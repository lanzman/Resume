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5D" w:rsidRDefault="0060315D" w:rsidP="0021770B">
      <w:pPr>
        <w:pStyle w:val="Date"/>
        <w:spacing w:before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>
                <wp:simplePos x="0" y="0"/>
                <wp:positionH relativeFrom="page">
                  <wp:posOffset>45085</wp:posOffset>
                </wp:positionH>
                <wp:positionV relativeFrom="paragraph">
                  <wp:posOffset>-726421</wp:posOffset>
                </wp:positionV>
                <wp:extent cx="8386550" cy="665018"/>
                <wp:effectExtent l="0" t="0" r="1460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6550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D465" id="Rectangle 16" o:spid="_x0000_s1026" style="position:absolute;margin-left:3.55pt;margin-top:-57.2pt;width:660.35pt;height:52.35pt;z-index:-2516623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" fillcolor="#865640 [3206]" strokecolor="white [3201]" strokeweight="2pt">
                <w10:wrap anchorx="page"/>
              </v:rect>
            </w:pict>
          </mc:Fallback>
        </mc:AlternateContent>
      </w:r>
    </w:p>
    <w:p w:rsidR="0038101A" w:rsidRPr="009608BB" w:rsidRDefault="006D6983" w:rsidP="00874BD5">
      <w:pPr>
        <w:pStyle w:val="Date"/>
        <w:spacing w:before="0"/>
        <w:ind w:left="-180"/>
        <w:rPr>
          <w:rFonts w:asciiTheme="minorHAnsi" w:hAnsiTheme="minorHAnsi"/>
        </w:rPr>
      </w:pPr>
      <w:r w:rsidRPr="009608BB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1" layoutInCell="1" allowOverlap="1" wp14:anchorId="11DF43F9" wp14:editId="3D3F5AA2">
                <wp:simplePos x="0" y="0"/>
                <wp:positionH relativeFrom="page">
                  <wp:posOffset>10160</wp:posOffset>
                </wp:positionH>
                <wp:positionV relativeFrom="page">
                  <wp:align>top</wp:align>
                </wp:positionV>
                <wp:extent cx="2880995" cy="10047605"/>
                <wp:effectExtent l="0" t="0" r="14605" b="1079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423" cy="100476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8BB" w:rsidRDefault="009608BB" w:rsidP="009608BB">
                            <w:pPr>
                              <w:pStyle w:val="Photo"/>
                              <w:pBdr>
                                <w:bottom w:val="single" w:sz="18" w:space="23" w:color="724109" w:themeColor="accent1" w:themeShade="80"/>
                              </w:pBdr>
                            </w:pPr>
                          </w:p>
                          <w:p w:rsidR="006D6983" w:rsidRDefault="006D6983" w:rsidP="009608BB">
                            <w:pPr>
                              <w:pStyle w:val="Photo"/>
                              <w:pBdr>
                                <w:bottom w:val="single" w:sz="18" w:space="23" w:color="724109" w:themeColor="accent1" w:themeShade="80"/>
                              </w:pBd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B9A60DE" wp14:editId="4C82FF29">
                                  <wp:extent cx="1583349" cy="158425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995" t="6664" r="10040" b="153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3349" cy="158425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2043663698"/>
                              <w:placeholder>
                                <w:docPart w:val="638C68BB19AD48539277FB52681FF37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6D6983" w:rsidRPr="00486E5D" w:rsidRDefault="007C681A" w:rsidP="009608BB">
                                <w:pPr>
                                  <w:pStyle w:val="Title"/>
                                  <w:jc w:val="center"/>
                                </w:pPr>
                                <w:r>
                                  <w:t>Michael</w:t>
                                </w:r>
                                <w:r w:rsidR="00220419">
                                  <w:t xml:space="preserve"> P.</w:t>
                                </w:r>
                                <w:r>
                                  <w:t xml:space="preserve"> Lanza</w:t>
                                </w:r>
                              </w:p>
                            </w:sdtContent>
                          </w:sdt>
                          <w:p w:rsidR="000777DC" w:rsidRDefault="00272288" w:rsidP="009608BB">
                            <w:pPr>
                              <w:pStyle w:val="Subtitle"/>
                              <w:spacing w:after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REF Position </w:instrText>
                            </w:r>
                            <w:r w:rsidR="009608BB">
                              <w:instrText xml:space="preserve"> \* MERGEFORMAT </w:instrText>
                            </w:r>
                            <w:r>
                              <w:fldChar w:fldCharType="separate"/>
                            </w:r>
                            <w:sdt>
                              <w:sdtPr>
                                <w:alias w:val="Position"/>
                                <w:tag w:val="Position"/>
                                <w:id w:val="-1274010179"/>
                                <w:placeholder>
                                  <w:docPart w:val="4EE96E83B78A463281EF4141B69CDD26"/>
                                </w:placeholder>
                              </w:sdtPr>
                              <w:sdtContent>
                                <w:r w:rsidR="00ED1A1B">
                                  <w:t>Data Scientist</w:t>
                                </w:r>
                              </w:sdtContent>
                            </w:sdt>
                            <w:r>
                              <w:fldChar w:fldCharType="end"/>
                            </w:r>
                          </w:p>
                          <w:p w:rsidR="003B4F34" w:rsidRDefault="00A60608" w:rsidP="009608BB">
                            <w:pPr>
                              <w:pStyle w:val="Heading1"/>
                              <w:pBdr>
                                <w:top w:val="single" w:sz="4" w:space="30" w:color="724109" w:themeColor="accent1" w:themeShade="80"/>
                              </w:pBdr>
                              <w:spacing w:before="0"/>
                              <w:ind w:left="180"/>
                            </w:pPr>
                            <w:sdt>
                              <w:sdtPr>
                                <w:id w:val="132994115"/>
                                <w:placeholder>
                                  <w:docPart w:val="F030184B466941A8B2129DE87344468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D6983">
                                  <w:t>Objective</w:t>
                                </w:r>
                              </w:sdtContent>
                            </w:sdt>
                          </w:p>
                          <w:p w:rsidR="003B4F34" w:rsidRPr="003B4F34" w:rsidRDefault="003B4F34" w:rsidP="009608BB">
                            <w:pPr>
                              <w:pStyle w:val="Heading1"/>
                              <w:pBdr>
                                <w:top w:val="single" w:sz="4" w:space="30" w:color="724109" w:themeColor="accent1" w:themeShade="80"/>
                              </w:pBdr>
                              <w:ind w:left="180"/>
                            </w:pPr>
                            <w:r w:rsidRPr="003B4F34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Possesses advanced knowledge in the areas of statistics, mathematics, analytics, and engineering. Adept at complex problem solving with a passion for programming, Data Science, and Data Analytics.</w:t>
                            </w:r>
                          </w:p>
                          <w:p w:rsidR="003B4F34" w:rsidRDefault="00A60608" w:rsidP="009608BB">
                            <w:pPr>
                              <w:pStyle w:val="Heading2"/>
                              <w:ind w:left="180"/>
                            </w:pPr>
                            <w:sdt>
                              <w:sdtPr>
                                <w:id w:val="-174497500"/>
                                <w:placeholder>
                                  <w:docPart w:val="0830274E51F44B279064180FC88D8AA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D6983">
                                  <w:t>Education</w:t>
                                </w:r>
                              </w:sdtContent>
                            </w:sdt>
                          </w:p>
                          <w:p w:rsidR="006D6983" w:rsidRDefault="007C681A" w:rsidP="009608BB">
                            <w:pPr>
                              <w:pStyle w:val="Heading3"/>
                              <w:ind w:left="180"/>
                            </w:pPr>
                            <w:r>
                              <w:t>Drexel University</w:t>
                            </w:r>
                            <w:r w:rsidR="00F4582B">
                              <w:t>, 2012</w:t>
                            </w:r>
                          </w:p>
                          <w:p w:rsidR="007C681A" w:rsidRDefault="007C681A" w:rsidP="009608BB">
                            <w:pPr>
                              <w:spacing w:after="0" w:line="240" w:lineRule="auto"/>
                              <w:ind w:left="180"/>
                            </w:pPr>
                            <w:r>
                              <w:t>Philadelphia, PA</w:t>
                            </w:r>
                          </w:p>
                          <w:p w:rsidR="003B4F34" w:rsidRPr="007C681A" w:rsidRDefault="003B4F34" w:rsidP="009608BB">
                            <w:pPr>
                              <w:spacing w:after="0" w:line="240" w:lineRule="auto"/>
                              <w:ind w:left="180"/>
                            </w:pPr>
                          </w:p>
                          <w:p w:rsidR="006E2D04" w:rsidRDefault="006E2D04" w:rsidP="009608BB">
                            <w:pPr>
                              <w:spacing w:after="0"/>
                              <w:ind w:left="180"/>
                            </w:pPr>
                            <w:r>
                              <w:t>M.S</w:t>
                            </w:r>
                            <w:r w:rsidR="00F06018">
                              <w:t>.</w:t>
                            </w:r>
                            <w:r>
                              <w:t xml:space="preserve"> Mechanical Engineering</w:t>
                            </w:r>
                          </w:p>
                          <w:p w:rsidR="006D6983" w:rsidRDefault="007C681A" w:rsidP="009608BB">
                            <w:pPr>
                              <w:pStyle w:val="Heading2"/>
                              <w:ind w:left="180"/>
                            </w:pPr>
                            <w:r>
                              <w:t>Contact</w:t>
                            </w:r>
                          </w:p>
                          <w:p w:rsidR="000B7DF0" w:rsidRDefault="000B7DF0" w:rsidP="00B34AA5">
                            <w:pPr>
                              <w:pStyle w:val="ContactInfo"/>
                              <w:spacing w:after="0"/>
                              <w:ind w:left="720"/>
                            </w:pPr>
                          </w:p>
                          <w:p w:rsidR="007C681A" w:rsidRDefault="007C681A" w:rsidP="00B34AA5">
                            <w:pPr>
                              <w:pStyle w:val="ContactInfo"/>
                              <w:spacing w:after="0"/>
                              <w:ind w:left="720"/>
                            </w:pPr>
                            <w:r>
                              <w:t>405 Dickinson Street</w:t>
                            </w:r>
                          </w:p>
                          <w:p w:rsidR="00B34AA5" w:rsidRDefault="007C681A" w:rsidP="00B34AA5">
                            <w:pPr>
                              <w:pStyle w:val="ContactInfo"/>
                              <w:spacing w:after="0" w:line="480" w:lineRule="auto"/>
                              <w:ind w:left="72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t>Philadelphia, PA 19147</w:t>
                            </w:r>
                          </w:p>
                          <w:p w:rsidR="006D6983" w:rsidRDefault="006D6983" w:rsidP="00B34AA5">
                            <w:pPr>
                              <w:pStyle w:val="ContactInfo"/>
                              <w:spacing w:line="480" w:lineRule="auto"/>
                              <w:ind w:left="180"/>
                            </w:pPr>
                            <w:r>
                              <w:t xml:space="preserve"> </w:t>
                            </w:r>
                            <w:r w:rsidR="00B34AA5">
                              <w:tab/>
                            </w:r>
                            <w:r w:rsidR="007C681A">
                              <w:t>631-275-4090</w:t>
                            </w:r>
                          </w:p>
                          <w:p w:rsidR="000B7DF0" w:rsidRPr="000B7DF0" w:rsidRDefault="00A60608" w:rsidP="000B7DF0">
                            <w:pPr>
                              <w:pStyle w:val="ContactInfo"/>
                              <w:ind w:left="180" w:firstLine="540"/>
                              <w:rPr>
                                <w:color w:val="2998E3" w:themeColor="hyperlink"/>
                                <w:u w:val="single"/>
                              </w:rPr>
                            </w:pPr>
                            <w:hyperlink r:id="rId9" w:history="1">
                              <w:r w:rsidR="007C681A" w:rsidRPr="00DB4751">
                                <w:rPr>
                                  <w:rStyle w:val="Hyperlink"/>
                                </w:rPr>
                                <w:t>lanzamike@gmail.com</w:t>
                              </w:r>
                            </w:hyperlink>
                          </w:p>
                          <w:p w:rsidR="006E2D04" w:rsidRDefault="00A22A20" w:rsidP="001C3994">
                            <w:pPr>
                              <w:pStyle w:val="Heading2"/>
                              <w:spacing w:line="360" w:lineRule="auto"/>
                              <w:ind w:left="360" w:hanging="180"/>
                            </w:pPr>
                            <w:r>
                              <w:t>Links</w:t>
                            </w:r>
                          </w:p>
                          <w:p w:rsidR="006E2D04" w:rsidRDefault="006E2D04" w:rsidP="00E96599">
                            <w:pPr>
                              <w:pStyle w:val="ContactInfo"/>
                              <w:spacing w:line="240" w:lineRule="auto"/>
                            </w:pPr>
                          </w:p>
                          <w:p w:rsidR="006E2D04" w:rsidRDefault="006E2D04" w:rsidP="00686784">
                            <w:pPr>
                              <w:pStyle w:val="ContactInfo"/>
                              <w:spacing w:line="240" w:lineRule="auto"/>
                              <w:ind w:left="360" w:hanging="360"/>
                              <w:jc w:val="center"/>
                            </w:pPr>
                          </w:p>
                          <w:p w:rsidR="00A2267B" w:rsidRDefault="00A2267B" w:rsidP="00686784">
                            <w:pPr>
                              <w:pStyle w:val="ContactInfo"/>
                              <w:spacing w:line="240" w:lineRule="auto"/>
                              <w:ind w:left="360" w:hanging="360"/>
                              <w:jc w:val="center"/>
                            </w:pPr>
                          </w:p>
                          <w:p w:rsidR="007C681A" w:rsidRDefault="007C681A" w:rsidP="006D698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F43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.8pt;margin-top:0;width:226.85pt;height:791.1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" fillcolor="#e6e4cc [1304]" strokecolor="#865640 [3206]">
                <v:textbox inset="0,0,0,0">
                  <w:txbxContent>
                    <w:p w:rsidR="009608BB" w:rsidRDefault="009608BB" w:rsidP="009608BB">
                      <w:pPr>
                        <w:pStyle w:val="Photo"/>
                        <w:pBdr>
                          <w:bottom w:val="single" w:sz="18" w:space="23" w:color="724109" w:themeColor="accent1" w:themeShade="80"/>
                        </w:pBdr>
                      </w:pPr>
                    </w:p>
                    <w:p w:rsidR="006D6983" w:rsidRDefault="006D6983" w:rsidP="009608BB">
                      <w:pPr>
                        <w:pStyle w:val="Photo"/>
                        <w:pBdr>
                          <w:bottom w:val="single" w:sz="18" w:space="23" w:color="724109" w:themeColor="accent1" w:themeShade="80"/>
                        </w:pBd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B9A60DE" wp14:editId="4C82FF29">
                            <wp:extent cx="1583349" cy="158425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995" t="6664" r="10040" b="153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3349" cy="1584251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2043663698"/>
                        <w:placeholder>
                          <w:docPart w:val="638C68BB19AD48539277FB52681FF37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6D6983" w:rsidRPr="00486E5D" w:rsidRDefault="007C681A" w:rsidP="009608BB">
                          <w:pPr>
                            <w:pStyle w:val="Title"/>
                            <w:jc w:val="center"/>
                          </w:pPr>
                          <w:r>
                            <w:t>Michael</w:t>
                          </w:r>
                          <w:r w:rsidR="00220419">
                            <w:t xml:space="preserve"> P.</w:t>
                          </w:r>
                          <w:r>
                            <w:t xml:space="preserve"> Lanza</w:t>
                          </w:r>
                        </w:p>
                      </w:sdtContent>
                    </w:sdt>
                    <w:p w:rsidR="000777DC" w:rsidRDefault="00272288" w:rsidP="009608BB">
                      <w:pPr>
                        <w:pStyle w:val="Subtitle"/>
                        <w:spacing w:after="0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REF Position </w:instrText>
                      </w:r>
                      <w:r w:rsidR="009608BB">
                        <w:instrText xml:space="preserve"> \* MERGEFORMAT </w:instrText>
                      </w:r>
                      <w:r>
                        <w:fldChar w:fldCharType="separate"/>
                      </w:r>
                      <w:sdt>
                        <w:sdtPr>
                          <w:alias w:val="Position"/>
                          <w:tag w:val="Position"/>
                          <w:id w:val="-1274010179"/>
                          <w:placeholder>
                            <w:docPart w:val="4EE96E83B78A463281EF4141B69CDD26"/>
                          </w:placeholder>
                        </w:sdtPr>
                        <w:sdtContent>
                          <w:r w:rsidR="00ED1A1B">
                            <w:t>Data Scientist</w:t>
                          </w:r>
                        </w:sdtContent>
                      </w:sdt>
                      <w:r>
                        <w:fldChar w:fldCharType="end"/>
                      </w:r>
                    </w:p>
                    <w:p w:rsidR="003B4F34" w:rsidRDefault="00A60608" w:rsidP="009608BB">
                      <w:pPr>
                        <w:pStyle w:val="Heading1"/>
                        <w:pBdr>
                          <w:top w:val="single" w:sz="4" w:space="30" w:color="724109" w:themeColor="accent1" w:themeShade="80"/>
                        </w:pBdr>
                        <w:spacing w:before="0"/>
                        <w:ind w:left="180"/>
                      </w:pPr>
                      <w:sdt>
                        <w:sdtPr>
                          <w:id w:val="132994115"/>
                          <w:placeholder>
                            <w:docPart w:val="F030184B466941A8B2129DE873444685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6D6983">
                            <w:t>Objective</w:t>
                          </w:r>
                        </w:sdtContent>
                      </w:sdt>
                    </w:p>
                    <w:p w:rsidR="003B4F34" w:rsidRPr="003B4F34" w:rsidRDefault="003B4F34" w:rsidP="009608BB">
                      <w:pPr>
                        <w:pStyle w:val="Heading1"/>
                        <w:pBdr>
                          <w:top w:val="single" w:sz="4" w:space="30" w:color="724109" w:themeColor="accent1" w:themeShade="80"/>
                        </w:pBdr>
                        <w:ind w:left="180"/>
                      </w:pPr>
                      <w:r w:rsidRPr="003B4F34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Possesses advanced knowledge in the areas of statistics, mathematics, analytics, and engineering. Adept at complex problem solving with a passion for programming, Data Science, and Data Analytics.</w:t>
                      </w:r>
                    </w:p>
                    <w:p w:rsidR="003B4F34" w:rsidRDefault="00A60608" w:rsidP="009608BB">
                      <w:pPr>
                        <w:pStyle w:val="Heading2"/>
                        <w:ind w:left="180"/>
                      </w:pPr>
                      <w:sdt>
                        <w:sdtPr>
                          <w:id w:val="-174497500"/>
                          <w:placeholder>
                            <w:docPart w:val="0830274E51F44B279064180FC88D8AA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6D6983">
                            <w:t>Education</w:t>
                          </w:r>
                        </w:sdtContent>
                      </w:sdt>
                    </w:p>
                    <w:p w:rsidR="006D6983" w:rsidRDefault="007C681A" w:rsidP="009608BB">
                      <w:pPr>
                        <w:pStyle w:val="Heading3"/>
                        <w:ind w:left="180"/>
                      </w:pPr>
                      <w:r>
                        <w:t>Drexel University</w:t>
                      </w:r>
                      <w:r w:rsidR="00F4582B">
                        <w:t>, 2012</w:t>
                      </w:r>
                    </w:p>
                    <w:p w:rsidR="007C681A" w:rsidRDefault="007C681A" w:rsidP="009608BB">
                      <w:pPr>
                        <w:spacing w:after="0" w:line="240" w:lineRule="auto"/>
                        <w:ind w:left="180"/>
                      </w:pPr>
                      <w:r>
                        <w:t>Philadelphia, PA</w:t>
                      </w:r>
                    </w:p>
                    <w:p w:rsidR="003B4F34" w:rsidRPr="007C681A" w:rsidRDefault="003B4F34" w:rsidP="009608BB">
                      <w:pPr>
                        <w:spacing w:after="0" w:line="240" w:lineRule="auto"/>
                        <w:ind w:left="180"/>
                      </w:pPr>
                    </w:p>
                    <w:p w:rsidR="006E2D04" w:rsidRDefault="006E2D04" w:rsidP="009608BB">
                      <w:pPr>
                        <w:spacing w:after="0"/>
                        <w:ind w:left="180"/>
                      </w:pPr>
                      <w:r>
                        <w:t>M.S</w:t>
                      </w:r>
                      <w:r w:rsidR="00F06018">
                        <w:t>.</w:t>
                      </w:r>
                      <w:r>
                        <w:t xml:space="preserve"> Mechanical Engineering</w:t>
                      </w:r>
                    </w:p>
                    <w:p w:rsidR="006D6983" w:rsidRDefault="007C681A" w:rsidP="009608BB">
                      <w:pPr>
                        <w:pStyle w:val="Heading2"/>
                        <w:ind w:left="180"/>
                      </w:pPr>
                      <w:r>
                        <w:t>Contact</w:t>
                      </w:r>
                    </w:p>
                    <w:p w:rsidR="000B7DF0" w:rsidRDefault="000B7DF0" w:rsidP="00B34AA5">
                      <w:pPr>
                        <w:pStyle w:val="ContactInfo"/>
                        <w:spacing w:after="0"/>
                        <w:ind w:left="720"/>
                      </w:pPr>
                    </w:p>
                    <w:p w:rsidR="007C681A" w:rsidRDefault="007C681A" w:rsidP="00B34AA5">
                      <w:pPr>
                        <w:pStyle w:val="ContactInfo"/>
                        <w:spacing w:after="0"/>
                        <w:ind w:left="720"/>
                      </w:pPr>
                      <w:r>
                        <w:t>405 Dickinson Street</w:t>
                      </w:r>
                    </w:p>
                    <w:p w:rsidR="00B34AA5" w:rsidRDefault="007C681A" w:rsidP="00B34AA5">
                      <w:pPr>
                        <w:pStyle w:val="ContactInfo"/>
                        <w:spacing w:after="0" w:line="480" w:lineRule="auto"/>
                        <w:ind w:left="72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t>Philadelphia, PA 19147</w:t>
                      </w:r>
                    </w:p>
                    <w:p w:rsidR="006D6983" w:rsidRDefault="006D6983" w:rsidP="00B34AA5">
                      <w:pPr>
                        <w:pStyle w:val="ContactInfo"/>
                        <w:spacing w:line="480" w:lineRule="auto"/>
                        <w:ind w:left="180"/>
                      </w:pPr>
                      <w:r>
                        <w:t xml:space="preserve"> </w:t>
                      </w:r>
                      <w:r w:rsidR="00B34AA5">
                        <w:tab/>
                      </w:r>
                      <w:r w:rsidR="007C681A">
                        <w:t>631-275-4090</w:t>
                      </w:r>
                    </w:p>
                    <w:p w:rsidR="000B7DF0" w:rsidRPr="000B7DF0" w:rsidRDefault="00A60608" w:rsidP="000B7DF0">
                      <w:pPr>
                        <w:pStyle w:val="ContactInfo"/>
                        <w:ind w:left="180" w:firstLine="540"/>
                        <w:rPr>
                          <w:color w:val="2998E3" w:themeColor="hyperlink"/>
                          <w:u w:val="single"/>
                        </w:rPr>
                      </w:pPr>
                      <w:hyperlink r:id="rId10" w:history="1">
                        <w:r w:rsidR="007C681A" w:rsidRPr="00DB4751">
                          <w:rPr>
                            <w:rStyle w:val="Hyperlink"/>
                          </w:rPr>
                          <w:t>lanzamike@gmail.com</w:t>
                        </w:r>
                      </w:hyperlink>
                    </w:p>
                    <w:p w:rsidR="006E2D04" w:rsidRDefault="00A22A20" w:rsidP="001C3994">
                      <w:pPr>
                        <w:pStyle w:val="Heading2"/>
                        <w:spacing w:line="360" w:lineRule="auto"/>
                        <w:ind w:left="360" w:hanging="180"/>
                      </w:pPr>
                      <w:r>
                        <w:t>Links</w:t>
                      </w:r>
                    </w:p>
                    <w:p w:rsidR="006E2D04" w:rsidRDefault="006E2D04" w:rsidP="00E96599">
                      <w:pPr>
                        <w:pStyle w:val="ContactInfo"/>
                        <w:spacing w:line="240" w:lineRule="auto"/>
                      </w:pPr>
                    </w:p>
                    <w:p w:rsidR="006E2D04" w:rsidRDefault="006E2D04" w:rsidP="00686784">
                      <w:pPr>
                        <w:pStyle w:val="ContactInfo"/>
                        <w:spacing w:line="240" w:lineRule="auto"/>
                        <w:ind w:left="360" w:hanging="360"/>
                        <w:jc w:val="center"/>
                      </w:pPr>
                    </w:p>
                    <w:p w:rsidR="00A2267B" w:rsidRDefault="00A2267B" w:rsidP="00686784">
                      <w:pPr>
                        <w:pStyle w:val="ContactInfo"/>
                        <w:spacing w:line="240" w:lineRule="auto"/>
                        <w:ind w:left="360" w:hanging="360"/>
                        <w:jc w:val="center"/>
                      </w:pPr>
                    </w:p>
                    <w:p w:rsidR="007C681A" w:rsidRDefault="007C681A" w:rsidP="006D6983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E96599">
        <w:rPr>
          <w:rFonts w:asciiTheme="minorHAnsi" w:hAnsiTheme="minorHAnsi"/>
        </w:rPr>
        <w:t>8/28</w:t>
      </w:r>
      <w:r w:rsidR="00A2267B" w:rsidRPr="009608BB">
        <w:rPr>
          <w:rFonts w:asciiTheme="minorHAnsi" w:hAnsiTheme="minorHAnsi"/>
        </w:rPr>
        <w:t>/2017</w:t>
      </w:r>
    </w:p>
    <w:bookmarkStart w:id="0" w:name="CompanyName"/>
    <w:p w:rsidR="005036EA" w:rsidRDefault="00A60608" w:rsidP="005036EA">
      <w:pPr>
        <w:pStyle w:val="ContactInfo"/>
        <w:spacing w:after="0" w:line="240" w:lineRule="auto"/>
        <w:ind w:left="-180"/>
      </w:pPr>
      <w:sdt>
        <w:sdtPr>
          <w:alias w:val="CompanyName"/>
          <w:tag w:val="CompanyName"/>
          <w:id w:val="1261335723"/>
          <w:placeholder>
            <w:docPart w:val="DefaultPlaceholder_1081868574"/>
          </w:placeholder>
        </w:sdtPr>
        <w:sdtEndPr/>
        <w:sdtContent>
          <w:r w:rsidR="00ED1A1B">
            <w:t>QuintilesIMS</w:t>
          </w:r>
        </w:sdtContent>
      </w:sdt>
      <w:bookmarkEnd w:id="0"/>
    </w:p>
    <w:p w:rsidR="00ED1A1B" w:rsidRDefault="00ED1A1B" w:rsidP="005036EA">
      <w:pPr>
        <w:pStyle w:val="ContactInfo"/>
        <w:spacing w:after="0" w:line="240" w:lineRule="auto"/>
        <w:ind w:left="-180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1 IMS Drive</w:t>
      </w:r>
    </w:p>
    <w:p w:rsidR="005036EA" w:rsidRDefault="00ED1A1B" w:rsidP="005036EA">
      <w:pPr>
        <w:pStyle w:val="ContactInfo"/>
        <w:spacing w:after="0" w:line="240" w:lineRule="auto"/>
        <w:ind w:left="-180"/>
        <w:rPr>
          <w:rFonts w:cs="Arial"/>
          <w:szCs w:val="20"/>
          <w:shd w:val="clear" w:color="auto" w:fill="FFFFFF"/>
        </w:rPr>
      </w:pPr>
      <w:r w:rsidRPr="00ED1A1B">
        <w:rPr>
          <w:rFonts w:cs="Arial"/>
          <w:szCs w:val="20"/>
          <w:shd w:val="clear" w:color="auto" w:fill="FFFFFF"/>
        </w:rPr>
        <w:t>Plymouth Meeting, PA 19462</w:t>
      </w:r>
    </w:p>
    <w:p w:rsidR="00ED1A1B" w:rsidRDefault="00ED1A1B" w:rsidP="005036EA">
      <w:pPr>
        <w:pStyle w:val="ContactInfo"/>
        <w:spacing w:after="0" w:line="240" w:lineRule="auto"/>
        <w:ind w:left="-180"/>
      </w:pPr>
    </w:p>
    <w:p w:rsidR="0038101A" w:rsidRDefault="000777DC" w:rsidP="00874BD5">
      <w:pPr>
        <w:pStyle w:val="Salutation"/>
        <w:spacing w:before="0" w:after="0"/>
        <w:ind w:right="-277"/>
      </w:pPr>
      <w:r w:rsidRPr="000777DC">
        <w:t xml:space="preserve">To Whom </w:t>
      </w:r>
      <w:r w:rsidR="00220419" w:rsidRPr="000777DC">
        <w:t>It</w:t>
      </w:r>
      <w:r w:rsidRPr="000777DC">
        <w:t xml:space="preserve"> May Concern,</w:t>
      </w:r>
    </w:p>
    <w:p w:rsidR="000F307B" w:rsidRPr="000F307B" w:rsidRDefault="000F307B" w:rsidP="00874BD5">
      <w:pPr>
        <w:spacing w:after="0" w:line="240" w:lineRule="auto"/>
        <w:ind w:right="-277"/>
      </w:pPr>
    </w:p>
    <w:p w:rsidR="000F307B" w:rsidRDefault="00E6366A" w:rsidP="00874BD5">
      <w:pPr>
        <w:spacing w:after="0" w:line="240" w:lineRule="auto"/>
        <w:ind w:right="-277"/>
      </w:pPr>
      <w:r>
        <w:t>My name is Michael Lanza and I am applying to be your newest All-</w:t>
      </w:r>
      <w:r w:rsidRPr="000F307B">
        <w:t>Star</w:t>
      </w:r>
      <w:r w:rsidR="000F307B" w:rsidRPr="000F307B">
        <w:t xml:space="preserve"> </w:t>
      </w:r>
      <w:sdt>
        <w:sdtPr>
          <w:alias w:val="Position"/>
          <w:tag w:val="Position"/>
          <w:id w:val="1004246786"/>
          <w:placeholder>
            <w:docPart w:val="63E8E86840F04F91883123FA4025A255"/>
          </w:placeholder>
          <w15:appearance w15:val="hidden"/>
        </w:sdtPr>
        <w:sdtEndPr/>
        <w:sdtContent>
          <w:bookmarkStart w:id="1" w:name="Position"/>
          <w:sdt>
            <w:sdtPr>
              <w:alias w:val="Position"/>
              <w:tag w:val="Position"/>
              <w:id w:val="172383810"/>
              <w:placeholder>
                <w:docPart w:val="DefaultPlaceholder_1081868574"/>
              </w:placeholder>
            </w:sdtPr>
            <w:sdtEndPr/>
            <w:sdtContent>
              <w:r w:rsidR="005036EA">
                <w:t>Data Scientist</w:t>
              </w:r>
            </w:sdtContent>
          </w:sdt>
          <w:bookmarkEnd w:id="1"/>
        </w:sdtContent>
      </w:sdt>
      <w:r w:rsidR="000F307B" w:rsidRPr="000F307B">
        <w:t xml:space="preserve"> a</w:t>
      </w:r>
      <w:r w:rsidRPr="000F307B">
        <w:t>t</w:t>
      </w:r>
      <w:r w:rsidR="000F307B" w:rsidRPr="000F307B">
        <w:t xml:space="preserve"> </w:t>
      </w:r>
      <w:fldSimple w:instr=" REF CompanyName  \* MERGEFORMAT ">
        <w:sdt>
          <w:sdtPr>
            <w:alias w:val="CompanyName"/>
            <w:tag w:val="CompanyName"/>
            <w:id w:val="-1420787319"/>
            <w:placeholder>
              <w:docPart w:val="A91303E7F328473B82726BD4BABE722C"/>
            </w:placeholder>
          </w:sdtPr>
          <w:sdtContent>
            <w:r w:rsidR="00ED1A1B">
              <w:t>QuintilesIMS</w:t>
            </w:r>
          </w:sdtContent>
        </w:sdt>
      </w:fldSimple>
      <w:r w:rsidR="007037AB">
        <w:t>.  I am a P</w:t>
      </w:r>
      <w:r w:rsidRPr="00CD0C81">
        <w:t>rofessional Engineer with 7 years of experience constructing insights from data rich environments to drive busin</w:t>
      </w:r>
      <w:r w:rsidR="00123240">
        <w:t>ess and engineering solutions.</w:t>
      </w:r>
    </w:p>
    <w:p w:rsidR="00123240" w:rsidRDefault="00123240" w:rsidP="00874BD5">
      <w:pPr>
        <w:spacing w:after="0" w:line="240" w:lineRule="auto"/>
        <w:ind w:right="-277"/>
      </w:pPr>
    </w:p>
    <w:p w:rsidR="003B4F34" w:rsidRDefault="003B4F34" w:rsidP="00874BD5">
      <w:pPr>
        <w:spacing w:after="0" w:line="240" w:lineRule="auto"/>
        <w:ind w:right="-277"/>
      </w:pPr>
      <w:r>
        <w:t xml:space="preserve">My professional work experience has been in the areas of IT Consulting, Manufacturing, and Product Design. </w:t>
      </w:r>
      <w:r w:rsidR="00F06018">
        <w:t xml:space="preserve">Through my experience, I have developed advanced skills in the areas of data analysis, application development, process improvement, and project management. </w:t>
      </w:r>
      <w:r>
        <w:t xml:space="preserve">My career path has been driven by my insatiable desire to overcome new challenges and grow both </w:t>
      </w:r>
      <w:r w:rsidR="0021770B">
        <w:t>professionally and personally.</w:t>
      </w:r>
    </w:p>
    <w:p w:rsidR="003B4F34" w:rsidRDefault="003B4F34" w:rsidP="00874BD5">
      <w:pPr>
        <w:spacing w:after="0" w:line="240" w:lineRule="auto"/>
        <w:ind w:right="-277"/>
      </w:pPr>
    </w:p>
    <w:p w:rsidR="003B4F34" w:rsidRDefault="003B4F34" w:rsidP="00874BD5">
      <w:pPr>
        <w:spacing w:after="0" w:line="240" w:lineRule="auto"/>
        <w:ind w:right="-277"/>
      </w:pPr>
      <w:r>
        <w:t>I pride myself on my ability to tell a story utilizing data</w:t>
      </w:r>
      <w:r w:rsidR="004820D3">
        <w:t xml:space="preserve"> and make data </w:t>
      </w:r>
      <w:r>
        <w:t xml:space="preserve">driven decisions that leave a positive and lasting impact.  </w:t>
      </w:r>
      <w:r w:rsidR="0021770B">
        <w:t>Using these skills</w:t>
      </w:r>
      <w:r w:rsidR="00B72F38">
        <w:t>, I</w:t>
      </w:r>
      <w:r w:rsidR="00AB6F54">
        <w:t xml:space="preserve">’m able </w:t>
      </w:r>
      <w:r w:rsidR="007037AB">
        <w:t xml:space="preserve">to </w:t>
      </w:r>
      <w:r w:rsidR="00ED1A1B">
        <w:t xml:space="preserve">work with complex data sets, </w:t>
      </w:r>
      <w:r w:rsidR="005036EA">
        <w:t>perform statistical analyses</w:t>
      </w:r>
      <w:r w:rsidR="007037AB">
        <w:t xml:space="preserve">, </w:t>
      </w:r>
      <w:r w:rsidR="005036EA">
        <w:t>uncover actionable insights,</w:t>
      </w:r>
      <w:r w:rsidR="007037AB">
        <w:t xml:space="preserve"> </w:t>
      </w:r>
      <w:r w:rsidR="005036EA">
        <w:t xml:space="preserve">develop scalable code, </w:t>
      </w:r>
      <w:r w:rsidR="007037AB">
        <w:t xml:space="preserve">and </w:t>
      </w:r>
      <w:r w:rsidR="005036EA">
        <w:t>utilize machine learning to shape</w:t>
      </w:r>
      <w:r>
        <w:t xml:space="preserve"> the future of my career at</w:t>
      </w:r>
      <w:r w:rsidR="000F307B">
        <w:t xml:space="preserve"> </w:t>
      </w:r>
      <w:r w:rsidR="000F307B">
        <w:fldChar w:fldCharType="begin"/>
      </w:r>
      <w:r w:rsidR="000F307B">
        <w:instrText xml:space="preserve"> REF CompanyName </w:instrText>
      </w:r>
      <w:r w:rsidR="006379FC">
        <w:instrText xml:space="preserve"> \* MERGEFORMAT </w:instrText>
      </w:r>
      <w:r w:rsidR="000F307B">
        <w:fldChar w:fldCharType="separate"/>
      </w:r>
      <w:sdt>
        <w:sdtPr>
          <w:alias w:val="CompanyName"/>
          <w:tag w:val="CompanyName"/>
          <w:id w:val="1171919728"/>
          <w:placeholder>
            <w:docPart w:val="6A9096AAF4D7475DB88F84C3D99D02E4"/>
          </w:placeholder>
        </w:sdtPr>
        <w:sdtContent>
          <w:r w:rsidR="00ED1A1B">
            <w:t>QuintilesIMS</w:t>
          </w:r>
        </w:sdtContent>
      </w:sdt>
      <w:r w:rsidR="000F307B">
        <w:fldChar w:fldCharType="end"/>
      </w:r>
      <w:r>
        <w:t>.</w:t>
      </w:r>
    </w:p>
    <w:p w:rsidR="003B4F34" w:rsidRDefault="003B4F34" w:rsidP="00874BD5">
      <w:pPr>
        <w:spacing w:after="0" w:line="240" w:lineRule="auto"/>
        <w:ind w:right="-277"/>
      </w:pPr>
    </w:p>
    <w:p w:rsidR="003B4F34" w:rsidRDefault="00977AEF" w:rsidP="00874BD5">
      <w:pPr>
        <w:spacing w:after="0" w:line="240" w:lineRule="auto"/>
        <w:ind w:right="-277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6177915</wp:posOffset>
            </wp:positionV>
            <wp:extent cx="276225" cy="2762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cation-alt-512.png"/>
                    <pic:cNvPicPr/>
                  </pic:nvPicPr>
                  <pic:blipFill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82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-2924175</wp:posOffset>
            </wp:positionH>
            <wp:positionV relativeFrom="page">
              <wp:posOffset>6683375</wp:posOffset>
            </wp:positionV>
            <wp:extent cx="255905" cy="2559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ne-512.png"/>
                    <pic:cNvPicPr/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82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-2914015</wp:posOffset>
            </wp:positionH>
            <wp:positionV relativeFrom="page">
              <wp:posOffset>7180580</wp:posOffset>
            </wp:positionV>
            <wp:extent cx="234315" cy="2343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il-icon-png-clipart-best-1.png"/>
                    <pic:cNvPicPr/>
                  </pic:nvPicPr>
                  <pic:blipFill>
                    <a:blip r:embed="rId13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F34">
        <w:t xml:space="preserve">In addition to my formal education, I </w:t>
      </w:r>
      <w:r w:rsidR="0051133B">
        <w:t>am a perpetual student.  I have</w:t>
      </w:r>
      <w:r w:rsidR="003B4F34">
        <w:t xml:space="preserve"> completed multiple online Data Science and Analytics courses through Data</w:t>
      </w:r>
      <w:r w:rsidR="0021770B">
        <w:t xml:space="preserve">Camp, edX, and Coursera.  I continually participate in Kaggle competitions and </w:t>
      </w:r>
      <w:r w:rsidR="0051133B">
        <w:t>contribute to the Data Science and Analytics community, f</w:t>
      </w:r>
      <w:r w:rsidR="00FE4077">
        <w:t>urther develop</w:t>
      </w:r>
      <w:r w:rsidR="0051133B">
        <w:t>ing</w:t>
      </w:r>
      <w:r w:rsidR="00FE4077">
        <w:t xml:space="preserve"> my machine learning knowledge</w:t>
      </w:r>
      <w:r w:rsidR="0021770B">
        <w:t xml:space="preserve">. </w:t>
      </w:r>
      <w:r w:rsidR="0051133B">
        <w:t xml:space="preserve">I’m </w:t>
      </w:r>
      <w:r w:rsidR="0021770B">
        <w:t>constantly improving</w:t>
      </w:r>
      <w:r w:rsidR="0051133B">
        <w:t xml:space="preserve"> my</w:t>
      </w:r>
      <w:r w:rsidR="003B4F34">
        <w:t xml:space="preserve"> SQL, Python</w:t>
      </w:r>
      <w:r w:rsidR="00123240">
        <w:t>,</w:t>
      </w:r>
      <w:r w:rsidR="003B4F34">
        <w:t xml:space="preserve"> and R</w:t>
      </w:r>
      <w:r w:rsidR="0051133B">
        <w:t xml:space="preserve"> skills</w:t>
      </w:r>
      <w:r w:rsidR="003B4F34">
        <w:t xml:space="preserve"> in Machine Learning applications. </w:t>
      </w:r>
    </w:p>
    <w:p w:rsidR="003B4F34" w:rsidRDefault="003B4F34" w:rsidP="00874BD5">
      <w:pPr>
        <w:spacing w:after="0" w:line="240" w:lineRule="auto"/>
        <w:ind w:right="-277"/>
      </w:pPr>
    </w:p>
    <w:p w:rsidR="003B4F34" w:rsidRDefault="003B4F34" w:rsidP="00874BD5">
      <w:pPr>
        <w:spacing w:after="0" w:line="240" w:lineRule="auto"/>
        <w:ind w:right="-277"/>
      </w:pPr>
      <w:r>
        <w:t>Thank you for your con</w:t>
      </w:r>
      <w:bookmarkStart w:id="2" w:name="_GoBack"/>
      <w:bookmarkEnd w:id="2"/>
      <w:r>
        <w:t>sider</w:t>
      </w:r>
      <w:r w:rsidR="00220419">
        <w:t xml:space="preserve">ation for this position, I look </w:t>
      </w:r>
      <w:r>
        <w:t>forward to showing you my true potential as your next</w:t>
      </w:r>
      <w:r w:rsidR="006379FC">
        <w:t xml:space="preserve"> </w:t>
      </w:r>
      <w:fldSimple w:instr=" REF Position  \* MERGEFORMAT ">
        <w:sdt>
          <w:sdtPr>
            <w:alias w:val="Position"/>
            <w:tag w:val="Position"/>
            <w:id w:val="-715115265"/>
            <w:placeholder>
              <w:docPart w:val="A8EAC858B5E1418A9C974AAC54022F14"/>
            </w:placeholder>
          </w:sdtPr>
          <w:sdtContent>
            <w:r w:rsidR="00ED1A1B">
              <w:t>Data Scientist</w:t>
            </w:r>
          </w:sdtContent>
        </w:sdt>
      </w:fldSimple>
      <w:r w:rsidR="006379FC">
        <w:t xml:space="preserve"> at </w:t>
      </w:r>
      <w:fldSimple w:instr=" REF CompanyName  \* MERGEFORMAT ">
        <w:sdt>
          <w:sdtPr>
            <w:alias w:val="CompanyName"/>
            <w:tag w:val="CompanyName"/>
            <w:id w:val="-706488930"/>
            <w:placeholder>
              <w:docPart w:val="7D98BA388390472ABD7F22E1938C5FED"/>
            </w:placeholder>
          </w:sdtPr>
          <w:sdtContent>
            <w:r w:rsidR="00ED1A1B">
              <w:t>QuintilesIMS</w:t>
            </w:r>
          </w:sdtContent>
        </w:sdt>
      </w:fldSimple>
      <w:r>
        <w:t>.</w:t>
      </w:r>
      <w:r w:rsidR="0018255F" w:rsidRPr="0018255F">
        <w:rPr>
          <w:noProof/>
        </w:rPr>
        <w:t xml:space="preserve"> </w:t>
      </w:r>
    </w:p>
    <w:p w:rsidR="000F307B" w:rsidRDefault="00ED1A1B" w:rsidP="006379FC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-2401570</wp:posOffset>
                </wp:positionH>
                <wp:positionV relativeFrom="page">
                  <wp:posOffset>9348470</wp:posOffset>
                </wp:positionV>
                <wp:extent cx="1682750" cy="324485"/>
                <wp:effectExtent l="0" t="0" r="0" b="0"/>
                <wp:wrapNone/>
                <wp:docPr id="25" name="Group 2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324485"/>
                          <a:chOff x="0" y="0"/>
                          <a:chExt cx="1682750" cy="32448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596900" y="6350"/>
                            <a:ext cx="10858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784" w:rsidRPr="0018255F" w:rsidRDefault="00686784" w:rsidP="00686784">
                              <w:pPr>
                                <w:rPr>
                                  <w:color w:val="0070C0"/>
                                </w:rPr>
                              </w:pPr>
                              <w:r w:rsidRPr="0018255F">
                                <w:rPr>
                                  <w:color w:val="0070C0"/>
                                </w:rPr>
                                <w:t>/lanzman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24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" o:spid="_x0000_s1027" href="https://www.kaggle.com/lanzman" style="position:absolute;margin-left:-189.1pt;margin-top:736.1pt;width:132.5pt;height:25.55pt;z-index:251676672;mso-position-vertical-relative:page" coordsize="16827,3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" o:button="t">
                <v:shape id="Text Box 6" o:spid="_x0000_s1028" type="#_x0000_t202" style="position:absolute;left:5969;top:63;width:10858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686784" w:rsidRPr="0018255F" w:rsidRDefault="00686784" w:rsidP="00686784">
                        <w:pPr>
                          <w:rPr>
                            <w:color w:val="0070C0"/>
                          </w:rPr>
                        </w:pPr>
                        <w:r w:rsidRPr="0018255F">
                          <w:rPr>
                            <w:color w:val="0070C0"/>
                          </w:rPr>
                          <w:t>/lanzman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href="https://www.kaggle.com/lanzman" style="position:absolute;width:7143;height:3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gqkC9AAAA2wAAAA8AAABkcnMvZG93bnJldi54bWxEj80KwjAQhO+C7xBW8CKaKqJSG0UEwat/&#10;97VZ29JmU5uo9e2NIHgcZr4ZJlm3phJPalxhWcF4FIEgTq0uOFNwPu2GCxDOI2usLJOCNzlYr7qd&#10;BGNtX3yg59FnIpSwi1FB7n0dS+nSnAy6ka2Jg3ezjUEfZJNJ3eArlJtKTqJoJg0WHBZyrGmbU1oe&#10;H0bBpDZltt1cro/5fsqDAu84H8yU6vfazRKEp9b/wz96rwM3he+X8APk6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qCqQL0AAADbAAAADwAAAAAAAAAAAAAAAACfAgAAZHJz&#10;L2Rvd25yZXYueG1sUEsFBgAAAAAEAAQA9wAAAIkDAAAAAA==&#10;" o:button="t">
                  <v:fill o:detectmouseclick="t"/>
                  <v:imagedata r:id="rId16" o:title=""/>
                  <v:path arrowok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-2636520</wp:posOffset>
                </wp:positionH>
                <wp:positionV relativeFrom="page">
                  <wp:posOffset>8554720</wp:posOffset>
                </wp:positionV>
                <wp:extent cx="1905000" cy="370205"/>
                <wp:effectExtent l="0" t="0" r="0" b="0"/>
                <wp:wrapNone/>
                <wp:docPr id="11" name="Group 11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70205"/>
                          <a:chOff x="0" y="0"/>
                          <a:chExt cx="1905000" cy="37020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819150" y="31750"/>
                            <a:ext cx="10858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784" w:rsidRPr="0018255F" w:rsidRDefault="00686784" w:rsidP="00686784">
                              <w:pPr>
                                <w:rPr>
                                  <w:color w:val="0070C0"/>
                                </w:rPr>
                              </w:pPr>
                              <w:r w:rsidRPr="0018255F">
                                <w:rPr>
                                  <w:color w:val="0070C0"/>
                                </w:rPr>
                                <w:t>/lanzman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70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30" href="https://github.com/lanzman" style="position:absolute;margin-left:-207.6pt;margin-top:673.6pt;width:150pt;height:29.15pt;z-index:251672576;mso-position-vertical-relative:page" coordsize="19050,3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" o:button="t">
                <v:shape id="Text Box 4" o:spid="_x0000_s1031" type="#_x0000_t202" style="position:absolute;left:8191;top:317;width:10859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686784" w:rsidRPr="0018255F" w:rsidRDefault="00686784" w:rsidP="00686784">
                        <w:pPr>
                          <w:rPr>
                            <w:color w:val="0070C0"/>
                          </w:rPr>
                        </w:pPr>
                        <w:r w:rsidRPr="0018255F">
                          <w:rPr>
                            <w:color w:val="0070C0"/>
                          </w:rPr>
                          <w:t>/lanzman</w:t>
                        </w:r>
                      </w:p>
                    </w:txbxContent>
                  </v:textbox>
                </v:shape>
                <v:shape id="Picture 10" o:spid="_x0000_s1032" type="#_x0000_t75" href="https://github.com/lanzman" style="position:absolute;width:10001;height:3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PpQvDAAAA2wAAAA8AAABkcnMvZG93bnJldi54bWxEj0FrAjEQhe8F/0MYoZdSsxZblq1RRBF6&#10;Emvb+3Qz3d02mSybqOm/dw6Ctxnem/e+mS+zd+pEQ+wCG5hOClDEdbAdNwY+P7aPJaiYkC26wGTg&#10;nyIsF6O7OVY2nPmdTofUKAnhWKGBNqW+0jrWLXmMk9ATi/YTBo9J1qHRdsCzhHunn4riRXvsWBpa&#10;7GndUv13OHoD5XOZvn8z5W6GD3qzO7rp194Zcz/Oq1dQiXK6ma/Xb1bwhV5+kQH04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I+lC8MAAADbAAAADwAAAAAAAAAAAAAAAACf&#10;AgAAZHJzL2Rvd25yZXYueG1sUEsFBgAAAAAEAAQA9wAAAI8DAAAAAA==&#10;" o:button="t">
                  <v:fill o:detectmouseclick="t"/>
                  <v:imagedata r:id="rId19" o:title=""/>
                  <v:path arrowok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-2363470</wp:posOffset>
                </wp:positionH>
                <wp:positionV relativeFrom="page">
                  <wp:posOffset>8122920</wp:posOffset>
                </wp:positionV>
                <wp:extent cx="1403350" cy="359410"/>
                <wp:effectExtent l="0" t="0" r="0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359410"/>
                          <a:chOff x="0" y="0"/>
                          <a:chExt cx="1403350" cy="359410"/>
                        </a:xfrm>
                      </wpg:grpSpPr>
                      <wps:wsp>
                        <wps:cNvPr id="1" name="Text Box 1">
                          <a:hlinkClick r:id="rId20"/>
                        </wps:cNvPr>
                        <wps:cNvSpPr txBox="1"/>
                        <wps:spPr>
                          <a:xfrm>
                            <a:off x="317500" y="31750"/>
                            <a:ext cx="10858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133B" w:rsidRPr="0018255F" w:rsidRDefault="0051133B">
                              <w:pPr>
                                <w:rPr>
                                  <w:color w:val="0070C0"/>
                                </w:rPr>
                              </w:pPr>
                              <w:r w:rsidRPr="0018255F">
                                <w:rPr>
                                  <w:color w:val="0070C0"/>
                                </w:rPr>
                                <w:t>/mike-lanza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margin-left:-186.1pt;margin-top:639.6pt;width:110.5pt;height:28.3pt;z-index:251670528;mso-position-vertical-relative:page" coordsize="14033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">
                <v:shape id="Text Box 1" o:spid="_x0000_s1034" type="#_x0000_t202" href="https://www.linkedin.com/in/mike-lanza/" style="position:absolute;left:3175;top:317;width:10858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v4r0A&#10;AADaAAAADwAAAGRycy9kb3ducmV2LnhtbERPTYvCMBC9C/6HMMLebKqHRbtGEUHx4sGq7HVoxra0&#10;mZQkav33RhA8DY/3OYtVb1pxJ+drywomSQqCuLC65lLB+bQdz0D4gKyxtUwKnuRhtRwOFphp++Aj&#10;3fNQihjCPkMFVQhdJqUvKjLoE9sRR+5qncEQoSuldviI4aaV0zT9lQZrjg0VdrSpqGjym1Fg5/k+&#10;3bjZf9PIw+54uOiScq3Uz6hf/4EI1Iev+OPe6zgf3q+8r1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Iwv4r0AAADaAAAADwAAAAAAAAAAAAAAAACYAgAAZHJzL2Rvd25yZXYu&#10;eG1sUEsFBgAAAAAEAAQA9QAAAIIDAAAAAA==&#10;" o:button="t" filled="f" stroked="f" strokeweight=".5pt">
                  <v:fill o:detectmouseclick="t"/>
                  <v:textbox>
                    <w:txbxContent>
                      <w:p w:rsidR="0051133B" w:rsidRPr="0018255F" w:rsidRDefault="0051133B">
                        <w:pPr>
                          <w:rPr>
                            <w:color w:val="0070C0"/>
                          </w:rPr>
                        </w:pPr>
                        <w:r w:rsidRPr="0018255F">
                          <w:rPr>
                            <w:color w:val="0070C0"/>
                          </w:rPr>
                          <w:t>/mike-lanza</w:t>
                        </w:r>
                      </w:p>
                    </w:txbxContent>
                  </v:textbox>
                </v:shape>
                <v:shape id="Picture 7" o:spid="_x0000_s1035" type="#_x0000_t75" href="https://www.linkedin.com/in/mike-lanza/" style="position:absolute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mzhHDAAAA2gAAAA8AAABkcnMvZG93bnJldi54bWxEj8FqwzAQRO+F/IPYQG+NnB7S1I0cQiDF&#10;wVBI0g9YrK1tbK0cSY3tfH1VKPQ4zMwbZrMdTSdu5HxjWcFykYAgLq1uuFLweTk8rUH4gKyxs0wK&#10;JvKwzWYPG0y1HfhEt3OoRISwT1FBHUKfSunLmgz6he2Jo/dlncEQpaukdjhEuOnkc5KspMGG40KN&#10;Pe1rKtvzt1GQtKt3vH7QfbqiM6/Hpsj5Uij1OB93byACjeE//NfOtYIX+L0Sb4DM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ubOEcMAAADaAAAADwAAAAAAAAAAAAAAAACf&#10;AgAAZHJzL2Rvd25yZXYueG1sUEsFBgAAAAAEAAQA9wAAAI8DAAAAAA==&#10;" o:button="t">
                  <v:fill o:detectmouseclick="t"/>
                  <v:imagedata r:id="rId22" o:title=""/>
                  <v:path arrowok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-2744470</wp:posOffset>
                </wp:positionH>
                <wp:positionV relativeFrom="page">
                  <wp:posOffset>9005570</wp:posOffset>
                </wp:positionV>
                <wp:extent cx="2247900" cy="311150"/>
                <wp:effectExtent l="0" t="0" r="0" b="0"/>
                <wp:wrapNone/>
                <wp:docPr id="22" name="Group 22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311150"/>
                          <a:chOff x="0" y="0"/>
                          <a:chExt cx="2247900" cy="31115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162050" y="0"/>
                            <a:ext cx="10858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784" w:rsidRPr="0018255F" w:rsidRDefault="00686784" w:rsidP="00686784">
                              <w:pPr>
                                <w:rPr>
                                  <w:color w:val="0070C0"/>
                                </w:rPr>
                              </w:pPr>
                              <w:r w:rsidRPr="0018255F">
                                <w:rPr>
                                  <w:color w:val="0070C0"/>
                                </w:rPr>
                                <w:t>/mike-lanza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1235710" cy="294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" o:spid="_x0000_s1036" href="https://stackexchange.com/users/11463562/mike-lanza" style="position:absolute;margin-left:-216.1pt;margin-top:709.1pt;width:177pt;height:24.5pt;z-index:251674624;mso-position-vertical-relative:page" coordsize="22479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" o:button="t">
                <v:shape id="Text Box 5" o:spid="_x0000_s1037" type="#_x0000_t202" style="position:absolute;left:11620;width:1085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86784" w:rsidRPr="0018255F" w:rsidRDefault="00686784" w:rsidP="00686784">
                        <w:pPr>
                          <w:rPr>
                            <w:color w:val="0070C0"/>
                          </w:rPr>
                        </w:pPr>
                        <w:r w:rsidRPr="0018255F">
                          <w:rPr>
                            <w:color w:val="0070C0"/>
                          </w:rPr>
                          <w:t>/mike-lanza</w:t>
                        </w:r>
                      </w:p>
                    </w:txbxContent>
                  </v:textbox>
                </v:shape>
                <v:shape id="Picture 13" o:spid="_x0000_s1038" type="#_x0000_t75" href="https://stackexchange.com/users/11463562/mike-lanza" style="position:absolute;top:63;width:12357;height:2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3ZyfBAAAA2wAAAA8AAABkcnMvZG93bnJldi54bWxET01rwkAQvQv+h2WE3nSjhZBGN0EEi3gp&#10;VS+9DbtjEszOht2tpv313UKht3m8z9nUo+3FnXzoHCtYLjIQxNqZjhsFl/N+XoAIEdlg75gUfFGA&#10;uppONlga9+B3up9iI1IIhxIVtDEOpZRBt2QxLNxAnLir8xZjgr6RxuMjhdterrIslxY7Tg0tDrRr&#10;Sd9On1bB98exP+bytTs3udaRXoo3fyiUepqN2zWISGP8F/+5DybNf4bfX9IBsv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53ZyfBAAAA2wAAAA8AAAAAAAAAAAAAAAAAnwIA&#10;AGRycy9kb3ducmV2LnhtbFBLBQYAAAAABAAEAPcAAACNAwAAAAA=&#10;" o:button="t">
                  <v:fill o:detectmouseclick="t"/>
                  <v:imagedata r:id="rId25" o:title=""/>
                  <v:path arrowok="t"/>
                </v:shape>
                <w10:wrap anchory="page"/>
              </v:group>
            </w:pict>
          </mc:Fallback>
        </mc:AlternateContent>
      </w:r>
    </w:p>
    <w:p w:rsidR="0021770B" w:rsidRDefault="0038101A" w:rsidP="00874BD5">
      <w:pPr>
        <w:pStyle w:val="Salutation"/>
        <w:spacing w:before="0" w:after="0"/>
      </w:pPr>
      <w:r>
        <w:t>Sincerely,</w:t>
      </w:r>
      <w:r w:rsidR="0018255F" w:rsidRPr="0018255F">
        <w:rPr>
          <w:noProof/>
        </w:rPr>
        <w:t xml:space="preserve"> </w:t>
      </w:r>
    </w:p>
    <w:p w:rsidR="0021770B" w:rsidRDefault="0021770B" w:rsidP="00C43B6D">
      <w:pPr>
        <w:pStyle w:val="Signature"/>
        <w:spacing w:before="0"/>
      </w:pPr>
    </w:p>
    <w:p w:rsidR="00154354" w:rsidRPr="00874BD5" w:rsidRDefault="00C2391F" w:rsidP="00874BD5">
      <w:pPr>
        <w:pStyle w:val="Signature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88ECBA" wp14:editId="25EE672D">
                <wp:simplePos x="0" y="0"/>
                <wp:positionH relativeFrom="page">
                  <wp:posOffset>1391920</wp:posOffset>
                </wp:positionH>
                <wp:positionV relativeFrom="paragraph">
                  <wp:posOffset>1088390</wp:posOffset>
                </wp:positionV>
                <wp:extent cx="8386445" cy="664845"/>
                <wp:effectExtent l="0" t="0" r="1460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644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8895" id="Rectangle 23" o:spid="_x0000_s1026" style="position:absolute;margin-left:109.6pt;margin-top:85.7pt;width:660.35pt;height:52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" fillcolor="#865640 [3206]" strokecolor="white [3201]" strokeweight="2pt">
                <w10:wrap anchorx="page"/>
              </v:rect>
            </w:pict>
          </mc:Fallback>
        </mc:AlternateContent>
      </w:r>
      <w:sdt>
        <w:sdtPr>
          <w:alias w:val="Your Name"/>
          <w:tag w:val="Your Name"/>
          <w:id w:val="-733627005"/>
          <w:placeholder>
            <w:docPart w:val="4C09130AF3394A90831A8472467B37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220419" w:rsidRPr="00874BD5">
            <w:t>Michael P. Lanza</w:t>
          </w:r>
        </w:sdtContent>
      </w:sdt>
    </w:p>
    <w:sectPr w:rsidR="00154354" w:rsidRPr="00874BD5" w:rsidSect="00154354">
      <w:headerReference w:type="default" r:id="rId26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08" w:rsidRDefault="00A60608" w:rsidP="0038101A">
      <w:pPr>
        <w:spacing w:after="0" w:line="240" w:lineRule="auto"/>
      </w:pPr>
      <w:r>
        <w:separator/>
      </w:r>
    </w:p>
  </w:endnote>
  <w:endnote w:type="continuationSeparator" w:id="0">
    <w:p w:rsidR="00A60608" w:rsidRDefault="00A60608" w:rsidP="0038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08" w:rsidRDefault="00A60608" w:rsidP="0038101A">
      <w:pPr>
        <w:spacing w:after="0" w:line="240" w:lineRule="auto"/>
      </w:pPr>
      <w:r>
        <w:separator/>
      </w:r>
    </w:p>
  </w:footnote>
  <w:footnote w:type="continuationSeparator" w:id="0">
    <w:p w:rsidR="00A60608" w:rsidRDefault="00A60608" w:rsidP="0038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8101A" w:rsidRDefault="0038101A" w:rsidP="0038101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BD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59858452" wp14:editId="72322B42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align>top</wp:align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724109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38101A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F725031ADE8B445083A64D0F20F7FD4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38101A" w:rsidRPr="00187B92" w:rsidRDefault="0022041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Michael P. Lanza</w:t>
                                        </w:r>
                                      </w:p>
                                    </w:sdtContent>
                                  </w:sdt>
                                  <w:p w:rsidR="0038101A" w:rsidRPr="00970D57" w:rsidRDefault="00A60608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1C2ACFFEC53E42B7817ADE50E6EE7A21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8101A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38101A" w:rsidRDefault="0038101A" w:rsidP="0038101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9858452"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724109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38101A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F725031ADE8B445083A64D0F20F7FD4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38101A" w:rsidRPr="00187B92" w:rsidRDefault="00220419" w:rsidP="00187B92">
                                  <w:pPr>
                                    <w:pStyle w:val="Title"/>
                                  </w:pPr>
                                  <w:r>
                                    <w:t>Michael P. Lanza</w:t>
                                  </w:r>
                                </w:p>
                              </w:sdtContent>
                            </w:sdt>
                            <w:p w:rsidR="0038101A" w:rsidRPr="00970D57" w:rsidRDefault="00A60608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1C2ACFFEC53E42B7817ADE50E6EE7A21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8101A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38101A" w:rsidRDefault="0038101A" w:rsidP="003810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79A"/>
    <w:multiLevelType w:val="hybridMultilevel"/>
    <w:tmpl w:val="4F76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A"/>
    <w:rsid w:val="000346B4"/>
    <w:rsid w:val="00073547"/>
    <w:rsid w:val="00076EC9"/>
    <w:rsid w:val="000777DC"/>
    <w:rsid w:val="000A6F37"/>
    <w:rsid w:val="000B7DF0"/>
    <w:rsid w:val="000F307B"/>
    <w:rsid w:val="00103D7D"/>
    <w:rsid w:val="00123240"/>
    <w:rsid w:val="00154354"/>
    <w:rsid w:val="0018255F"/>
    <w:rsid w:val="001B0B91"/>
    <w:rsid w:val="001C3994"/>
    <w:rsid w:val="00200427"/>
    <w:rsid w:val="0021770B"/>
    <w:rsid w:val="00220419"/>
    <w:rsid w:val="00272288"/>
    <w:rsid w:val="00293B83"/>
    <w:rsid w:val="003458BF"/>
    <w:rsid w:val="003472CF"/>
    <w:rsid w:val="0038101A"/>
    <w:rsid w:val="003B4F34"/>
    <w:rsid w:val="0044282B"/>
    <w:rsid w:val="00462766"/>
    <w:rsid w:val="004820D3"/>
    <w:rsid w:val="00486906"/>
    <w:rsid w:val="005036EA"/>
    <w:rsid w:val="0051133B"/>
    <w:rsid w:val="00547A76"/>
    <w:rsid w:val="00570CF6"/>
    <w:rsid w:val="005C0509"/>
    <w:rsid w:val="0060315D"/>
    <w:rsid w:val="00605162"/>
    <w:rsid w:val="00622732"/>
    <w:rsid w:val="006379FC"/>
    <w:rsid w:val="00671024"/>
    <w:rsid w:val="00686784"/>
    <w:rsid w:val="006A3CE7"/>
    <w:rsid w:val="006D6983"/>
    <w:rsid w:val="006E2D04"/>
    <w:rsid w:val="006E5EC3"/>
    <w:rsid w:val="007037AB"/>
    <w:rsid w:val="00755812"/>
    <w:rsid w:val="007831E3"/>
    <w:rsid w:val="007C681A"/>
    <w:rsid w:val="008470F1"/>
    <w:rsid w:val="00874BD5"/>
    <w:rsid w:val="00875D61"/>
    <w:rsid w:val="008961D9"/>
    <w:rsid w:val="008B1981"/>
    <w:rsid w:val="008E5580"/>
    <w:rsid w:val="00924E5E"/>
    <w:rsid w:val="009350D4"/>
    <w:rsid w:val="009608BB"/>
    <w:rsid w:val="00974B71"/>
    <w:rsid w:val="00977AEF"/>
    <w:rsid w:val="00A2267B"/>
    <w:rsid w:val="00A22A20"/>
    <w:rsid w:val="00A60608"/>
    <w:rsid w:val="00A67F50"/>
    <w:rsid w:val="00AA5CE0"/>
    <w:rsid w:val="00AB6F54"/>
    <w:rsid w:val="00B25B85"/>
    <w:rsid w:val="00B34AA5"/>
    <w:rsid w:val="00B72F38"/>
    <w:rsid w:val="00C2391F"/>
    <w:rsid w:val="00C437B8"/>
    <w:rsid w:val="00C43B6D"/>
    <w:rsid w:val="00CF27AC"/>
    <w:rsid w:val="00D90C6C"/>
    <w:rsid w:val="00DB7B19"/>
    <w:rsid w:val="00E6366A"/>
    <w:rsid w:val="00E96599"/>
    <w:rsid w:val="00ED1A1B"/>
    <w:rsid w:val="00F04557"/>
    <w:rsid w:val="00F06018"/>
    <w:rsid w:val="00F23D52"/>
    <w:rsid w:val="00F4582B"/>
    <w:rsid w:val="00F8472E"/>
    <w:rsid w:val="00FA752E"/>
    <w:rsid w:val="00F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D3474-D421-4286-BDBF-13181AE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509"/>
  </w:style>
  <w:style w:type="paragraph" w:styleId="Heading1">
    <w:name w:val="heading 1"/>
    <w:basedOn w:val="Normal"/>
    <w:next w:val="Normal"/>
    <w:link w:val="Heading1Char"/>
    <w:uiPriority w:val="3"/>
    <w:qFormat/>
    <w:rsid w:val="0038101A"/>
    <w:pPr>
      <w:keepNext/>
      <w:keepLines/>
      <w:pBdr>
        <w:top w:val="single" w:sz="4" w:space="6" w:color="724109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4109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unhideWhenUsed/>
    <w:qFormat/>
    <w:rsid w:val="0038101A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724109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74B7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974B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14109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74B71"/>
    <w:rPr>
      <w:rFonts w:asciiTheme="majorHAnsi" w:eastAsiaTheme="majorEastAsia" w:hAnsiTheme="majorHAnsi" w:cstheme="majorBidi"/>
      <w:caps/>
      <w:color w:val="724109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74B71"/>
    <w:rPr>
      <w:rFonts w:asciiTheme="majorHAnsi" w:eastAsiaTheme="majorEastAsia" w:hAnsiTheme="majorHAnsi" w:cstheme="majorBidi"/>
      <w:caps/>
      <w:color w:val="724109" w:themeColor="accent1" w:themeShade="80"/>
      <w:sz w:val="28"/>
      <w:szCs w:val="26"/>
      <w:lang w:eastAsia="ja-JP"/>
    </w:rPr>
  </w:style>
  <w:style w:type="paragraph" w:customStyle="1" w:styleId="ContactInfo">
    <w:name w:val="Contact Info"/>
    <w:basedOn w:val="Normal"/>
    <w:uiPriority w:val="4"/>
    <w:qFormat/>
    <w:rsid w:val="0038101A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38101A"/>
    <w:rPr>
      <w:b/>
      <w:bCs/>
    </w:rPr>
  </w:style>
  <w:style w:type="paragraph" w:styleId="Title">
    <w:name w:val="Title"/>
    <w:basedOn w:val="Normal"/>
    <w:link w:val="TitleChar"/>
    <w:uiPriority w:val="1"/>
    <w:qFormat/>
    <w:rsid w:val="0038101A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724109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8101A"/>
    <w:rPr>
      <w:rFonts w:asciiTheme="majorHAnsi" w:eastAsiaTheme="majorEastAsia" w:hAnsiTheme="majorHAnsi" w:cstheme="majorBidi"/>
      <w:caps/>
      <w:color w:val="724109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38101A"/>
    <w:pPr>
      <w:pBdr>
        <w:top w:val="single" w:sz="18" w:space="2" w:color="724109" w:themeColor="accent1" w:themeShade="80"/>
        <w:bottom w:val="single" w:sz="18" w:space="2" w:color="724109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38101A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8101A"/>
    <w:rPr>
      <w:rFonts w:asciiTheme="majorHAnsi" w:eastAsiaTheme="minorEastAsia" w:hAnsiTheme="majorHAnsi"/>
      <w:caps/>
      <w:color w:val="5A5A5A" w:themeColor="text1" w:themeTint="A5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101A"/>
    <w:pPr>
      <w:spacing w:after="0" w:line="240" w:lineRule="auto"/>
      <w:ind w:left="-3787"/>
    </w:pPr>
    <w:rPr>
      <w:rFonts w:asciiTheme="majorHAnsi" w:eastAsiaTheme="minorEastAsia" w:hAnsiTheme="majorHAnsi"/>
      <w:color w:val="724109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101A"/>
    <w:rPr>
      <w:rFonts w:asciiTheme="majorHAnsi" w:eastAsiaTheme="minorEastAsia" w:hAnsiTheme="majorHAnsi"/>
      <w:color w:val="724109" w:themeColor="accent1" w:themeShade="80"/>
      <w:sz w:val="2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8101A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101A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next w:val="Signature"/>
    <w:link w:val="ClosingChar"/>
    <w:uiPriority w:val="6"/>
    <w:qFormat/>
    <w:rsid w:val="0038101A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6"/>
    <w:rsid w:val="00974B71"/>
    <w:rPr>
      <w:rFonts w:eastAsiaTheme="minorEastAsia"/>
      <w:bCs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7"/>
    <w:qFormat/>
    <w:rsid w:val="0038101A"/>
    <w:pPr>
      <w:spacing w:before="720" w:line="240" w:lineRule="auto"/>
      <w:contextualSpacing/>
    </w:pPr>
    <w:rPr>
      <w:rFonts w:eastAsiaTheme="minorEastAsia"/>
      <w:bCs/>
      <w:color w:val="262626" w:themeColor="text1" w:themeTint="D9"/>
      <w:szCs w:val="18"/>
    </w:rPr>
  </w:style>
  <w:style w:type="character" w:customStyle="1" w:styleId="SignatureChar">
    <w:name w:val="Signature Char"/>
    <w:basedOn w:val="DefaultParagraphFont"/>
    <w:link w:val="Signature"/>
    <w:uiPriority w:val="7"/>
    <w:rsid w:val="00974B71"/>
    <w:rPr>
      <w:rFonts w:eastAsiaTheme="minorEastAsia"/>
      <w:bCs/>
      <w:color w:val="262626" w:themeColor="text1" w:themeTint="D9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38101A"/>
    <w:pPr>
      <w:spacing w:before="800" w:after="180" w:line="240" w:lineRule="auto"/>
    </w:pPr>
    <w:rPr>
      <w:rFonts w:eastAsiaTheme="minorEastAsia"/>
      <w:bCs/>
      <w:color w:val="262626" w:themeColor="text1" w:themeTint="D9"/>
      <w:szCs w:val="18"/>
    </w:rPr>
  </w:style>
  <w:style w:type="character" w:customStyle="1" w:styleId="SalutationChar">
    <w:name w:val="Salutation Char"/>
    <w:basedOn w:val="DefaultParagraphFont"/>
    <w:link w:val="Salutation"/>
    <w:uiPriority w:val="5"/>
    <w:rsid w:val="00974B71"/>
    <w:rPr>
      <w:rFonts w:eastAsiaTheme="minorEastAsia"/>
      <w:bCs/>
      <w:color w:val="262626" w:themeColor="text1" w:themeTint="D9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3"/>
    <w:rsid w:val="00974B71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74B71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5"/>
    <w:qFormat/>
    <w:rsid w:val="00974B71"/>
    <w:pPr>
      <w:spacing w:before="720" w:line="240" w:lineRule="auto"/>
      <w:contextualSpacing/>
    </w:pPr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customStyle="1" w:styleId="DateChar">
    <w:name w:val="Date Char"/>
    <w:basedOn w:val="DefaultParagraphFont"/>
    <w:link w:val="Date"/>
    <w:uiPriority w:val="5"/>
    <w:rsid w:val="005C0509"/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styleId="Hyperlink">
    <w:name w:val="Hyperlink"/>
    <w:basedOn w:val="DefaultParagraphFont"/>
    <w:uiPriority w:val="99"/>
    <w:unhideWhenUsed/>
    <w:rsid w:val="007C681A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67B"/>
    <w:rPr>
      <w:color w:val="8C8C8C" w:themeColor="followedHyperlink"/>
      <w:u w:val="single"/>
    </w:rPr>
  </w:style>
  <w:style w:type="paragraph" w:customStyle="1" w:styleId="A5C0C36CC9C141A9A69D49CF96F6F2BD">
    <w:name w:val="A5C0C36CC9C141A9A69D49CF96F6F2BD"/>
    <w:rsid w:val="00E6366A"/>
    <w:pPr>
      <w:spacing w:after="160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lanzman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mike-lanz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ackexchange.com/users/11463562/mike-lanza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mailto:lanzamike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lanzamike@gmail.com" TargetMode="External"/><Relationship Id="rId14" Type="http://schemas.openxmlformats.org/officeDocument/2006/relationships/hyperlink" Target="https://www.kaggle.com/lanzman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anza\Desktop\New%20folder\tf1640216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09130AF3394A90831A8472467B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83439-1772-4F2C-B475-E650AB72D0E1}"/>
      </w:docPartPr>
      <w:docPartBody>
        <w:p w:rsidR="00E76D8C" w:rsidRDefault="004F774D">
          <w:pPr>
            <w:pStyle w:val="4C09130AF3394A90831A8472467B37E5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638C68BB19AD48539277FB52681FF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34D05-5E03-413B-8424-7DBC9D010A8E}"/>
      </w:docPartPr>
      <w:docPartBody>
        <w:p w:rsidR="00E76D8C" w:rsidRDefault="004F774D">
          <w:pPr>
            <w:pStyle w:val="638C68BB19AD48539277FB52681FF37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030184B466941A8B2129DE873444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7E8DB-E33C-4E87-8C04-3046092F49CD}"/>
      </w:docPartPr>
      <w:docPartBody>
        <w:p w:rsidR="00E76D8C" w:rsidRDefault="00E76D8C">
          <w:pPr>
            <w:pStyle w:val="F030184B466941A8B2129DE873444685"/>
          </w:pPr>
          <w:r>
            <w:t>Objective</w:t>
          </w:r>
        </w:p>
      </w:docPartBody>
    </w:docPart>
    <w:docPart>
      <w:docPartPr>
        <w:name w:val="0830274E51F44B279064180FC88D8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DBE80-6CA7-423A-82EC-ED89B3695413}"/>
      </w:docPartPr>
      <w:docPartBody>
        <w:p w:rsidR="00E76D8C" w:rsidRDefault="00E76D8C">
          <w:pPr>
            <w:pStyle w:val="0830274E51F44B279064180FC88D8AA2"/>
          </w:pPr>
          <w:r>
            <w:t>Education</w:t>
          </w:r>
        </w:p>
      </w:docPartBody>
    </w:docPart>
    <w:docPart>
      <w:docPartPr>
        <w:name w:val="F725031ADE8B445083A64D0F20F7F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CAB98-D73B-4E86-B69E-713404D63646}"/>
      </w:docPartPr>
      <w:docPartBody>
        <w:p w:rsidR="00E76D8C" w:rsidRDefault="004F774D">
          <w:pPr>
            <w:pStyle w:val="F725031ADE8B445083A64D0F20F7FD4F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1C2ACFFEC53E42B7817ADE50E6EE7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C681A-7168-4258-8E16-292512D48EFE}"/>
      </w:docPartPr>
      <w:docPartBody>
        <w:p w:rsidR="00E76D8C" w:rsidRDefault="00E76D8C">
          <w:pPr>
            <w:pStyle w:val="1C2ACFFEC53E42B7817ADE50E6EE7A21"/>
          </w:pPr>
          <w:r>
            <w:t>Position Title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7909E-D45F-4A2E-BFD3-B34DDB3CFD1F}"/>
      </w:docPartPr>
      <w:docPartBody>
        <w:p w:rsidR="009462EA" w:rsidRDefault="00E76D8C">
          <w:r w:rsidRPr="00DB4751">
            <w:rPr>
              <w:rStyle w:val="PlaceholderText"/>
            </w:rPr>
            <w:t>Click here to enter text.</w:t>
          </w:r>
        </w:p>
      </w:docPartBody>
    </w:docPart>
    <w:docPart>
      <w:docPartPr>
        <w:name w:val="63E8E86840F04F91883123FA4025A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E3E6-408C-4421-812B-95F3350A9CA4}"/>
      </w:docPartPr>
      <w:docPartBody>
        <w:p w:rsidR="009462EA" w:rsidRDefault="00E76D8C" w:rsidP="00E76D8C">
          <w:pPr>
            <w:pStyle w:val="63E8E86840F04F91883123FA4025A255"/>
          </w:pPr>
          <w:bookmarkStart w:id="0" w:name="Position"/>
          <w:r>
            <w:t>Data Scientist</w:t>
          </w:r>
          <w:bookmarkEnd w:id="0"/>
        </w:p>
      </w:docPartBody>
    </w:docPart>
    <w:docPart>
      <w:docPartPr>
        <w:name w:val="A91303E7F328473B82726BD4BABE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2791C-58DF-45C9-B33E-685D777CF92C}"/>
      </w:docPartPr>
      <w:docPartBody>
        <w:p w:rsidR="00000000" w:rsidRDefault="00824670" w:rsidP="00824670">
          <w:pPr>
            <w:pStyle w:val="A91303E7F328473B82726BD4BABE722C"/>
          </w:pPr>
          <w:r w:rsidRPr="00DB4751">
            <w:rPr>
              <w:rStyle w:val="PlaceholderText"/>
            </w:rPr>
            <w:t>Click here to enter text.</w:t>
          </w:r>
        </w:p>
      </w:docPartBody>
    </w:docPart>
    <w:docPart>
      <w:docPartPr>
        <w:name w:val="6A9096AAF4D7475DB88F84C3D99D0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D163-C519-4CB0-B983-5828F237D7B4}"/>
      </w:docPartPr>
      <w:docPartBody>
        <w:p w:rsidR="00000000" w:rsidRDefault="00824670" w:rsidP="00824670">
          <w:pPr>
            <w:pStyle w:val="6A9096AAF4D7475DB88F84C3D99D02E4"/>
          </w:pPr>
          <w:r w:rsidRPr="00DB4751">
            <w:rPr>
              <w:rStyle w:val="PlaceholderText"/>
            </w:rPr>
            <w:t>Click here to enter text.</w:t>
          </w:r>
        </w:p>
      </w:docPartBody>
    </w:docPart>
    <w:docPart>
      <w:docPartPr>
        <w:name w:val="A8EAC858B5E1418A9C974AAC54022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5024-336F-400F-A910-5448298E7ABD}"/>
      </w:docPartPr>
      <w:docPartBody>
        <w:p w:rsidR="00000000" w:rsidRDefault="00824670" w:rsidP="00824670">
          <w:pPr>
            <w:pStyle w:val="A8EAC858B5E1418A9C974AAC54022F14"/>
          </w:pPr>
          <w:r w:rsidRPr="00DB4751">
            <w:rPr>
              <w:rStyle w:val="PlaceholderText"/>
            </w:rPr>
            <w:t>Click here to enter text.</w:t>
          </w:r>
        </w:p>
      </w:docPartBody>
    </w:docPart>
    <w:docPart>
      <w:docPartPr>
        <w:name w:val="7D98BA388390472ABD7F22E1938C5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9A99F-4298-40FD-ABA9-755E82EB9B87}"/>
      </w:docPartPr>
      <w:docPartBody>
        <w:p w:rsidR="00000000" w:rsidRDefault="00824670" w:rsidP="00824670">
          <w:pPr>
            <w:pStyle w:val="7D98BA388390472ABD7F22E1938C5FED"/>
          </w:pPr>
          <w:r w:rsidRPr="00DB4751">
            <w:rPr>
              <w:rStyle w:val="PlaceholderText"/>
            </w:rPr>
            <w:t>Click here to enter text.</w:t>
          </w:r>
        </w:p>
      </w:docPartBody>
    </w:docPart>
    <w:docPart>
      <w:docPartPr>
        <w:name w:val="4EE96E83B78A463281EF4141B69CD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076B-CF3E-40E0-8174-7F020C238151}"/>
      </w:docPartPr>
      <w:docPartBody>
        <w:p w:rsidR="00000000" w:rsidRDefault="00824670" w:rsidP="00824670">
          <w:pPr>
            <w:pStyle w:val="4EE96E83B78A463281EF4141B69CDD26"/>
          </w:pPr>
          <w:r w:rsidRPr="00DB47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E8"/>
    <w:rsid w:val="00017D87"/>
    <w:rsid w:val="00024C76"/>
    <w:rsid w:val="000A18D1"/>
    <w:rsid w:val="000F73A4"/>
    <w:rsid w:val="002D576A"/>
    <w:rsid w:val="002E054D"/>
    <w:rsid w:val="0045242C"/>
    <w:rsid w:val="004954E8"/>
    <w:rsid w:val="004F774D"/>
    <w:rsid w:val="0072075D"/>
    <w:rsid w:val="007C5A6B"/>
    <w:rsid w:val="00824670"/>
    <w:rsid w:val="008A722A"/>
    <w:rsid w:val="009462EA"/>
    <w:rsid w:val="009B4E4D"/>
    <w:rsid w:val="009B7D6D"/>
    <w:rsid w:val="009D492D"/>
    <w:rsid w:val="00A31E04"/>
    <w:rsid w:val="00A72726"/>
    <w:rsid w:val="00AA6E7B"/>
    <w:rsid w:val="00C318B8"/>
    <w:rsid w:val="00D04AA0"/>
    <w:rsid w:val="00D47FD8"/>
    <w:rsid w:val="00E1269B"/>
    <w:rsid w:val="00E36B71"/>
    <w:rsid w:val="00E66D98"/>
    <w:rsid w:val="00E76D8C"/>
    <w:rsid w:val="00E80BEF"/>
    <w:rsid w:val="00F4576F"/>
    <w:rsid w:val="00F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D35BD402242E2B010F49ED7C86B86">
    <w:name w:val="C19D35BD402242E2B010F49ED7C86B86"/>
  </w:style>
  <w:style w:type="paragraph" w:customStyle="1" w:styleId="ContactInfo">
    <w:name w:val="Contact Info"/>
    <w:basedOn w:val="Normal"/>
    <w:uiPriority w:val="4"/>
    <w:qFormat/>
    <w:pPr>
      <w:spacing w:after="120"/>
    </w:pPr>
    <w:rPr>
      <w:sz w:val="24"/>
      <w:szCs w:val="24"/>
      <w:lang w:eastAsia="ja-JP"/>
    </w:rPr>
  </w:style>
  <w:style w:type="paragraph" w:customStyle="1" w:styleId="A5C0C36CC9C141A9A69D49CF96F6F2BD">
    <w:name w:val="A5C0C36CC9C141A9A69D49CF96F6F2BD"/>
  </w:style>
  <w:style w:type="paragraph" w:customStyle="1" w:styleId="9DD36E5D887B4CAFABE772022A247759">
    <w:name w:val="9DD36E5D887B4CAFABE772022A247759"/>
  </w:style>
  <w:style w:type="paragraph" w:customStyle="1" w:styleId="89A952411E2B4B0DB7AEEA39F242E115">
    <w:name w:val="89A952411E2B4B0DB7AEEA39F242E115"/>
  </w:style>
  <w:style w:type="character" w:styleId="PlaceholderText">
    <w:name w:val="Placeholder Text"/>
    <w:basedOn w:val="DefaultParagraphFont"/>
    <w:uiPriority w:val="99"/>
    <w:semiHidden/>
    <w:rsid w:val="00824670"/>
    <w:rPr>
      <w:color w:val="808080"/>
    </w:rPr>
  </w:style>
  <w:style w:type="paragraph" w:customStyle="1" w:styleId="4C09130AF3394A90831A8472467B37E5">
    <w:name w:val="4C09130AF3394A90831A8472467B37E5"/>
  </w:style>
  <w:style w:type="paragraph" w:customStyle="1" w:styleId="638C68BB19AD48539277FB52681FF37C">
    <w:name w:val="638C68BB19AD48539277FB52681FF37C"/>
  </w:style>
  <w:style w:type="paragraph" w:customStyle="1" w:styleId="A615EF42D3DB47E8914F471B0E6DAE7A">
    <w:name w:val="A615EF42D3DB47E8914F471B0E6DAE7A"/>
  </w:style>
  <w:style w:type="paragraph" w:customStyle="1" w:styleId="F030184B466941A8B2129DE873444685">
    <w:name w:val="F030184B466941A8B2129DE873444685"/>
  </w:style>
  <w:style w:type="paragraph" w:customStyle="1" w:styleId="C4B3DECD5A6946469A8D69CC546874B3">
    <w:name w:val="C4B3DECD5A6946469A8D69CC546874B3"/>
  </w:style>
  <w:style w:type="paragraph" w:customStyle="1" w:styleId="0830274E51F44B279064180FC88D8AA2">
    <w:name w:val="0830274E51F44B279064180FC88D8AA2"/>
  </w:style>
  <w:style w:type="paragraph" w:customStyle="1" w:styleId="4CE35E6914764315A7E937DDF57EBC22">
    <w:name w:val="4CE35E6914764315A7E937DDF57EBC22"/>
  </w:style>
  <w:style w:type="paragraph" w:customStyle="1" w:styleId="9A85B8D03F434141B3996A6BBE7D3806">
    <w:name w:val="9A85B8D03F434141B3996A6BBE7D3806"/>
  </w:style>
  <w:style w:type="paragraph" w:customStyle="1" w:styleId="6A7A89F87B3440BC8FF3D9A0320936ED">
    <w:name w:val="6A7A89F87B3440BC8FF3D9A0320936ED"/>
  </w:style>
  <w:style w:type="paragraph" w:customStyle="1" w:styleId="054A3CA40EF743C6843465CF9E554A55">
    <w:name w:val="054A3CA40EF743C6843465CF9E554A55"/>
  </w:style>
  <w:style w:type="paragraph" w:customStyle="1" w:styleId="67F83397A9D7484CBD0C475F9A53D6AF">
    <w:name w:val="67F83397A9D7484CBD0C475F9A53D6AF"/>
  </w:style>
  <w:style w:type="paragraph" w:customStyle="1" w:styleId="12FCC97843F94C668914F236F1DE2CA3">
    <w:name w:val="12FCC97843F94C668914F236F1DE2CA3"/>
  </w:style>
  <w:style w:type="paragraph" w:customStyle="1" w:styleId="F725031ADE8B445083A64D0F20F7FD4F">
    <w:name w:val="F725031ADE8B445083A64D0F20F7FD4F"/>
  </w:style>
  <w:style w:type="paragraph" w:customStyle="1" w:styleId="1C2ACFFEC53E42B7817ADE50E6EE7A21">
    <w:name w:val="1C2ACFFEC53E42B7817ADE50E6EE7A21"/>
  </w:style>
  <w:style w:type="paragraph" w:customStyle="1" w:styleId="889FFB8B1D264F99B27073CD5C0898BD">
    <w:name w:val="889FFB8B1D264F99B27073CD5C0898BD"/>
    <w:rsid w:val="00E76D8C"/>
  </w:style>
  <w:style w:type="paragraph" w:customStyle="1" w:styleId="519CAEC7AFDA400598ACC89837E40D89">
    <w:name w:val="519CAEC7AFDA400598ACC89837E40D89"/>
    <w:rsid w:val="00E76D8C"/>
  </w:style>
  <w:style w:type="paragraph" w:customStyle="1" w:styleId="17810B17439F4E7CBA9DA901CE03D55C">
    <w:name w:val="17810B17439F4E7CBA9DA901CE03D55C"/>
    <w:rsid w:val="00E76D8C"/>
  </w:style>
  <w:style w:type="paragraph" w:customStyle="1" w:styleId="A8CEDFFA6BF24BC0BC22C0430FAFDDB8">
    <w:name w:val="A8CEDFFA6BF24BC0BC22C0430FAFDDB8"/>
    <w:rsid w:val="00E76D8C"/>
  </w:style>
  <w:style w:type="paragraph" w:customStyle="1" w:styleId="9B89367A945946349AE7D519FA19522F">
    <w:name w:val="9B89367A945946349AE7D519FA19522F"/>
    <w:rsid w:val="00E76D8C"/>
  </w:style>
  <w:style w:type="paragraph" w:customStyle="1" w:styleId="2DDEAEF9BD934AA590BCF9A9BAB2D216">
    <w:name w:val="2DDEAEF9BD934AA590BCF9A9BAB2D216"/>
    <w:rsid w:val="00E76D8C"/>
  </w:style>
  <w:style w:type="paragraph" w:customStyle="1" w:styleId="10F0816AFF2F4C34850DCB5374961125">
    <w:name w:val="10F0816AFF2F4C34850DCB5374961125"/>
    <w:rsid w:val="00E76D8C"/>
  </w:style>
  <w:style w:type="paragraph" w:customStyle="1" w:styleId="8C11F52642484BB49B8E26EA5459464F">
    <w:name w:val="8C11F52642484BB49B8E26EA5459464F"/>
    <w:rsid w:val="00E76D8C"/>
  </w:style>
  <w:style w:type="paragraph" w:customStyle="1" w:styleId="6081C4AD95E14EB7B1E02A29EE17AFD5">
    <w:name w:val="6081C4AD95E14EB7B1E02A29EE17AFD5"/>
    <w:rsid w:val="00E76D8C"/>
  </w:style>
  <w:style w:type="paragraph" w:customStyle="1" w:styleId="88189B58C42549BEA260DF733E9A2665">
    <w:name w:val="88189B58C42549BEA260DF733E9A2665"/>
    <w:rsid w:val="00E76D8C"/>
  </w:style>
  <w:style w:type="paragraph" w:customStyle="1" w:styleId="C9293E87E37845918366BEBA020078E7">
    <w:name w:val="C9293E87E37845918366BEBA020078E7"/>
    <w:rsid w:val="00E76D8C"/>
  </w:style>
  <w:style w:type="paragraph" w:customStyle="1" w:styleId="F65990F047CC4F2681BD13D359F93602">
    <w:name w:val="F65990F047CC4F2681BD13D359F93602"/>
    <w:rsid w:val="00E76D8C"/>
  </w:style>
  <w:style w:type="paragraph" w:customStyle="1" w:styleId="7ABE3BFD70DB46DFA28B0E9F58C6A445">
    <w:name w:val="7ABE3BFD70DB46DFA28B0E9F58C6A445"/>
    <w:rsid w:val="00E76D8C"/>
  </w:style>
  <w:style w:type="paragraph" w:customStyle="1" w:styleId="9BD50924754642DABBB117C8B3CBFE31">
    <w:name w:val="9BD50924754642DABBB117C8B3CBFE31"/>
    <w:rsid w:val="00E76D8C"/>
  </w:style>
  <w:style w:type="paragraph" w:customStyle="1" w:styleId="88BAFE4456EF4FDA94F2E8C9030710FA">
    <w:name w:val="88BAFE4456EF4FDA94F2E8C9030710FA"/>
    <w:rsid w:val="00E76D8C"/>
  </w:style>
  <w:style w:type="paragraph" w:customStyle="1" w:styleId="EC6FCDB9128842E28D1086146A9AA867">
    <w:name w:val="EC6FCDB9128842E28D1086146A9AA867"/>
    <w:rsid w:val="00E76D8C"/>
  </w:style>
  <w:style w:type="paragraph" w:customStyle="1" w:styleId="405EF727CE80483EA535416CA87A44CC">
    <w:name w:val="405EF727CE80483EA535416CA87A44CC"/>
    <w:rsid w:val="00E76D8C"/>
  </w:style>
  <w:style w:type="paragraph" w:customStyle="1" w:styleId="3307124671FD49DDA484965E3F96921A">
    <w:name w:val="3307124671FD49DDA484965E3F96921A"/>
    <w:rsid w:val="00E76D8C"/>
  </w:style>
  <w:style w:type="paragraph" w:customStyle="1" w:styleId="392DFABDE88A4852AB2D0DD52B183A7E">
    <w:name w:val="392DFABDE88A4852AB2D0DD52B183A7E"/>
    <w:rsid w:val="00E76D8C"/>
  </w:style>
  <w:style w:type="paragraph" w:customStyle="1" w:styleId="C298B67B2A4C494B88271C5BCC750127">
    <w:name w:val="C298B67B2A4C494B88271C5BCC750127"/>
    <w:rsid w:val="00E76D8C"/>
  </w:style>
  <w:style w:type="paragraph" w:customStyle="1" w:styleId="BB43410301C14546978EE46FB439DB8C">
    <w:name w:val="BB43410301C14546978EE46FB439DB8C"/>
    <w:rsid w:val="00E76D8C"/>
  </w:style>
  <w:style w:type="paragraph" w:customStyle="1" w:styleId="8F992725D3F949F3A23A6022130CEFF3">
    <w:name w:val="8F992725D3F949F3A23A6022130CEFF3"/>
    <w:rsid w:val="00E76D8C"/>
  </w:style>
  <w:style w:type="paragraph" w:customStyle="1" w:styleId="27B034D117F24C6DB379D2851A3DBD3E">
    <w:name w:val="27B034D117F24C6DB379D2851A3DBD3E"/>
    <w:rsid w:val="00E76D8C"/>
  </w:style>
  <w:style w:type="paragraph" w:customStyle="1" w:styleId="8077F8855A9F45E2B1E22B32AFF394EE">
    <w:name w:val="8077F8855A9F45E2B1E22B32AFF394EE"/>
    <w:rsid w:val="00E76D8C"/>
  </w:style>
  <w:style w:type="paragraph" w:customStyle="1" w:styleId="3BC72A7CD9BB4F72AA9CFEC2613B8454">
    <w:name w:val="3BC72A7CD9BB4F72AA9CFEC2613B8454"/>
    <w:rsid w:val="00E76D8C"/>
  </w:style>
  <w:style w:type="paragraph" w:customStyle="1" w:styleId="CA86E1ACF1914704A55ABFF9DE4E9685">
    <w:name w:val="CA86E1ACF1914704A55ABFF9DE4E9685"/>
    <w:rsid w:val="00E76D8C"/>
  </w:style>
  <w:style w:type="paragraph" w:customStyle="1" w:styleId="D2479DD5EF3E4AB487F525C966CE89C0">
    <w:name w:val="D2479DD5EF3E4AB487F525C966CE89C0"/>
    <w:rsid w:val="00E76D8C"/>
  </w:style>
  <w:style w:type="paragraph" w:customStyle="1" w:styleId="16EC80F6149C43338733B819B0DA33C3">
    <w:name w:val="16EC80F6149C43338733B819B0DA33C3"/>
    <w:rsid w:val="00E76D8C"/>
  </w:style>
  <w:style w:type="paragraph" w:customStyle="1" w:styleId="63E8E86840F04F91883123FA4025A255">
    <w:name w:val="63E8E86840F04F91883123FA4025A255"/>
    <w:rsid w:val="00E76D8C"/>
    <w:pPr>
      <w:spacing w:after="280"/>
    </w:pPr>
    <w:rPr>
      <w:rFonts w:eastAsiaTheme="minorHAnsi"/>
      <w:sz w:val="24"/>
      <w:szCs w:val="24"/>
    </w:rPr>
  </w:style>
  <w:style w:type="paragraph" w:customStyle="1" w:styleId="A44179DBAD3F4E3DAA61D17335FC5AB3">
    <w:name w:val="A44179DBAD3F4E3DAA61D17335FC5AB3"/>
    <w:rsid w:val="00E76D8C"/>
  </w:style>
  <w:style w:type="paragraph" w:customStyle="1" w:styleId="54F137633BCF4A1AA9C6697CA31934B7">
    <w:name w:val="54F137633BCF4A1AA9C6697CA31934B7"/>
    <w:rsid w:val="00E76D8C"/>
  </w:style>
  <w:style w:type="paragraph" w:customStyle="1" w:styleId="5600251001004588A3F24B926A52F673">
    <w:name w:val="5600251001004588A3F24B926A52F673"/>
    <w:rsid w:val="00E76D8C"/>
  </w:style>
  <w:style w:type="paragraph" w:customStyle="1" w:styleId="EFF0CA162695428CB439845287936164">
    <w:name w:val="EFF0CA162695428CB439845287936164"/>
    <w:rsid w:val="00E76D8C"/>
  </w:style>
  <w:style w:type="paragraph" w:customStyle="1" w:styleId="18E9A8313A954933AF0E09DB07AC05F7">
    <w:name w:val="18E9A8313A954933AF0E09DB07AC05F7"/>
    <w:rsid w:val="00E76D8C"/>
  </w:style>
  <w:style w:type="paragraph" w:customStyle="1" w:styleId="87BC19054DC84A96A23450F4FA8960B4">
    <w:name w:val="87BC19054DC84A96A23450F4FA8960B4"/>
    <w:rsid w:val="00E76D8C"/>
  </w:style>
  <w:style w:type="paragraph" w:customStyle="1" w:styleId="A4942EE3840944C59C0C1DD75CE733E8">
    <w:name w:val="A4942EE3840944C59C0C1DD75CE733E8"/>
    <w:rsid w:val="00E76D8C"/>
  </w:style>
  <w:style w:type="paragraph" w:customStyle="1" w:styleId="719A1596CB5D4EFE8A6374353639309F">
    <w:name w:val="719A1596CB5D4EFE8A6374353639309F"/>
    <w:rsid w:val="00E76D8C"/>
  </w:style>
  <w:style w:type="paragraph" w:customStyle="1" w:styleId="1922E0848C2A4833BE2C486629596FCA">
    <w:name w:val="1922E0848C2A4833BE2C486629596FCA"/>
    <w:rsid w:val="00E76D8C"/>
  </w:style>
  <w:style w:type="paragraph" w:customStyle="1" w:styleId="5A843F265BD54760A40DABFA9854601B">
    <w:name w:val="5A843F265BD54760A40DABFA9854601B"/>
    <w:rsid w:val="00E76D8C"/>
  </w:style>
  <w:style w:type="paragraph" w:customStyle="1" w:styleId="A37847F2E2B24F93963F0EFC361E7C89">
    <w:name w:val="A37847F2E2B24F93963F0EFC361E7C89"/>
    <w:rsid w:val="00E76D8C"/>
  </w:style>
  <w:style w:type="paragraph" w:customStyle="1" w:styleId="6ECD91CC81A2491EB25189AF9C62CABD">
    <w:name w:val="6ECD91CC81A2491EB25189AF9C62CABD"/>
    <w:rsid w:val="00E76D8C"/>
  </w:style>
  <w:style w:type="paragraph" w:customStyle="1" w:styleId="67C21420B04E4F03869AA1E7DF6851A2">
    <w:name w:val="67C21420B04E4F03869AA1E7DF6851A2"/>
    <w:rsid w:val="00E76D8C"/>
  </w:style>
  <w:style w:type="paragraph" w:customStyle="1" w:styleId="5B6B301E09CF4C76B57003CE33DF0EC4">
    <w:name w:val="5B6B301E09CF4C76B57003CE33DF0EC4"/>
    <w:rsid w:val="00E76D8C"/>
  </w:style>
  <w:style w:type="paragraph" w:customStyle="1" w:styleId="917C093C11BE43FEAF180AE30EB02FB9">
    <w:name w:val="917C093C11BE43FEAF180AE30EB02FB9"/>
    <w:rsid w:val="00E76D8C"/>
  </w:style>
  <w:style w:type="paragraph" w:customStyle="1" w:styleId="F62C70AE7B5544DC8D753D27D8EC3318">
    <w:name w:val="F62C70AE7B5544DC8D753D27D8EC3318"/>
    <w:rsid w:val="00E76D8C"/>
  </w:style>
  <w:style w:type="paragraph" w:customStyle="1" w:styleId="13039C31A6F74C33A7C592D83EE61B9F">
    <w:name w:val="13039C31A6F74C33A7C592D83EE61B9F"/>
    <w:rsid w:val="00E76D8C"/>
  </w:style>
  <w:style w:type="paragraph" w:customStyle="1" w:styleId="33873CAF9E0E4A1C9D654D2676272464">
    <w:name w:val="33873CAF9E0E4A1C9D654D2676272464"/>
    <w:rsid w:val="00E76D8C"/>
  </w:style>
  <w:style w:type="paragraph" w:customStyle="1" w:styleId="15F9250F6754426C9DD4A9C3433ECA01">
    <w:name w:val="15F9250F6754426C9DD4A9C3433ECA01"/>
    <w:rsid w:val="00E76D8C"/>
  </w:style>
  <w:style w:type="paragraph" w:customStyle="1" w:styleId="83AA451EE0524F62BBBF7B9DF469416C">
    <w:name w:val="83AA451EE0524F62BBBF7B9DF469416C"/>
    <w:rsid w:val="00E76D8C"/>
  </w:style>
  <w:style w:type="paragraph" w:customStyle="1" w:styleId="0479CE488F3F447CA545179AFA7F8160">
    <w:name w:val="0479CE488F3F447CA545179AFA7F8160"/>
    <w:rsid w:val="00E76D8C"/>
  </w:style>
  <w:style w:type="paragraph" w:customStyle="1" w:styleId="90F3A48D324D4E1AA83B6AA8952761CE">
    <w:name w:val="90F3A48D324D4E1AA83B6AA8952761CE"/>
    <w:rsid w:val="00E76D8C"/>
  </w:style>
  <w:style w:type="paragraph" w:customStyle="1" w:styleId="EF70FE3B1B0146199EF702D8D46D4FD1">
    <w:name w:val="EF70FE3B1B0146199EF702D8D46D4FD1"/>
    <w:rsid w:val="00E76D8C"/>
  </w:style>
  <w:style w:type="paragraph" w:customStyle="1" w:styleId="C63F265BE4ED4FDAA3A5967FD33F4D50">
    <w:name w:val="C63F265BE4ED4FDAA3A5967FD33F4D50"/>
    <w:rsid w:val="00E76D8C"/>
  </w:style>
  <w:style w:type="paragraph" w:customStyle="1" w:styleId="E7F0E8E7CB0F437682950DD392773518">
    <w:name w:val="E7F0E8E7CB0F437682950DD392773518"/>
    <w:rsid w:val="00E76D8C"/>
  </w:style>
  <w:style w:type="paragraph" w:customStyle="1" w:styleId="04A77F2969DF445AAD4F76686B751AF2">
    <w:name w:val="04A77F2969DF445AAD4F76686B751AF2"/>
    <w:rsid w:val="00E76D8C"/>
  </w:style>
  <w:style w:type="paragraph" w:customStyle="1" w:styleId="92851F59227D443EA0D4B889F37E3632">
    <w:name w:val="92851F59227D443EA0D4B889F37E3632"/>
    <w:rsid w:val="00E76D8C"/>
  </w:style>
  <w:style w:type="paragraph" w:customStyle="1" w:styleId="8FA37114DD4C470198848BF8385EB411">
    <w:name w:val="8FA37114DD4C470198848BF8385EB411"/>
    <w:rsid w:val="00E76D8C"/>
  </w:style>
  <w:style w:type="paragraph" w:customStyle="1" w:styleId="E22344C5B5B64284909FACB7395F4020">
    <w:name w:val="E22344C5B5B64284909FACB7395F4020"/>
    <w:rsid w:val="00E76D8C"/>
  </w:style>
  <w:style w:type="paragraph" w:customStyle="1" w:styleId="147C1EF3F4EA4ECEBDA3734C527EDA6C">
    <w:name w:val="147C1EF3F4EA4ECEBDA3734C527EDA6C"/>
    <w:rsid w:val="00E76D8C"/>
  </w:style>
  <w:style w:type="paragraph" w:customStyle="1" w:styleId="EF6A5ABBFFDD49FBB813E55EB6803B71">
    <w:name w:val="EF6A5ABBFFDD49FBB813E55EB6803B71"/>
    <w:rsid w:val="00E76D8C"/>
  </w:style>
  <w:style w:type="paragraph" w:customStyle="1" w:styleId="14BC746E20B54C1CA4B167AF6C5C4B5A">
    <w:name w:val="14BC746E20B54C1CA4B167AF6C5C4B5A"/>
    <w:rsid w:val="00E76D8C"/>
  </w:style>
  <w:style w:type="paragraph" w:customStyle="1" w:styleId="80AF334FCA9040B4871F1B570A6B605D">
    <w:name w:val="80AF334FCA9040B4871F1B570A6B605D"/>
    <w:rsid w:val="00E76D8C"/>
  </w:style>
  <w:style w:type="paragraph" w:customStyle="1" w:styleId="A3DE00B380C349028E20295578B6358B">
    <w:name w:val="A3DE00B380C349028E20295578B6358B"/>
    <w:rsid w:val="009B4E4D"/>
  </w:style>
  <w:style w:type="paragraph" w:customStyle="1" w:styleId="AA61265A8D6948D084CBDBA695AAB05B">
    <w:name w:val="AA61265A8D6948D084CBDBA695AAB05B"/>
    <w:rsid w:val="009B4E4D"/>
  </w:style>
  <w:style w:type="paragraph" w:customStyle="1" w:styleId="61A4B80B50B34E05A6C980067C2E99EC">
    <w:name w:val="61A4B80B50B34E05A6C980067C2E99EC"/>
    <w:rsid w:val="009B4E4D"/>
  </w:style>
  <w:style w:type="paragraph" w:customStyle="1" w:styleId="8D0793FB4DF244D09611B02760D77B88">
    <w:name w:val="8D0793FB4DF244D09611B02760D77B88"/>
    <w:rsid w:val="009B4E4D"/>
  </w:style>
  <w:style w:type="paragraph" w:customStyle="1" w:styleId="68091A6621A24375BE591C9055ADDE1B">
    <w:name w:val="68091A6621A24375BE591C9055ADDE1B"/>
    <w:rsid w:val="009B4E4D"/>
  </w:style>
  <w:style w:type="paragraph" w:customStyle="1" w:styleId="FCB3358BE957495BAEBF8A8731AA860A">
    <w:name w:val="FCB3358BE957495BAEBF8A8731AA860A"/>
    <w:rsid w:val="00A31E04"/>
  </w:style>
  <w:style w:type="paragraph" w:customStyle="1" w:styleId="0EAFF47EDBB04946A6C1BBA0F480B68D">
    <w:name w:val="0EAFF47EDBB04946A6C1BBA0F480B68D"/>
    <w:rsid w:val="00A31E04"/>
  </w:style>
  <w:style w:type="paragraph" w:customStyle="1" w:styleId="4E30C9451BF648748577D245E60E67CD">
    <w:name w:val="4E30C9451BF648748577D245E60E67CD"/>
    <w:rsid w:val="00A31E04"/>
  </w:style>
  <w:style w:type="paragraph" w:customStyle="1" w:styleId="A221C6FBF47B4C1DB6EEEFCB4FA5451A">
    <w:name w:val="A221C6FBF47B4C1DB6EEEFCB4FA5451A"/>
    <w:rsid w:val="00A31E04"/>
  </w:style>
  <w:style w:type="paragraph" w:customStyle="1" w:styleId="C05148141ECE498B8079036C8CA4FD43">
    <w:name w:val="C05148141ECE498B8079036C8CA4FD43"/>
    <w:rsid w:val="00A31E04"/>
  </w:style>
  <w:style w:type="paragraph" w:customStyle="1" w:styleId="C7FD9B340AF84978ADE4C3D93DDD838C">
    <w:name w:val="C7FD9B340AF84978ADE4C3D93DDD838C"/>
    <w:rsid w:val="008A722A"/>
  </w:style>
  <w:style w:type="paragraph" w:customStyle="1" w:styleId="824EAC37A7A04F19B9644618D6C91F74">
    <w:name w:val="824EAC37A7A04F19B9644618D6C91F74"/>
    <w:rsid w:val="008A722A"/>
  </w:style>
  <w:style w:type="paragraph" w:customStyle="1" w:styleId="922D3B13D41D44AA9A7AC506246E5542">
    <w:name w:val="922D3B13D41D44AA9A7AC506246E5542"/>
    <w:rsid w:val="008A722A"/>
  </w:style>
  <w:style w:type="paragraph" w:customStyle="1" w:styleId="1B96E434176E46E98B766087F56A6A07">
    <w:name w:val="1B96E434176E46E98B766087F56A6A07"/>
    <w:rsid w:val="008A722A"/>
  </w:style>
  <w:style w:type="paragraph" w:customStyle="1" w:styleId="9FFFB3A151EF4055B8C924F2D2950740">
    <w:name w:val="9FFFB3A151EF4055B8C924F2D2950740"/>
    <w:rsid w:val="008A722A"/>
  </w:style>
  <w:style w:type="paragraph" w:customStyle="1" w:styleId="F023B3184A1A4B9DB38700AA0EF03BA8">
    <w:name w:val="F023B3184A1A4B9DB38700AA0EF03BA8"/>
    <w:rsid w:val="000F73A4"/>
  </w:style>
  <w:style w:type="paragraph" w:customStyle="1" w:styleId="1EA760F92F814E188A9E5F5E2D82BA70">
    <w:name w:val="1EA760F92F814E188A9E5F5E2D82BA70"/>
    <w:rsid w:val="000F73A4"/>
  </w:style>
  <w:style w:type="paragraph" w:customStyle="1" w:styleId="43388AF67D264684B352415D4771B48B">
    <w:name w:val="43388AF67D264684B352415D4771B48B"/>
    <w:rsid w:val="000F73A4"/>
  </w:style>
  <w:style w:type="paragraph" w:customStyle="1" w:styleId="5585CDC4427A469BB3816AF11D540401">
    <w:name w:val="5585CDC4427A469BB3816AF11D540401"/>
    <w:rsid w:val="000F73A4"/>
  </w:style>
  <w:style w:type="paragraph" w:customStyle="1" w:styleId="CD7577D4DB1044C097E0D75F5A04E05E">
    <w:name w:val="CD7577D4DB1044C097E0D75F5A04E05E"/>
    <w:rsid w:val="000F73A4"/>
  </w:style>
  <w:style w:type="paragraph" w:customStyle="1" w:styleId="5CAA7726DD0D45F48D188AB2C7A9EBD4">
    <w:name w:val="5CAA7726DD0D45F48D188AB2C7A9EBD4"/>
    <w:rsid w:val="000F73A4"/>
  </w:style>
  <w:style w:type="paragraph" w:customStyle="1" w:styleId="3682FC9B1A22496DB89ED885E3DB99EF">
    <w:name w:val="3682FC9B1A22496DB89ED885E3DB99EF"/>
    <w:rsid w:val="000F73A4"/>
  </w:style>
  <w:style w:type="paragraph" w:customStyle="1" w:styleId="7645D79CB80542F6A46E03A75EC2277D">
    <w:name w:val="7645D79CB80542F6A46E03A75EC2277D"/>
    <w:rsid w:val="000F73A4"/>
  </w:style>
  <w:style w:type="paragraph" w:customStyle="1" w:styleId="93E29E113DC04A1E8A950CF8336A9E5D">
    <w:name w:val="93E29E113DC04A1E8A950CF8336A9E5D"/>
    <w:rsid w:val="000F73A4"/>
  </w:style>
  <w:style w:type="paragraph" w:customStyle="1" w:styleId="9533BC87EDD5457CB06861DAE8126718">
    <w:name w:val="9533BC87EDD5457CB06861DAE8126718"/>
    <w:rsid w:val="000F73A4"/>
  </w:style>
  <w:style w:type="paragraph" w:customStyle="1" w:styleId="69C52D71739746B1BCC7C7C3FB2CC293">
    <w:name w:val="69C52D71739746B1BCC7C7C3FB2CC293"/>
    <w:rsid w:val="002E054D"/>
  </w:style>
  <w:style w:type="paragraph" w:customStyle="1" w:styleId="88ED25CE54E74EDBAEC722BB0342853D">
    <w:name w:val="88ED25CE54E74EDBAEC722BB0342853D"/>
    <w:rsid w:val="002E054D"/>
  </w:style>
  <w:style w:type="paragraph" w:customStyle="1" w:styleId="9D67CD80B5E04F948500BAEAF2BFD605">
    <w:name w:val="9D67CD80B5E04F948500BAEAF2BFD605"/>
    <w:rsid w:val="002E054D"/>
  </w:style>
  <w:style w:type="paragraph" w:customStyle="1" w:styleId="9CC5C16B471A42BCBB0EAF3EB267F790">
    <w:name w:val="9CC5C16B471A42BCBB0EAF3EB267F790"/>
    <w:rsid w:val="002E054D"/>
  </w:style>
  <w:style w:type="paragraph" w:customStyle="1" w:styleId="1DE2AE74A6AC4DE4ADE2BC0D8BFD6C5D">
    <w:name w:val="1DE2AE74A6AC4DE4ADE2BC0D8BFD6C5D"/>
    <w:rsid w:val="002E054D"/>
  </w:style>
  <w:style w:type="paragraph" w:customStyle="1" w:styleId="A4547E1C3AF94558B02935E94A603F49">
    <w:name w:val="A4547E1C3AF94558B02935E94A603F49"/>
    <w:rsid w:val="002E054D"/>
  </w:style>
  <w:style w:type="paragraph" w:customStyle="1" w:styleId="1692968C63304646966EDB4E52C04E23">
    <w:name w:val="1692968C63304646966EDB4E52C04E23"/>
    <w:rsid w:val="002E054D"/>
  </w:style>
  <w:style w:type="paragraph" w:customStyle="1" w:styleId="824070F8ABBF4B5B89FDD21E632AA0A8">
    <w:name w:val="824070F8ABBF4B5B89FDD21E632AA0A8"/>
    <w:rsid w:val="002E054D"/>
  </w:style>
  <w:style w:type="paragraph" w:customStyle="1" w:styleId="6676204CA9B54F619ACD93D130DAC637">
    <w:name w:val="6676204CA9B54F619ACD93D130DAC637"/>
    <w:rsid w:val="002E054D"/>
  </w:style>
  <w:style w:type="paragraph" w:customStyle="1" w:styleId="8CE02385289340AF89C1EA41F0438100">
    <w:name w:val="8CE02385289340AF89C1EA41F0438100"/>
    <w:rsid w:val="002E054D"/>
  </w:style>
  <w:style w:type="paragraph" w:customStyle="1" w:styleId="B99B3B642CC3422FAABA84D5E6FCB3CE">
    <w:name w:val="B99B3B642CC3422FAABA84D5E6FCB3CE"/>
    <w:rsid w:val="002E054D"/>
  </w:style>
  <w:style w:type="paragraph" w:customStyle="1" w:styleId="5B7AA270F1324FB4BFDE3C240D4F6DA2">
    <w:name w:val="5B7AA270F1324FB4BFDE3C240D4F6DA2"/>
    <w:rsid w:val="002E054D"/>
  </w:style>
  <w:style w:type="paragraph" w:customStyle="1" w:styleId="0F2AFA510D0646A8B8924555F59AF1C6">
    <w:name w:val="0F2AFA510D0646A8B8924555F59AF1C6"/>
    <w:rsid w:val="002E054D"/>
  </w:style>
  <w:style w:type="paragraph" w:customStyle="1" w:styleId="37DF010F0E7A4C2BB2709536AECD2C0D">
    <w:name w:val="37DF010F0E7A4C2BB2709536AECD2C0D"/>
    <w:rsid w:val="002E054D"/>
  </w:style>
  <w:style w:type="paragraph" w:customStyle="1" w:styleId="BCA3BAFA677745F59388E2D1EE65B1F9">
    <w:name w:val="BCA3BAFA677745F59388E2D1EE65B1F9"/>
    <w:rsid w:val="002E054D"/>
  </w:style>
  <w:style w:type="paragraph" w:customStyle="1" w:styleId="0CDA45D54A9440069BBEF2C5A5763E17">
    <w:name w:val="0CDA45D54A9440069BBEF2C5A5763E17"/>
    <w:rsid w:val="002E054D"/>
  </w:style>
  <w:style w:type="paragraph" w:customStyle="1" w:styleId="9FB18CD99624459299D63C5ADCDD8FC9">
    <w:name w:val="9FB18CD99624459299D63C5ADCDD8FC9"/>
    <w:rsid w:val="002E054D"/>
  </w:style>
  <w:style w:type="paragraph" w:customStyle="1" w:styleId="77CDDE872C64476C91547F024A43F3A2">
    <w:name w:val="77CDDE872C64476C91547F024A43F3A2"/>
    <w:rsid w:val="002E054D"/>
  </w:style>
  <w:style w:type="paragraph" w:customStyle="1" w:styleId="E1681FA6E7E64BE6B56CE001F485CAFD">
    <w:name w:val="E1681FA6E7E64BE6B56CE001F485CAFD"/>
    <w:rsid w:val="002E054D"/>
  </w:style>
  <w:style w:type="paragraph" w:customStyle="1" w:styleId="6CBE9FD0960B4870814C5FE414235D6B">
    <w:name w:val="6CBE9FD0960B4870814C5FE414235D6B"/>
    <w:rsid w:val="002E054D"/>
  </w:style>
  <w:style w:type="paragraph" w:customStyle="1" w:styleId="352042F9B4914AA998B2B59997E2C36F">
    <w:name w:val="352042F9B4914AA998B2B59997E2C36F"/>
    <w:rsid w:val="002E054D"/>
  </w:style>
  <w:style w:type="paragraph" w:customStyle="1" w:styleId="8FE4A4E6E7034BB88806B1508118D9EF">
    <w:name w:val="8FE4A4E6E7034BB88806B1508118D9EF"/>
    <w:rsid w:val="002E054D"/>
  </w:style>
  <w:style w:type="paragraph" w:customStyle="1" w:styleId="6A14E0C3D9A642F08C05FEF87A804FDA">
    <w:name w:val="6A14E0C3D9A642F08C05FEF87A804FDA"/>
    <w:rsid w:val="002E054D"/>
  </w:style>
  <w:style w:type="paragraph" w:customStyle="1" w:styleId="7617F550926C4ABD8228046C2B5C8B3D">
    <w:name w:val="7617F550926C4ABD8228046C2B5C8B3D"/>
    <w:rsid w:val="002E054D"/>
  </w:style>
  <w:style w:type="paragraph" w:customStyle="1" w:styleId="77AB64E3F2D24E4593268F8FD8B44822">
    <w:name w:val="77AB64E3F2D24E4593268F8FD8B44822"/>
    <w:rsid w:val="00AA6E7B"/>
  </w:style>
  <w:style w:type="paragraph" w:customStyle="1" w:styleId="08AF0D4015E046A8B18C17D2EE1D7A13">
    <w:name w:val="08AF0D4015E046A8B18C17D2EE1D7A13"/>
    <w:rsid w:val="00AA6E7B"/>
  </w:style>
  <w:style w:type="paragraph" w:customStyle="1" w:styleId="282DBB8DDFB64712AD71F93AF21FA92B">
    <w:name w:val="282DBB8DDFB64712AD71F93AF21FA92B"/>
    <w:rsid w:val="00AA6E7B"/>
  </w:style>
  <w:style w:type="paragraph" w:customStyle="1" w:styleId="199231A74D6C492885CC63B0E22EB42D">
    <w:name w:val="199231A74D6C492885CC63B0E22EB42D"/>
    <w:rsid w:val="00AA6E7B"/>
  </w:style>
  <w:style w:type="paragraph" w:customStyle="1" w:styleId="11691F3CDFB84BE885478423B242B3EE">
    <w:name w:val="11691F3CDFB84BE885478423B242B3EE"/>
    <w:rsid w:val="00AA6E7B"/>
  </w:style>
  <w:style w:type="paragraph" w:customStyle="1" w:styleId="EA3394FB4DC44A5F80B768C40BEE715E">
    <w:name w:val="EA3394FB4DC44A5F80B768C40BEE715E"/>
    <w:rsid w:val="00AA6E7B"/>
  </w:style>
  <w:style w:type="paragraph" w:customStyle="1" w:styleId="5DA6D0EF91A94C6EAD602F3E4458DE9F">
    <w:name w:val="5DA6D0EF91A94C6EAD602F3E4458DE9F"/>
    <w:rsid w:val="00AA6E7B"/>
  </w:style>
  <w:style w:type="paragraph" w:customStyle="1" w:styleId="333A68AE990D4F01925E8A457C77D29B">
    <w:name w:val="333A68AE990D4F01925E8A457C77D29B"/>
    <w:rsid w:val="00AA6E7B"/>
  </w:style>
  <w:style w:type="paragraph" w:customStyle="1" w:styleId="320F59844C9C43969FF38AD2878CF725">
    <w:name w:val="320F59844C9C43969FF38AD2878CF725"/>
    <w:rsid w:val="00AA6E7B"/>
  </w:style>
  <w:style w:type="paragraph" w:customStyle="1" w:styleId="6A3943E7872145D3BCB07EC0C50E685E">
    <w:name w:val="6A3943E7872145D3BCB07EC0C50E685E"/>
    <w:rsid w:val="002D576A"/>
  </w:style>
  <w:style w:type="paragraph" w:customStyle="1" w:styleId="7859D962D63A43C18E4C25962183FC19">
    <w:name w:val="7859D962D63A43C18E4C25962183FC19"/>
    <w:rsid w:val="002D576A"/>
  </w:style>
  <w:style w:type="paragraph" w:customStyle="1" w:styleId="F37D2119DC3349E58DDBA332302C951A">
    <w:name w:val="F37D2119DC3349E58DDBA332302C951A"/>
    <w:rsid w:val="002D576A"/>
  </w:style>
  <w:style w:type="paragraph" w:customStyle="1" w:styleId="FD1E7C2BCEC24978A684E59DAB1D341D">
    <w:name w:val="FD1E7C2BCEC24978A684E59DAB1D341D"/>
    <w:rsid w:val="002D576A"/>
  </w:style>
  <w:style w:type="paragraph" w:customStyle="1" w:styleId="09F7038E7ED44E16898465158CAE02B9">
    <w:name w:val="09F7038E7ED44E16898465158CAE02B9"/>
    <w:rsid w:val="002D576A"/>
  </w:style>
  <w:style w:type="paragraph" w:customStyle="1" w:styleId="CDF7584EDF7D47B9BF2FCAE686944B34">
    <w:name w:val="CDF7584EDF7D47B9BF2FCAE686944B34"/>
    <w:rsid w:val="002D576A"/>
  </w:style>
  <w:style w:type="paragraph" w:customStyle="1" w:styleId="200713F4CF1448A3B97CAC1BC4919039">
    <w:name w:val="200713F4CF1448A3B97CAC1BC4919039"/>
    <w:rsid w:val="002D576A"/>
  </w:style>
  <w:style w:type="paragraph" w:customStyle="1" w:styleId="CA04225ED471455A88A582FE7EF68015">
    <w:name w:val="CA04225ED471455A88A582FE7EF68015"/>
    <w:rsid w:val="002D576A"/>
  </w:style>
  <w:style w:type="paragraph" w:customStyle="1" w:styleId="210969A697EA41E4A137F23E83078058">
    <w:name w:val="210969A697EA41E4A137F23E83078058"/>
    <w:rsid w:val="002D576A"/>
  </w:style>
  <w:style w:type="paragraph" w:customStyle="1" w:styleId="77AF2CF23B794510A99CBC7B92C53A54">
    <w:name w:val="77AF2CF23B794510A99CBC7B92C53A54"/>
    <w:rsid w:val="002D576A"/>
  </w:style>
  <w:style w:type="paragraph" w:customStyle="1" w:styleId="1DF56213622A400BA28C5F38264F8C97">
    <w:name w:val="1DF56213622A400BA28C5F38264F8C97"/>
    <w:rsid w:val="002D576A"/>
  </w:style>
  <w:style w:type="paragraph" w:customStyle="1" w:styleId="1DF727A6157E4F56AF384050B387E121">
    <w:name w:val="1DF727A6157E4F56AF384050B387E121"/>
    <w:rsid w:val="002D576A"/>
  </w:style>
  <w:style w:type="paragraph" w:customStyle="1" w:styleId="DACFD3F1B5704A08B5EF457B87312652">
    <w:name w:val="DACFD3F1B5704A08B5EF457B87312652"/>
    <w:rsid w:val="009D492D"/>
  </w:style>
  <w:style w:type="paragraph" w:customStyle="1" w:styleId="6648778CC64745FBA4730DCBAC70DAE7">
    <w:name w:val="6648778CC64745FBA4730DCBAC70DAE7"/>
    <w:rsid w:val="009D492D"/>
  </w:style>
  <w:style w:type="paragraph" w:customStyle="1" w:styleId="38AE6E9CAD0B46FDBBB58B829836D621">
    <w:name w:val="38AE6E9CAD0B46FDBBB58B829836D621"/>
    <w:rsid w:val="009D492D"/>
  </w:style>
  <w:style w:type="paragraph" w:customStyle="1" w:styleId="9791E01C95C149B09E40ED98AAB91DBB">
    <w:name w:val="9791E01C95C149B09E40ED98AAB91DBB"/>
    <w:rsid w:val="009D492D"/>
  </w:style>
  <w:style w:type="paragraph" w:customStyle="1" w:styleId="35B7F4EF917C48A1A46CD8962241D601">
    <w:name w:val="35B7F4EF917C48A1A46CD8962241D601"/>
    <w:rsid w:val="009D492D"/>
  </w:style>
  <w:style w:type="paragraph" w:customStyle="1" w:styleId="2EDE304D6FBE4FB2942A3800B8EE8E8C">
    <w:name w:val="2EDE304D6FBE4FB2942A3800B8EE8E8C"/>
    <w:rsid w:val="009D492D"/>
  </w:style>
  <w:style w:type="paragraph" w:customStyle="1" w:styleId="A0D41F2DE76944F9B97D16B1DB8C5DC2">
    <w:name w:val="A0D41F2DE76944F9B97D16B1DB8C5DC2"/>
    <w:rsid w:val="009D492D"/>
  </w:style>
  <w:style w:type="paragraph" w:customStyle="1" w:styleId="8CC8CF48A20147E0A7A68406562A837D">
    <w:name w:val="8CC8CF48A20147E0A7A68406562A837D"/>
    <w:rsid w:val="009D492D"/>
  </w:style>
  <w:style w:type="paragraph" w:customStyle="1" w:styleId="3ED8203E81AE44598D9857D9456E13B5">
    <w:name w:val="3ED8203E81AE44598D9857D9456E13B5"/>
    <w:rsid w:val="009D492D"/>
  </w:style>
  <w:style w:type="paragraph" w:customStyle="1" w:styleId="7976702AF48942D394C122FB9881D331">
    <w:name w:val="7976702AF48942D394C122FB9881D331"/>
    <w:rsid w:val="009D492D"/>
  </w:style>
  <w:style w:type="paragraph" w:customStyle="1" w:styleId="4905FA66E8D84953AACBF2ABBA51D9D6">
    <w:name w:val="4905FA66E8D84953AACBF2ABBA51D9D6"/>
    <w:rsid w:val="009D492D"/>
  </w:style>
  <w:style w:type="paragraph" w:customStyle="1" w:styleId="B9020EBE186048748CCB5C9B23E4704F">
    <w:name w:val="B9020EBE186048748CCB5C9B23E4704F"/>
    <w:rsid w:val="009D492D"/>
  </w:style>
  <w:style w:type="paragraph" w:customStyle="1" w:styleId="297460F02E4C4781AE38C3B342378E35">
    <w:name w:val="297460F02E4C4781AE38C3B342378E35"/>
    <w:rsid w:val="009D492D"/>
  </w:style>
  <w:style w:type="paragraph" w:customStyle="1" w:styleId="FE8AAB773D564A1EBFA2590AD848C8BA">
    <w:name w:val="FE8AAB773D564A1EBFA2590AD848C8BA"/>
    <w:rsid w:val="009D492D"/>
  </w:style>
  <w:style w:type="paragraph" w:customStyle="1" w:styleId="2B138D78E57D4A4FADB3490728B95E9B">
    <w:name w:val="2B138D78E57D4A4FADB3490728B95E9B"/>
    <w:rsid w:val="009D492D"/>
  </w:style>
  <w:style w:type="paragraph" w:customStyle="1" w:styleId="46BEAA36E194495590D87EBEA7ACA581">
    <w:name w:val="46BEAA36E194495590D87EBEA7ACA581"/>
    <w:rsid w:val="009D492D"/>
  </w:style>
  <w:style w:type="paragraph" w:customStyle="1" w:styleId="CE906ACE6B3D46EE8EA8586B3CF15655">
    <w:name w:val="CE906ACE6B3D46EE8EA8586B3CF15655"/>
    <w:rsid w:val="009D492D"/>
  </w:style>
  <w:style w:type="paragraph" w:customStyle="1" w:styleId="A4265DE65DCD4A8089F9DAC9B7EA7AEB">
    <w:name w:val="A4265DE65DCD4A8089F9DAC9B7EA7AEB"/>
    <w:rsid w:val="009D492D"/>
  </w:style>
  <w:style w:type="paragraph" w:customStyle="1" w:styleId="999AC494B1074CB8A7F77B3A2AA0014D">
    <w:name w:val="999AC494B1074CB8A7F77B3A2AA0014D"/>
    <w:rsid w:val="009D492D"/>
  </w:style>
  <w:style w:type="paragraph" w:customStyle="1" w:styleId="F8C7771F78B447E6905DC786F27FA305">
    <w:name w:val="F8C7771F78B447E6905DC786F27FA305"/>
    <w:rsid w:val="00F51CC6"/>
  </w:style>
  <w:style w:type="paragraph" w:customStyle="1" w:styleId="A66D306720694D4BBC0B41860C92DCA8">
    <w:name w:val="A66D306720694D4BBC0B41860C92DCA8"/>
    <w:rsid w:val="00F51CC6"/>
  </w:style>
  <w:style w:type="paragraph" w:customStyle="1" w:styleId="7F58B70CA25F40918D77046FA844DCEC">
    <w:name w:val="7F58B70CA25F40918D77046FA844DCEC"/>
    <w:rsid w:val="00F51CC6"/>
  </w:style>
  <w:style w:type="paragraph" w:customStyle="1" w:styleId="84FE76EE742A479A893B8EE05E60B514">
    <w:name w:val="84FE76EE742A479A893B8EE05E60B514"/>
    <w:rsid w:val="00F51CC6"/>
  </w:style>
  <w:style w:type="paragraph" w:customStyle="1" w:styleId="241FD4ABC6334F068FA0B5311EFF56F6">
    <w:name w:val="241FD4ABC6334F068FA0B5311EFF56F6"/>
    <w:rsid w:val="00F51CC6"/>
  </w:style>
  <w:style w:type="paragraph" w:customStyle="1" w:styleId="31D5E3D48DE54F1096AB9B932A4FB486">
    <w:name w:val="31D5E3D48DE54F1096AB9B932A4FB486"/>
    <w:rsid w:val="00824670"/>
  </w:style>
  <w:style w:type="paragraph" w:customStyle="1" w:styleId="AF2864752F2E4E88B3565EA42E9A654E">
    <w:name w:val="AF2864752F2E4E88B3565EA42E9A654E"/>
    <w:rsid w:val="00824670"/>
  </w:style>
  <w:style w:type="paragraph" w:customStyle="1" w:styleId="D90B4DDDC7B241C48CE95694E5302F4C">
    <w:name w:val="D90B4DDDC7B241C48CE95694E5302F4C"/>
    <w:rsid w:val="00824670"/>
  </w:style>
  <w:style w:type="paragraph" w:customStyle="1" w:styleId="7156B73E1B6547F0836CEA5EBFEF241F">
    <w:name w:val="7156B73E1B6547F0836CEA5EBFEF241F"/>
    <w:rsid w:val="00824670"/>
  </w:style>
  <w:style w:type="paragraph" w:customStyle="1" w:styleId="A91303E7F328473B82726BD4BABE722C">
    <w:name w:val="A91303E7F328473B82726BD4BABE722C"/>
    <w:rsid w:val="00824670"/>
  </w:style>
  <w:style w:type="paragraph" w:customStyle="1" w:styleId="6A9096AAF4D7475DB88F84C3D99D02E4">
    <w:name w:val="6A9096AAF4D7475DB88F84C3D99D02E4"/>
    <w:rsid w:val="00824670"/>
  </w:style>
  <w:style w:type="paragraph" w:customStyle="1" w:styleId="A8EAC858B5E1418A9C974AAC54022F14">
    <w:name w:val="A8EAC858B5E1418A9C974AAC54022F14"/>
    <w:rsid w:val="00824670"/>
  </w:style>
  <w:style w:type="paragraph" w:customStyle="1" w:styleId="7D98BA388390472ABD7F22E1938C5FED">
    <w:name w:val="7D98BA388390472ABD7F22E1938C5FED"/>
    <w:rsid w:val="00824670"/>
  </w:style>
  <w:style w:type="paragraph" w:customStyle="1" w:styleId="4EE96E83B78A463281EF4141B69CDD26">
    <w:name w:val="4EE96E83B78A463281EF4141B69CDD26"/>
    <w:rsid w:val="00824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77F6-1B0B-4542-9600-C58423F6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tf16402168</Template>
  <TotalTime>296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P. Lanza</dc:creator>
  <cp:keywords/>
  <dc:description/>
  <cp:lastModifiedBy>mlanza</cp:lastModifiedBy>
  <cp:revision>29</cp:revision>
  <cp:lastPrinted>2017-08-30T13:03:00Z</cp:lastPrinted>
  <dcterms:created xsi:type="dcterms:W3CDTF">2017-08-25T18:03:00Z</dcterms:created>
  <dcterms:modified xsi:type="dcterms:W3CDTF">2017-08-30T13:04:00Z</dcterms:modified>
</cp:coreProperties>
</file>