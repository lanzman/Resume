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887" w:rsidRDefault="00E66887" w:rsidP="00E66887">
      <w:pPr>
        <w:pStyle w:val="Date"/>
        <w:spacing w:before="0"/>
        <w:rPr>
          <w:rFonts w:asciiTheme="minorHAnsi" w:hAnsiTheme="minorHAnsi"/>
        </w:rPr>
      </w:pPr>
      <w:r>
        <w:rPr>
          <w:rFonts w:asciiTheme="minorHAnsi" w:hAnsiTheme="minorHAnsi"/>
          <w:noProof/>
        </w:rPr>
        <mc:AlternateContent>
          <mc:Choice Requires="wps">
            <w:drawing>
              <wp:anchor distT="0" distB="0" distL="114300" distR="114300" simplePos="0" relativeHeight="251691008" behindDoc="1" locked="0" layoutInCell="1" allowOverlap="1" wp14:anchorId="0CB06BB4" wp14:editId="672096F4">
                <wp:simplePos x="0" y="0"/>
                <wp:positionH relativeFrom="page">
                  <wp:posOffset>45085</wp:posOffset>
                </wp:positionH>
                <wp:positionV relativeFrom="paragraph">
                  <wp:posOffset>-726421</wp:posOffset>
                </wp:positionV>
                <wp:extent cx="8386550" cy="665018"/>
                <wp:effectExtent l="0" t="0" r="14605" b="20955"/>
                <wp:wrapNone/>
                <wp:docPr id="233" name="Rectangle 233"/>
                <wp:cNvGraphicFramePr/>
                <a:graphic xmlns:a="http://schemas.openxmlformats.org/drawingml/2006/main">
                  <a:graphicData uri="http://schemas.microsoft.com/office/word/2010/wordprocessingShape">
                    <wps:wsp>
                      <wps:cNvSpPr/>
                      <wps:spPr>
                        <a:xfrm>
                          <a:off x="0" y="0"/>
                          <a:ext cx="8386550" cy="665018"/>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4F153" id="Rectangle 233" o:spid="_x0000_s1026" style="position:absolute;margin-left:3.55pt;margin-top:-57.2pt;width:660.35pt;height:52.3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" fillcolor="#865640 [3206]" strokecolor="white [3201]" strokeweight="2pt">
                <w10:wrap anchorx="page"/>
              </v:rect>
            </w:pict>
          </mc:Fallback>
        </mc:AlternateContent>
      </w:r>
    </w:p>
    <w:p w:rsidR="00E66887" w:rsidRPr="009608BB" w:rsidRDefault="00E66887" w:rsidP="00E66887">
      <w:pPr>
        <w:pStyle w:val="Date"/>
        <w:spacing w:before="0"/>
        <w:ind w:left="-180"/>
        <w:rPr>
          <w:rFonts w:asciiTheme="minorHAnsi" w:hAnsiTheme="minorHAnsi"/>
        </w:rPr>
      </w:pPr>
      <w:r w:rsidRPr="009608BB">
        <w:rPr>
          <w:rFonts w:asciiTheme="minorHAnsi" w:hAnsiTheme="minorHAnsi"/>
          <w:noProof/>
        </w:rPr>
        <mc:AlternateContent>
          <mc:Choice Requires="wps">
            <w:drawing>
              <wp:anchor distT="45720" distB="45720" distL="114300" distR="114300" simplePos="0" relativeHeight="251692032" behindDoc="0" locked="1" layoutInCell="1" allowOverlap="1" wp14:anchorId="684C022E" wp14:editId="46FC7BFF">
                <wp:simplePos x="0" y="0"/>
                <wp:positionH relativeFrom="page">
                  <wp:posOffset>10160</wp:posOffset>
                </wp:positionH>
                <wp:positionV relativeFrom="page">
                  <wp:align>top</wp:align>
                </wp:positionV>
                <wp:extent cx="2880995" cy="10047605"/>
                <wp:effectExtent l="0" t="0" r="14605" b="10795"/>
                <wp:wrapSquare wrapText="bothSides"/>
                <wp:docPr id="234"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3" cy="10047605"/>
                        </a:xfrm>
                        <a:prstGeom prst="rect">
                          <a:avLst/>
                        </a:prstGeom>
                        <a:solidFill>
                          <a:schemeClr val="accent5">
                            <a:lumMod val="40000"/>
                            <a:lumOff val="60000"/>
                          </a:schemeClr>
                        </a:solidFill>
                        <a:ln w="9525">
                          <a:solidFill>
                            <a:schemeClr val="accent3"/>
                          </a:solidFill>
                          <a:miter lim="800000"/>
                          <a:headEnd/>
                          <a:tailEnd/>
                        </a:ln>
                      </wps:spPr>
                      <wps:txbx>
                        <w:txbxContent>
                          <w:p w:rsidR="00E66887" w:rsidRDefault="00E66887" w:rsidP="00E66887">
                            <w:pPr>
                              <w:pStyle w:val="Photo"/>
                              <w:pBdr>
                                <w:bottom w:val="single" w:sz="18" w:space="23" w:color="724109" w:themeColor="accent1" w:themeShade="80"/>
                              </w:pBdr>
                            </w:pPr>
                          </w:p>
                          <w:p w:rsidR="00E66887" w:rsidRDefault="00E66887" w:rsidP="00E66887">
                            <w:pPr>
                              <w:pStyle w:val="Photo"/>
                              <w:pBdr>
                                <w:bottom w:val="single" w:sz="18" w:space="23" w:color="724109" w:themeColor="accent1" w:themeShade="80"/>
                              </w:pBdr>
                            </w:pPr>
                            <w:r>
                              <w:rPr>
                                <w:noProof/>
                                <w:lang w:eastAsia="en-US"/>
                              </w:rPr>
                              <w:drawing>
                                <wp:inline distT="0" distB="0" distL="0" distR="0" wp14:anchorId="5A19C8AB" wp14:editId="2A343E96">
                                  <wp:extent cx="1583349" cy="1584251"/>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8"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sdt>
                            <w:sdtPr>
                              <w:alias w:val="Your Name"/>
                              <w:tag w:val="Your Name"/>
                              <w:id w:val="598378483"/>
                              <w:placeholder>
                                <w:docPart w:val="7B1A70D9F31E4B89AAB549DAE13D2C05"/>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E66887" w:rsidRPr="00486E5D" w:rsidRDefault="00E66887" w:rsidP="00E66887">
                                <w:pPr>
                                  <w:pStyle w:val="Title"/>
                                  <w:jc w:val="center"/>
                                </w:pPr>
                                <w:r>
                                  <w:t>Michael P. Lanza</w:t>
                                </w:r>
                              </w:p>
                            </w:sdtContent>
                          </w:sdt>
                          <w:p w:rsidR="00E66887" w:rsidRDefault="00E66887" w:rsidP="00E66887">
                            <w:pPr>
                              <w:pStyle w:val="Subtitle"/>
                              <w:spacing w:after="0"/>
                              <w:jc w:val="center"/>
                            </w:pPr>
                            <w:fldSimple w:instr=" REF Position  \* MERGEFORMAT ">
                              <w:sdt>
                                <w:sdtPr>
                                  <w:alias w:val="Position"/>
                                  <w:tag w:val="Position"/>
                                  <w:id w:val="1961769591"/>
                                  <w:placeholder>
                                    <w:docPart w:val="39839781952E4529A1B169654BE02989"/>
                                  </w:placeholder>
                                </w:sdtPr>
                                <w:sdtEndPr/>
                                <w:sdtContent>
                                  <w:r>
                                    <w:t>Data Scientist</w:t>
                                  </w:r>
                                </w:sdtContent>
                              </w:sdt>
                            </w:fldSimple>
                          </w:p>
                          <w:p w:rsidR="00E66887" w:rsidRDefault="00C76EDB" w:rsidP="00E66887">
                            <w:pPr>
                              <w:pStyle w:val="Heading1"/>
                              <w:pBdr>
                                <w:top w:val="single" w:sz="4" w:space="30" w:color="724109" w:themeColor="accent1" w:themeShade="80"/>
                              </w:pBdr>
                              <w:spacing w:before="0"/>
                              <w:ind w:left="180"/>
                            </w:pPr>
                            <w:sdt>
                              <w:sdtPr>
                                <w:id w:val="-993328395"/>
                                <w:placeholder>
                                  <w:docPart w:val="91A83D6070DC442DB640E55E36AE7F65"/>
                                </w:placeholder>
                                <w:temporary/>
                                <w:showingPlcHdr/>
                                <w15:appearance w15:val="hidden"/>
                              </w:sdtPr>
                              <w:sdtEndPr/>
                              <w:sdtContent>
                                <w:r w:rsidR="00E66887">
                                  <w:t>Objective</w:t>
                                </w:r>
                              </w:sdtContent>
                            </w:sdt>
                          </w:p>
                          <w:p w:rsidR="00E66887" w:rsidRPr="003B4F34" w:rsidRDefault="00E66887" w:rsidP="00E66887">
                            <w:pPr>
                              <w:pStyle w:val="Heading1"/>
                              <w:pBdr>
                                <w:top w:val="single" w:sz="4" w:space="30" w:color="724109" w:themeColor="accent1" w:themeShade="80"/>
                              </w:pBdr>
                              <w:ind w:left="180"/>
                            </w:pPr>
                            <w:r w:rsidRPr="003B4F34">
                              <w:rPr>
                                <w:rFonts w:asciiTheme="minorHAnsi" w:eastAsiaTheme="minorHAnsi" w:hAnsiTheme="minorHAnsi" w:cstheme="minorBidi"/>
                                <w:caps w:val="0"/>
                                <w:color w:val="auto"/>
                                <w:sz w:val="24"/>
                                <w:szCs w:val="24"/>
                                <w:lang w:eastAsia="en-US"/>
                              </w:rPr>
                              <w:t>Possesses advanced knowledge in the areas of statistics, mathematics, analytics, and engineering. Adept at complex problem solving with a passion for programming, Data Science, and Data Analytics.</w:t>
                            </w:r>
                          </w:p>
                          <w:p w:rsidR="00E66887" w:rsidRDefault="00C76EDB" w:rsidP="00E66887">
                            <w:pPr>
                              <w:pStyle w:val="Heading2"/>
                              <w:ind w:left="180"/>
                            </w:pPr>
                            <w:sdt>
                              <w:sdtPr>
                                <w:id w:val="-1413702362"/>
                                <w:placeholder>
                                  <w:docPart w:val="5B3F480C432C452A95BDE7A9E7EDBFC4"/>
                                </w:placeholder>
                                <w:temporary/>
                                <w:showingPlcHdr/>
                                <w15:appearance w15:val="hidden"/>
                              </w:sdtPr>
                              <w:sdtEndPr/>
                              <w:sdtContent>
                                <w:r w:rsidR="00E66887">
                                  <w:t>Education</w:t>
                                </w:r>
                              </w:sdtContent>
                            </w:sdt>
                          </w:p>
                          <w:p w:rsidR="00E66887" w:rsidRDefault="00E66887" w:rsidP="00E66887">
                            <w:pPr>
                              <w:pStyle w:val="Heading3"/>
                              <w:ind w:left="180"/>
                            </w:pPr>
                            <w:r>
                              <w:t>Drexel University, 2012</w:t>
                            </w:r>
                          </w:p>
                          <w:p w:rsidR="00E66887" w:rsidRDefault="00E66887" w:rsidP="00E66887">
                            <w:pPr>
                              <w:spacing w:after="0" w:line="240" w:lineRule="auto"/>
                              <w:ind w:left="180"/>
                            </w:pPr>
                            <w:r>
                              <w:t>Philadelphia, PA</w:t>
                            </w:r>
                          </w:p>
                          <w:p w:rsidR="00E66887" w:rsidRPr="007C681A" w:rsidRDefault="00E66887" w:rsidP="00E66887">
                            <w:pPr>
                              <w:spacing w:after="0" w:line="240" w:lineRule="auto"/>
                              <w:ind w:left="180"/>
                            </w:pPr>
                          </w:p>
                          <w:p w:rsidR="00E66887" w:rsidRDefault="00E66887" w:rsidP="00E66887">
                            <w:pPr>
                              <w:spacing w:after="0"/>
                              <w:ind w:left="180"/>
                            </w:pPr>
                            <w:r>
                              <w:t>M.S. Mechanical Engineering</w:t>
                            </w:r>
                          </w:p>
                          <w:p w:rsidR="00E66887" w:rsidRDefault="00E66887" w:rsidP="00E66887">
                            <w:pPr>
                              <w:pStyle w:val="Heading2"/>
                              <w:ind w:left="180"/>
                            </w:pPr>
                            <w:r>
                              <w:t>Contact</w:t>
                            </w:r>
                          </w:p>
                          <w:p w:rsidR="00E66887" w:rsidRDefault="00E66887" w:rsidP="00E66887">
                            <w:pPr>
                              <w:pStyle w:val="ContactInfo"/>
                              <w:spacing w:after="0"/>
                              <w:ind w:left="720"/>
                            </w:pPr>
                          </w:p>
                          <w:p w:rsidR="00E66887" w:rsidRDefault="00E66887" w:rsidP="00E66887">
                            <w:pPr>
                              <w:pStyle w:val="ContactInfo"/>
                              <w:spacing w:after="0"/>
                              <w:ind w:left="720"/>
                            </w:pPr>
                            <w:r>
                              <w:t>405 Dickinson Street</w:t>
                            </w:r>
                          </w:p>
                          <w:p w:rsidR="00E66887" w:rsidRDefault="00E66887" w:rsidP="00E66887">
                            <w:pPr>
                              <w:pStyle w:val="ContactInfo"/>
                              <w:spacing w:after="0" w:line="480" w:lineRule="auto"/>
                              <w:ind w:left="720"/>
                              <w:rPr>
                                <w:rStyle w:val="Strong"/>
                                <w:b w:val="0"/>
                                <w:bCs w:val="0"/>
                              </w:rPr>
                            </w:pPr>
                            <w:r>
                              <w:t>Philadelphia, PA 19147</w:t>
                            </w:r>
                          </w:p>
                          <w:p w:rsidR="00E66887" w:rsidRDefault="00E66887" w:rsidP="00E66887">
                            <w:pPr>
                              <w:pStyle w:val="ContactInfo"/>
                              <w:spacing w:line="480" w:lineRule="auto"/>
                              <w:ind w:left="180"/>
                            </w:pPr>
                            <w:r>
                              <w:t xml:space="preserve"> </w:t>
                            </w:r>
                            <w:r>
                              <w:tab/>
                              <w:t>631-275-4090</w:t>
                            </w:r>
                          </w:p>
                          <w:p w:rsidR="00E66887" w:rsidRPr="000B7DF0" w:rsidRDefault="00C76EDB" w:rsidP="00E66887">
                            <w:pPr>
                              <w:pStyle w:val="ContactInfo"/>
                              <w:ind w:left="180" w:firstLine="540"/>
                              <w:rPr>
                                <w:color w:val="2998E3" w:themeColor="hyperlink"/>
                                <w:u w:val="single"/>
                              </w:rPr>
                            </w:pPr>
                            <w:hyperlink r:id="rId9" w:history="1">
                              <w:r w:rsidR="00E66887" w:rsidRPr="00DB4751">
                                <w:rPr>
                                  <w:rStyle w:val="Hyperlink"/>
                                </w:rPr>
                                <w:t>lanzamike@gmail.com</w:t>
                              </w:r>
                            </w:hyperlink>
                          </w:p>
                          <w:p w:rsidR="00E66887" w:rsidRDefault="00E66887" w:rsidP="00E66887">
                            <w:pPr>
                              <w:pStyle w:val="Heading2"/>
                              <w:spacing w:line="360" w:lineRule="auto"/>
                              <w:ind w:left="360" w:hanging="180"/>
                            </w:pPr>
                            <w:r>
                              <w:t>Links</w:t>
                            </w:r>
                          </w:p>
                          <w:p w:rsidR="00E66887" w:rsidRDefault="00E66887" w:rsidP="00E66887">
                            <w:pPr>
                              <w:pStyle w:val="ContactInfo"/>
                              <w:spacing w:line="240" w:lineRule="auto"/>
                              <w:ind w:left="360" w:hanging="360"/>
                              <w:jc w:val="center"/>
                            </w:pPr>
                          </w:p>
                          <w:p w:rsidR="00E66887" w:rsidRDefault="00E66887" w:rsidP="00E66887">
                            <w:pPr>
                              <w:pStyle w:val="ContactInfo"/>
                              <w:spacing w:line="240" w:lineRule="auto"/>
                              <w:ind w:left="360" w:hanging="360"/>
                              <w:jc w:val="center"/>
                            </w:pPr>
                          </w:p>
                          <w:p w:rsidR="00E66887" w:rsidRDefault="00E66887" w:rsidP="00E66887">
                            <w:pPr>
                              <w:pStyle w:val="ContactInfo"/>
                              <w:spacing w:line="240" w:lineRule="auto"/>
                              <w:ind w:left="360" w:hanging="360"/>
                              <w:jc w:val="center"/>
                            </w:pPr>
                          </w:p>
                          <w:p w:rsidR="00E66887" w:rsidRDefault="00E66887" w:rsidP="00E66887">
                            <w:pPr>
                              <w:pStyle w:val="ContactInfo"/>
                              <w:spacing w:line="240" w:lineRule="auto"/>
                              <w:ind w:left="360" w:hanging="360"/>
                              <w:jc w:val="center"/>
                            </w:pPr>
                          </w:p>
                          <w:p w:rsidR="00E66887" w:rsidRDefault="00E66887" w:rsidP="00E66887">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4C022E" id="_x0000_t202" coordsize="21600,21600" o:spt="202" path="m,l,21600r21600,l21600,xe">
                <v:stroke joinstyle="miter"/>
                <v:path gradientshapeok="t" o:connecttype="rect"/>
              </v:shapetype>
              <v:shape id="Text Box 2" o:spid="_x0000_s1026" type="#_x0000_t202" alt="Sidebar text box" style="position:absolute;left:0;text-align:left;margin-left:.8pt;margin-top:0;width:226.85pt;height:791.15pt;z-index:251692032;visibility:visible;mso-wrap-style:square;mso-width-percent:0;mso-height-percent:0;mso-wrap-distance-left:9pt;mso-wrap-distance-top:3.6pt;mso-wrap-distance-right:9pt;mso-wrap-distance-bottom:3.6pt;mso-position-horizontal:absolute;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" fillcolor="#e6e4cc [1304]" strokecolor="#865640 [3206]">
                <v:textbox inset="0,0,0,0">
                  <w:txbxContent>
                    <w:p w:rsidR="00E66887" w:rsidRDefault="00E66887" w:rsidP="00E66887">
                      <w:pPr>
                        <w:pStyle w:val="Photo"/>
                        <w:pBdr>
                          <w:bottom w:val="single" w:sz="18" w:space="23" w:color="724109" w:themeColor="accent1" w:themeShade="80"/>
                        </w:pBdr>
                      </w:pPr>
                    </w:p>
                    <w:p w:rsidR="00E66887" w:rsidRDefault="00E66887" w:rsidP="00E66887">
                      <w:pPr>
                        <w:pStyle w:val="Photo"/>
                        <w:pBdr>
                          <w:bottom w:val="single" w:sz="18" w:space="23" w:color="724109" w:themeColor="accent1" w:themeShade="80"/>
                        </w:pBdr>
                      </w:pPr>
                      <w:r>
                        <w:rPr>
                          <w:noProof/>
                          <w:lang w:eastAsia="en-US"/>
                        </w:rPr>
                        <w:drawing>
                          <wp:inline distT="0" distB="0" distL="0" distR="0" wp14:anchorId="5A19C8AB" wp14:editId="2A343E96">
                            <wp:extent cx="1583349" cy="1584251"/>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8"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sdt>
                      <w:sdtPr>
                        <w:alias w:val="Your Name"/>
                        <w:tag w:val="Your Name"/>
                        <w:id w:val="598378483"/>
                        <w:placeholder>
                          <w:docPart w:val="7B1A70D9F31E4B89AAB549DAE13D2C05"/>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E66887" w:rsidRPr="00486E5D" w:rsidRDefault="00E66887" w:rsidP="00E66887">
                          <w:pPr>
                            <w:pStyle w:val="Title"/>
                            <w:jc w:val="center"/>
                          </w:pPr>
                          <w:r>
                            <w:t>Michael P. Lanza</w:t>
                          </w:r>
                        </w:p>
                      </w:sdtContent>
                    </w:sdt>
                    <w:p w:rsidR="00E66887" w:rsidRDefault="00E66887" w:rsidP="00E66887">
                      <w:pPr>
                        <w:pStyle w:val="Subtitle"/>
                        <w:spacing w:after="0"/>
                        <w:jc w:val="center"/>
                      </w:pPr>
                      <w:fldSimple w:instr=" REF Position  \* MERGEFORMAT ">
                        <w:sdt>
                          <w:sdtPr>
                            <w:alias w:val="Position"/>
                            <w:tag w:val="Position"/>
                            <w:id w:val="1961769591"/>
                            <w:placeholder>
                              <w:docPart w:val="39839781952E4529A1B169654BE02989"/>
                            </w:placeholder>
                          </w:sdtPr>
                          <w:sdtEndPr/>
                          <w:sdtContent>
                            <w:r>
                              <w:t>Data Scientist</w:t>
                            </w:r>
                          </w:sdtContent>
                        </w:sdt>
                      </w:fldSimple>
                    </w:p>
                    <w:p w:rsidR="00E66887" w:rsidRDefault="00C76EDB" w:rsidP="00E66887">
                      <w:pPr>
                        <w:pStyle w:val="Heading1"/>
                        <w:pBdr>
                          <w:top w:val="single" w:sz="4" w:space="30" w:color="724109" w:themeColor="accent1" w:themeShade="80"/>
                        </w:pBdr>
                        <w:spacing w:before="0"/>
                        <w:ind w:left="180"/>
                      </w:pPr>
                      <w:sdt>
                        <w:sdtPr>
                          <w:id w:val="-993328395"/>
                          <w:placeholder>
                            <w:docPart w:val="91A83D6070DC442DB640E55E36AE7F65"/>
                          </w:placeholder>
                          <w:temporary/>
                          <w:showingPlcHdr/>
                          <w15:appearance w15:val="hidden"/>
                        </w:sdtPr>
                        <w:sdtEndPr/>
                        <w:sdtContent>
                          <w:r w:rsidR="00E66887">
                            <w:t>Objective</w:t>
                          </w:r>
                        </w:sdtContent>
                      </w:sdt>
                    </w:p>
                    <w:p w:rsidR="00E66887" w:rsidRPr="003B4F34" w:rsidRDefault="00E66887" w:rsidP="00E66887">
                      <w:pPr>
                        <w:pStyle w:val="Heading1"/>
                        <w:pBdr>
                          <w:top w:val="single" w:sz="4" w:space="30" w:color="724109" w:themeColor="accent1" w:themeShade="80"/>
                        </w:pBdr>
                        <w:ind w:left="180"/>
                      </w:pPr>
                      <w:r w:rsidRPr="003B4F34">
                        <w:rPr>
                          <w:rFonts w:asciiTheme="minorHAnsi" w:eastAsiaTheme="minorHAnsi" w:hAnsiTheme="minorHAnsi" w:cstheme="minorBidi"/>
                          <w:caps w:val="0"/>
                          <w:color w:val="auto"/>
                          <w:sz w:val="24"/>
                          <w:szCs w:val="24"/>
                          <w:lang w:eastAsia="en-US"/>
                        </w:rPr>
                        <w:t>Possesses advanced knowledge in the areas of statistics, mathematics, analytics, and engineering. Adept at complex problem solving with a passion for programming, Data Science, and Data Analytics.</w:t>
                      </w:r>
                    </w:p>
                    <w:p w:rsidR="00E66887" w:rsidRDefault="00C76EDB" w:rsidP="00E66887">
                      <w:pPr>
                        <w:pStyle w:val="Heading2"/>
                        <w:ind w:left="180"/>
                      </w:pPr>
                      <w:sdt>
                        <w:sdtPr>
                          <w:id w:val="-1413702362"/>
                          <w:placeholder>
                            <w:docPart w:val="5B3F480C432C452A95BDE7A9E7EDBFC4"/>
                          </w:placeholder>
                          <w:temporary/>
                          <w:showingPlcHdr/>
                          <w15:appearance w15:val="hidden"/>
                        </w:sdtPr>
                        <w:sdtEndPr/>
                        <w:sdtContent>
                          <w:r w:rsidR="00E66887">
                            <w:t>Education</w:t>
                          </w:r>
                        </w:sdtContent>
                      </w:sdt>
                    </w:p>
                    <w:p w:rsidR="00E66887" w:rsidRDefault="00E66887" w:rsidP="00E66887">
                      <w:pPr>
                        <w:pStyle w:val="Heading3"/>
                        <w:ind w:left="180"/>
                      </w:pPr>
                      <w:r>
                        <w:t>Drexel University, 2012</w:t>
                      </w:r>
                    </w:p>
                    <w:p w:rsidR="00E66887" w:rsidRDefault="00E66887" w:rsidP="00E66887">
                      <w:pPr>
                        <w:spacing w:after="0" w:line="240" w:lineRule="auto"/>
                        <w:ind w:left="180"/>
                      </w:pPr>
                      <w:r>
                        <w:t>Philadelphia, PA</w:t>
                      </w:r>
                    </w:p>
                    <w:p w:rsidR="00E66887" w:rsidRPr="007C681A" w:rsidRDefault="00E66887" w:rsidP="00E66887">
                      <w:pPr>
                        <w:spacing w:after="0" w:line="240" w:lineRule="auto"/>
                        <w:ind w:left="180"/>
                      </w:pPr>
                    </w:p>
                    <w:p w:rsidR="00E66887" w:rsidRDefault="00E66887" w:rsidP="00E66887">
                      <w:pPr>
                        <w:spacing w:after="0"/>
                        <w:ind w:left="180"/>
                      </w:pPr>
                      <w:r>
                        <w:t>M.S. Mechanical Engineering</w:t>
                      </w:r>
                    </w:p>
                    <w:p w:rsidR="00E66887" w:rsidRDefault="00E66887" w:rsidP="00E66887">
                      <w:pPr>
                        <w:pStyle w:val="Heading2"/>
                        <w:ind w:left="180"/>
                      </w:pPr>
                      <w:r>
                        <w:t>Contact</w:t>
                      </w:r>
                    </w:p>
                    <w:p w:rsidR="00E66887" w:rsidRDefault="00E66887" w:rsidP="00E66887">
                      <w:pPr>
                        <w:pStyle w:val="ContactInfo"/>
                        <w:spacing w:after="0"/>
                        <w:ind w:left="720"/>
                      </w:pPr>
                    </w:p>
                    <w:p w:rsidR="00E66887" w:rsidRDefault="00E66887" w:rsidP="00E66887">
                      <w:pPr>
                        <w:pStyle w:val="ContactInfo"/>
                        <w:spacing w:after="0"/>
                        <w:ind w:left="720"/>
                      </w:pPr>
                      <w:r>
                        <w:t>405 Dickinson Street</w:t>
                      </w:r>
                    </w:p>
                    <w:p w:rsidR="00E66887" w:rsidRDefault="00E66887" w:rsidP="00E66887">
                      <w:pPr>
                        <w:pStyle w:val="ContactInfo"/>
                        <w:spacing w:after="0" w:line="480" w:lineRule="auto"/>
                        <w:ind w:left="720"/>
                        <w:rPr>
                          <w:rStyle w:val="Strong"/>
                          <w:b w:val="0"/>
                          <w:bCs w:val="0"/>
                        </w:rPr>
                      </w:pPr>
                      <w:r>
                        <w:t>Philadelphia, PA 19147</w:t>
                      </w:r>
                    </w:p>
                    <w:p w:rsidR="00E66887" w:rsidRDefault="00E66887" w:rsidP="00E66887">
                      <w:pPr>
                        <w:pStyle w:val="ContactInfo"/>
                        <w:spacing w:line="480" w:lineRule="auto"/>
                        <w:ind w:left="180"/>
                      </w:pPr>
                      <w:r>
                        <w:t xml:space="preserve"> </w:t>
                      </w:r>
                      <w:r>
                        <w:tab/>
                        <w:t>631-275-4090</w:t>
                      </w:r>
                    </w:p>
                    <w:p w:rsidR="00E66887" w:rsidRPr="000B7DF0" w:rsidRDefault="00C76EDB" w:rsidP="00E66887">
                      <w:pPr>
                        <w:pStyle w:val="ContactInfo"/>
                        <w:ind w:left="180" w:firstLine="540"/>
                        <w:rPr>
                          <w:color w:val="2998E3" w:themeColor="hyperlink"/>
                          <w:u w:val="single"/>
                        </w:rPr>
                      </w:pPr>
                      <w:hyperlink r:id="rId10" w:history="1">
                        <w:r w:rsidR="00E66887" w:rsidRPr="00DB4751">
                          <w:rPr>
                            <w:rStyle w:val="Hyperlink"/>
                          </w:rPr>
                          <w:t>lanzamike@gmail.com</w:t>
                        </w:r>
                      </w:hyperlink>
                    </w:p>
                    <w:p w:rsidR="00E66887" w:rsidRDefault="00E66887" w:rsidP="00E66887">
                      <w:pPr>
                        <w:pStyle w:val="Heading2"/>
                        <w:spacing w:line="360" w:lineRule="auto"/>
                        <w:ind w:left="360" w:hanging="180"/>
                      </w:pPr>
                      <w:r>
                        <w:t>Links</w:t>
                      </w:r>
                    </w:p>
                    <w:p w:rsidR="00E66887" w:rsidRDefault="00E66887" w:rsidP="00E66887">
                      <w:pPr>
                        <w:pStyle w:val="ContactInfo"/>
                        <w:spacing w:line="240" w:lineRule="auto"/>
                        <w:ind w:left="360" w:hanging="360"/>
                        <w:jc w:val="center"/>
                      </w:pPr>
                    </w:p>
                    <w:p w:rsidR="00E66887" w:rsidRDefault="00E66887" w:rsidP="00E66887">
                      <w:pPr>
                        <w:pStyle w:val="ContactInfo"/>
                        <w:spacing w:line="240" w:lineRule="auto"/>
                        <w:ind w:left="360" w:hanging="360"/>
                        <w:jc w:val="center"/>
                      </w:pPr>
                    </w:p>
                    <w:p w:rsidR="00E66887" w:rsidRDefault="00E66887" w:rsidP="00E66887">
                      <w:pPr>
                        <w:pStyle w:val="ContactInfo"/>
                        <w:spacing w:line="240" w:lineRule="auto"/>
                        <w:ind w:left="360" w:hanging="360"/>
                        <w:jc w:val="center"/>
                      </w:pPr>
                    </w:p>
                    <w:p w:rsidR="00E66887" w:rsidRDefault="00E66887" w:rsidP="00E66887">
                      <w:pPr>
                        <w:pStyle w:val="ContactInfo"/>
                        <w:spacing w:line="240" w:lineRule="auto"/>
                        <w:ind w:left="360" w:hanging="360"/>
                        <w:jc w:val="center"/>
                      </w:pPr>
                    </w:p>
                    <w:p w:rsidR="00E66887" w:rsidRDefault="00E66887" w:rsidP="00E66887">
                      <w:pPr>
                        <w:pStyle w:val="ContactInfo"/>
                      </w:pPr>
                    </w:p>
                  </w:txbxContent>
                </v:textbox>
                <w10:wrap type="square" anchorx="page" anchory="page"/>
                <w10:anchorlock/>
              </v:shape>
            </w:pict>
          </mc:Fallback>
        </mc:AlternateContent>
      </w:r>
      <w:r w:rsidRPr="009608BB">
        <w:rPr>
          <w:rFonts w:asciiTheme="minorHAnsi" w:hAnsiTheme="minorHAnsi"/>
        </w:rPr>
        <w:t>8/25/2017</w:t>
      </w:r>
    </w:p>
    <w:p w:rsidR="00E66887" w:rsidRPr="00E6366A" w:rsidRDefault="00C76EDB" w:rsidP="00E66887">
      <w:pPr>
        <w:pStyle w:val="ContactInfo"/>
        <w:spacing w:after="0" w:line="240" w:lineRule="auto"/>
        <w:ind w:left="-180"/>
      </w:pPr>
      <w:sdt>
        <w:sdtPr>
          <w:alias w:val="CompanyName"/>
          <w:tag w:val="CompanyName"/>
          <w:id w:val="-1388637341"/>
          <w:placeholder>
            <w:docPart w:val="9062C938EA084EA59A132F8C4ED52B5E"/>
          </w:placeholder>
        </w:sdtPr>
        <w:sdtEndPr/>
        <w:sdtContent>
          <w:r w:rsidR="00E66887">
            <w:t xml:space="preserve">Einstein </w:t>
          </w:r>
          <w:r w:rsidR="00E66887" w:rsidRPr="00E6366A">
            <w:t>Center</w:t>
          </w:r>
        </w:sdtContent>
      </w:sdt>
      <w:r w:rsidR="00E66887" w:rsidRPr="00E6366A">
        <w:t xml:space="preserve"> </w:t>
      </w:r>
    </w:p>
    <w:p w:rsidR="00E66887" w:rsidRPr="00E6366A" w:rsidRDefault="00E66887" w:rsidP="00E66887">
      <w:pPr>
        <w:pStyle w:val="ContactInfo"/>
        <w:spacing w:after="0" w:line="240" w:lineRule="auto"/>
        <w:ind w:left="-180"/>
      </w:pPr>
      <w:r w:rsidRPr="00E6366A">
        <w:t>5501 Old York Rd</w:t>
      </w:r>
    </w:p>
    <w:p w:rsidR="00E66887" w:rsidRPr="00E6366A" w:rsidRDefault="00E66887" w:rsidP="00E66887">
      <w:pPr>
        <w:pStyle w:val="ContactInfo"/>
        <w:spacing w:after="0" w:line="240" w:lineRule="auto"/>
        <w:ind w:left="-180"/>
      </w:pPr>
      <w:r w:rsidRPr="00E6366A">
        <w:t>Philadelphia, PA 19141</w:t>
      </w:r>
    </w:p>
    <w:p w:rsidR="00E66887" w:rsidRDefault="00E66887" w:rsidP="00E66887">
      <w:pPr>
        <w:pStyle w:val="Salutation"/>
        <w:spacing w:before="0" w:after="0"/>
      </w:pPr>
    </w:p>
    <w:p w:rsidR="00E66887" w:rsidRDefault="00E66887" w:rsidP="00E66887">
      <w:pPr>
        <w:pStyle w:val="Salutation"/>
        <w:spacing w:before="0" w:after="0"/>
        <w:ind w:right="-277"/>
      </w:pPr>
      <w:r w:rsidRPr="000777DC">
        <w:t>To Whom It May Concern,</w:t>
      </w:r>
    </w:p>
    <w:p w:rsidR="00E66887" w:rsidRPr="000F307B" w:rsidRDefault="00E66887" w:rsidP="00E66887">
      <w:pPr>
        <w:spacing w:after="0" w:line="240" w:lineRule="auto"/>
        <w:ind w:right="-277"/>
      </w:pPr>
    </w:p>
    <w:p w:rsidR="00E66887" w:rsidRDefault="00E66887" w:rsidP="00E66887">
      <w:pPr>
        <w:spacing w:after="0" w:line="240" w:lineRule="auto"/>
        <w:ind w:right="-277"/>
      </w:pPr>
      <w:r>
        <w:t>My name is Michael Lanza and I am applying to be your newest All-</w:t>
      </w:r>
      <w:r w:rsidRPr="000F307B">
        <w:t xml:space="preserve">Star </w:t>
      </w:r>
      <w:sdt>
        <w:sdtPr>
          <w:alias w:val="Position"/>
          <w:tag w:val="Position"/>
          <w:id w:val="29075923"/>
          <w:placeholder>
            <w:docPart w:val="75F5B2FF22454BA0993414126F89803D"/>
          </w:placeholder>
          <w15:appearance w15:val="hidden"/>
        </w:sdtPr>
        <w:sdtEndPr/>
        <w:sdtContent>
          <w:sdt>
            <w:sdtPr>
              <w:alias w:val="Position"/>
              <w:tag w:val="Position"/>
              <w:id w:val="1666512028"/>
              <w:placeholder>
                <w:docPart w:val="9062C938EA084EA59A132F8C4ED52B5E"/>
              </w:placeholder>
            </w:sdtPr>
            <w:sdtEndPr/>
            <w:sdtContent>
              <w:r>
                <w:t>Data Scientist</w:t>
              </w:r>
            </w:sdtContent>
          </w:sdt>
        </w:sdtContent>
      </w:sdt>
      <w:r w:rsidRPr="000F307B">
        <w:t xml:space="preserve"> at </w:t>
      </w:r>
      <w:fldSimple w:instr=" REF CompanyName  \* MERGEFORMAT ">
        <w:sdt>
          <w:sdtPr>
            <w:alias w:val="CompanyName"/>
            <w:tag w:val="CompanyName"/>
            <w:id w:val="-2027630072"/>
            <w:placeholder>
              <w:docPart w:val="EBB6DED370BE4E33AAE5B6910E513AF0"/>
            </w:placeholder>
          </w:sdtPr>
          <w:sdtEndPr/>
          <w:sdtContent>
            <w:r>
              <w:t xml:space="preserve">Einstein </w:t>
            </w:r>
            <w:r w:rsidRPr="00E6366A">
              <w:t>Center</w:t>
            </w:r>
          </w:sdtContent>
        </w:sdt>
      </w:fldSimple>
      <w:r>
        <w:t>.  I am a p</w:t>
      </w:r>
      <w:r w:rsidRPr="00CD0C81">
        <w:t>rofessional Engineer with 7 years of experience constructing insights from data rich environments to drive busin</w:t>
      </w:r>
      <w:r>
        <w:t>ess and engineering solutions.</w:t>
      </w:r>
    </w:p>
    <w:p w:rsidR="00E66887" w:rsidRDefault="00E66887" w:rsidP="00E66887">
      <w:pPr>
        <w:spacing w:after="0" w:line="240" w:lineRule="auto"/>
        <w:ind w:right="-277"/>
      </w:pPr>
    </w:p>
    <w:p w:rsidR="00E66887" w:rsidRDefault="00E66887" w:rsidP="00E66887">
      <w:pPr>
        <w:spacing w:after="0" w:line="240" w:lineRule="auto"/>
        <w:ind w:right="-277"/>
      </w:pPr>
      <w:r>
        <w:t>My professional work experience has been in the areas of IT Consulting, Manufacturing, and Product Design. Through my experience, I have developed advanced skills in the areas of data analysis, application development, process improvement, and project management. My career path has been driven by my insatiable desire to overcome new challenges and grow both professionally and personally.</w:t>
      </w:r>
    </w:p>
    <w:p w:rsidR="00E66887" w:rsidRDefault="00E66887" w:rsidP="00E66887">
      <w:pPr>
        <w:spacing w:after="0" w:line="240" w:lineRule="auto"/>
        <w:ind w:right="-277"/>
      </w:pPr>
    </w:p>
    <w:p w:rsidR="00E66887" w:rsidRDefault="00E66887" w:rsidP="00E66887">
      <w:pPr>
        <w:spacing w:after="0" w:line="240" w:lineRule="auto"/>
        <w:ind w:right="-277"/>
      </w:pPr>
      <w:r>
        <w:t xml:space="preserve">I pride myself on my ability to tell a story utilizing data and make data-driven decisions that leave a positive and lasting impact.  Using these skills, I can uncover insights, develop applications, and utilize machine learning to shape the future of my career at </w:t>
      </w:r>
      <w:fldSimple w:instr=" REF CompanyName  \* MERGEFORMAT ">
        <w:sdt>
          <w:sdtPr>
            <w:alias w:val="CompanyName"/>
            <w:tag w:val="CompanyName"/>
            <w:id w:val="482901523"/>
            <w:placeholder>
              <w:docPart w:val="CB4888974C6149F7827B6B9E8FCE8429"/>
            </w:placeholder>
          </w:sdtPr>
          <w:sdtEndPr/>
          <w:sdtContent>
            <w:r>
              <w:t xml:space="preserve">Einstein </w:t>
            </w:r>
            <w:r w:rsidRPr="00E6366A">
              <w:t>Center</w:t>
            </w:r>
          </w:sdtContent>
        </w:sdt>
      </w:fldSimple>
      <w:r>
        <w:t>.</w:t>
      </w:r>
    </w:p>
    <w:p w:rsidR="00E66887" w:rsidRDefault="00E66887" w:rsidP="00E66887">
      <w:pPr>
        <w:spacing w:after="0" w:line="240" w:lineRule="auto"/>
        <w:ind w:right="-277"/>
      </w:pPr>
    </w:p>
    <w:p w:rsidR="00E66887" w:rsidRDefault="00E66887" w:rsidP="00E66887">
      <w:pPr>
        <w:spacing w:after="0" w:line="240" w:lineRule="auto"/>
        <w:ind w:right="-277"/>
      </w:pPr>
      <w:r>
        <w:rPr>
          <w:noProof/>
        </w:rPr>
        <w:drawing>
          <wp:anchor distT="0" distB="0" distL="114300" distR="114300" simplePos="0" relativeHeight="251693056" behindDoc="0" locked="0" layoutInCell="1" allowOverlap="1" wp14:anchorId="5F2DC4F2" wp14:editId="79E9538C">
            <wp:simplePos x="0" y="0"/>
            <wp:positionH relativeFrom="page">
              <wp:posOffset>152400</wp:posOffset>
            </wp:positionH>
            <wp:positionV relativeFrom="page">
              <wp:posOffset>6177915</wp:posOffset>
            </wp:positionV>
            <wp:extent cx="276225" cy="276225"/>
            <wp:effectExtent l="0" t="0" r="9525" b="9525"/>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alt-512.png"/>
                    <pic:cNvPicPr/>
                  </pic:nvPicPr>
                  <pic:blipFill>
                    <a:blip r:embed="rId11"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073727AF" wp14:editId="69FA27EF">
            <wp:simplePos x="0" y="0"/>
            <wp:positionH relativeFrom="margin">
              <wp:posOffset>-2924175</wp:posOffset>
            </wp:positionH>
            <wp:positionV relativeFrom="page">
              <wp:posOffset>6683375</wp:posOffset>
            </wp:positionV>
            <wp:extent cx="255905" cy="25590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512.png"/>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3CDAE0FA" wp14:editId="33F5B8E7">
            <wp:simplePos x="0" y="0"/>
            <wp:positionH relativeFrom="column">
              <wp:posOffset>-2914015</wp:posOffset>
            </wp:positionH>
            <wp:positionV relativeFrom="page">
              <wp:posOffset>7180580</wp:posOffset>
            </wp:positionV>
            <wp:extent cx="234315" cy="23431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icon-png-clipart-best-1.png"/>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4315" cy="234315"/>
                    </a:xfrm>
                    <a:prstGeom prst="rect">
                      <a:avLst/>
                    </a:prstGeom>
                  </pic:spPr>
                </pic:pic>
              </a:graphicData>
            </a:graphic>
            <wp14:sizeRelH relativeFrom="margin">
              <wp14:pctWidth>0</wp14:pctWidth>
            </wp14:sizeRelH>
            <wp14:sizeRelV relativeFrom="margin">
              <wp14:pctHeight>0</wp14:pctHeight>
            </wp14:sizeRelV>
          </wp:anchor>
        </w:drawing>
      </w:r>
      <w:r>
        <w:t xml:space="preserve">In addition to my formal education, I am a perpetual student.  I have completed multiple online Data Science and Analytics courses through </w:t>
      </w:r>
      <w:proofErr w:type="spellStart"/>
      <w:r>
        <w:t>DataCamp</w:t>
      </w:r>
      <w:proofErr w:type="spellEnd"/>
      <w:r>
        <w:t xml:space="preserve">, </w:t>
      </w:r>
      <w:proofErr w:type="spellStart"/>
      <w:r>
        <w:t>edX</w:t>
      </w:r>
      <w:proofErr w:type="spellEnd"/>
      <w:r>
        <w:t xml:space="preserve">, and Coursera.  I continually participate in </w:t>
      </w:r>
      <w:proofErr w:type="spellStart"/>
      <w:r>
        <w:t>Kaggle</w:t>
      </w:r>
      <w:proofErr w:type="spellEnd"/>
      <w:r>
        <w:t xml:space="preserve"> competitions and contribute to the Data Science and Analytics community, further developing my machine learning knowledge. I’m constantly improving my SQL, Python, and R skills in Machine Learning applications. </w:t>
      </w:r>
    </w:p>
    <w:p w:rsidR="00E66887" w:rsidRDefault="00E66887" w:rsidP="00E66887">
      <w:pPr>
        <w:spacing w:after="0" w:line="240" w:lineRule="auto"/>
        <w:ind w:right="-277"/>
      </w:pPr>
    </w:p>
    <w:p w:rsidR="00E66887" w:rsidRDefault="00E66887" w:rsidP="00E66887">
      <w:pPr>
        <w:spacing w:after="0" w:line="240" w:lineRule="auto"/>
        <w:ind w:right="-277"/>
      </w:pPr>
      <w:r>
        <w:t xml:space="preserve">Thank you for your consideration for this position, I look forward to showing you my true potential as your next </w:t>
      </w:r>
      <w:fldSimple w:instr=" REF Position  \* MERGEFORMAT ">
        <w:sdt>
          <w:sdtPr>
            <w:alias w:val="Position"/>
            <w:tag w:val="Position"/>
            <w:id w:val="-244185883"/>
            <w:placeholder>
              <w:docPart w:val="80488D2894A2411786FCF90E0CA86658"/>
            </w:placeholder>
          </w:sdtPr>
          <w:sdtEndPr/>
          <w:sdtContent>
            <w:r>
              <w:t>Data Scientist</w:t>
            </w:r>
          </w:sdtContent>
        </w:sdt>
      </w:fldSimple>
      <w:r>
        <w:t xml:space="preserve"> at </w:t>
      </w:r>
      <w:fldSimple w:instr=" REF CompanyName  \* MERGEFORMAT ">
        <w:sdt>
          <w:sdtPr>
            <w:alias w:val="CompanyName"/>
            <w:tag w:val="CompanyName"/>
            <w:id w:val="-2062853227"/>
            <w:placeholder>
              <w:docPart w:val="6DE08AAEC58549288F71A9D6A6DDA7EB"/>
            </w:placeholder>
          </w:sdtPr>
          <w:sdtEndPr/>
          <w:sdtContent>
            <w:r>
              <w:t xml:space="preserve">Einstein </w:t>
            </w:r>
            <w:r w:rsidRPr="00E6366A">
              <w:t>Center</w:t>
            </w:r>
          </w:sdtContent>
        </w:sdt>
      </w:fldSimple>
      <w:r>
        <w:t>.</w:t>
      </w:r>
      <w:r w:rsidRPr="0018255F">
        <w:rPr>
          <w:noProof/>
        </w:rPr>
        <w:t xml:space="preserve"> </w:t>
      </w:r>
    </w:p>
    <w:p w:rsidR="00E66887" w:rsidRDefault="00E66887" w:rsidP="00E66887">
      <w:pPr>
        <w:spacing w:after="0" w:line="240" w:lineRule="auto"/>
      </w:pPr>
      <w:r>
        <w:rPr>
          <w:noProof/>
        </w:rPr>
        <mc:AlternateContent>
          <mc:Choice Requires="wpg">
            <w:drawing>
              <wp:anchor distT="0" distB="0" distL="114300" distR="114300" simplePos="0" relativeHeight="251697152" behindDoc="0" locked="0" layoutInCell="1" allowOverlap="1" wp14:anchorId="74C346D6" wp14:editId="0281868B">
                <wp:simplePos x="0" y="0"/>
                <wp:positionH relativeFrom="column">
                  <wp:posOffset>-2334895</wp:posOffset>
                </wp:positionH>
                <wp:positionV relativeFrom="paragraph">
                  <wp:posOffset>302895</wp:posOffset>
                </wp:positionV>
                <wp:extent cx="1403350" cy="359410"/>
                <wp:effectExtent l="0" t="0" r="0" b="2540"/>
                <wp:wrapNone/>
                <wp:docPr id="235" name="Group 235"/>
                <wp:cNvGraphicFramePr/>
                <a:graphic xmlns:a="http://schemas.openxmlformats.org/drawingml/2006/main">
                  <a:graphicData uri="http://schemas.microsoft.com/office/word/2010/wordprocessingGroup">
                    <wpg:wgp>
                      <wpg:cNvGrpSpPr/>
                      <wpg:grpSpPr>
                        <a:xfrm>
                          <a:off x="0" y="0"/>
                          <a:ext cx="1403350" cy="359410"/>
                          <a:chOff x="0" y="0"/>
                          <a:chExt cx="1403350" cy="359410"/>
                        </a:xfrm>
                      </wpg:grpSpPr>
                      <wps:wsp>
                        <wps:cNvPr id="236" name="Text Box 236">
                          <a:hlinkClick r:id="rId14"/>
                        </wps:cNvPr>
                        <wps:cNvSpPr txBox="1"/>
                        <wps:spPr>
                          <a:xfrm>
                            <a:off x="317500" y="31750"/>
                            <a:ext cx="1085850" cy="311150"/>
                          </a:xfrm>
                          <a:prstGeom prst="rect">
                            <a:avLst/>
                          </a:prstGeom>
                          <a:noFill/>
                          <a:ln w="6350">
                            <a:noFill/>
                          </a:ln>
                        </wps:spPr>
                        <wps:txbx>
                          <w:txbxContent>
                            <w:p w:rsidR="00E66887" w:rsidRPr="0018255F" w:rsidRDefault="00E66887" w:rsidP="00E66887">
                              <w:pPr>
                                <w:rPr>
                                  <w:color w:val="0070C0"/>
                                </w:rPr>
                              </w:pPr>
                              <w:r w:rsidRPr="0018255F">
                                <w:rPr>
                                  <w:color w:val="0070C0"/>
                                </w:rPr>
                                <w:t>/mike-</w:t>
                              </w:r>
                              <w:proofErr w:type="spellStart"/>
                              <w:r w:rsidRPr="0018255F">
                                <w:rPr>
                                  <w:color w:val="0070C0"/>
                                </w:rPr>
                                <w:t>lanza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7" name="Picture 237">
                            <a:hlinkClick r:id="rId14"/>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wpg:wgp>
                  </a:graphicData>
                </a:graphic>
              </wp:anchor>
            </w:drawing>
          </mc:Choice>
          <mc:Fallback>
            <w:pict>
              <v:group w14:anchorId="74C346D6" id="Group 235" o:spid="_x0000_s1027" style="position:absolute;margin-left:-183.85pt;margin-top:23.85pt;width:110.5pt;height:28.3pt;z-index:251697152" coordsize="14033,3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">
                <v:shape id="Text Box 236" o:spid="_x0000_s1028" type="#_x0000_t202" href="https://www.linkedin.com/in/mike-lanza/" style="position:absolute;left:3175;top:317;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f8MA&#10;AADcAAAADwAAAGRycy9kb3ducmV2LnhtbESPQWvCQBSE7wX/w/IEb3VjBNHUVSRgySUHU6XXR/aZ&#10;hGTfht2tpv++Wyj0OMzMN8z+OJlBPMj5zrKC1TIBQVxb3XGj4Ppxft2C8AFZ42CZFHyTh+Nh9rLH&#10;TNsnX+hRhUZECPsMFbQhjJmUvm7JoF/akTh6d+sMhihdI7XDZ4SbQaZJspEGO44LLY6Ut1T31ZdR&#10;YHdVkeRu+9n3sny/lDfdUKWVWsyn0xuIQFP4D/+1C60gXW/g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0f8MAAADcAAAADwAAAAAAAAAAAAAAAACYAgAAZHJzL2Rv&#10;d25yZXYueG1sUEsFBgAAAAAEAAQA9QAAAIgDAAAAAA==&#10;" o:button="t" filled="f" stroked="f" strokeweight=".5pt">
                  <v:fill o:detectmouseclick="t"/>
                  <v:textbox>
                    <w:txbxContent>
                      <w:p w:rsidR="00E66887" w:rsidRPr="0018255F" w:rsidRDefault="00E66887" w:rsidP="00E66887">
                        <w:pPr>
                          <w:rPr>
                            <w:color w:val="0070C0"/>
                          </w:rPr>
                        </w:pPr>
                        <w:r w:rsidRPr="0018255F">
                          <w:rPr>
                            <w:color w:val="0070C0"/>
                          </w:rPr>
                          <w:t>/mike-</w:t>
                        </w:r>
                        <w:proofErr w:type="spellStart"/>
                        <w:r w:rsidRPr="0018255F">
                          <w:rPr>
                            <w:color w:val="0070C0"/>
                          </w:rPr>
                          <w:t>lanza</w:t>
                        </w:r>
                        <w:proofErr w:type="spell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 o:spid="_x0000_s1029" type="#_x0000_t75" href="https://www.linkedin.com/in/mike-lanza/" style="position:absolute;width:3594;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ieEjEAAAA3AAAAA8AAABkcnMvZG93bnJldi54bWxEj9FqwkAURN8L/YflCn2rGy1YG12lCEqK&#10;IKj9gEv2mgSzd5Pd1ST9+m5B6OMwM2eY5bo3tbiT85VlBZNxAoI4t7riQsH3efs6B+EDssbaMikY&#10;yMN69fy0xFTbjo90P4VCRAj7FBWUITSplD4vyaAf24Y4ehfrDIYoXSG1wy7CTS2nSTKTBiuOCyU2&#10;tCkpv55uRkFyne2wPdDP0KIzH1/VPuPzXqmXUf+5ABGoD//hRzvTCqZv7/B3Jh4Buf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kieEjEAAAA3AAAAA8AAAAAAAAAAAAAAAAA&#10;nwIAAGRycy9kb3ducmV2LnhtbFBLBQYAAAAABAAEAPcAAACQAwAAAAA=&#10;" o:button="t">
                  <v:fill o:detectmouseclick="t"/>
                  <v:imagedata r:id="rId16" o:title=""/>
                  <v:path arrowok="t"/>
                </v:shape>
              </v:group>
            </w:pict>
          </mc:Fallback>
        </mc:AlternateContent>
      </w:r>
    </w:p>
    <w:p w:rsidR="00E66887" w:rsidRDefault="00E66887" w:rsidP="00E66887">
      <w:pPr>
        <w:pStyle w:val="Salutation"/>
        <w:spacing w:before="0" w:after="0"/>
      </w:pPr>
      <w:r>
        <w:t>Sincerely,</w:t>
      </w:r>
      <w:r w:rsidRPr="0018255F">
        <w:rPr>
          <w:noProof/>
        </w:rPr>
        <w:t xml:space="preserve"> </w:t>
      </w:r>
    </w:p>
    <w:p w:rsidR="00E66887" w:rsidRDefault="00E66887" w:rsidP="00E66887">
      <w:pPr>
        <w:pStyle w:val="Signature"/>
        <w:spacing w:before="0"/>
      </w:pPr>
      <w:r>
        <w:rPr>
          <w:noProof/>
        </w:rPr>
        <mc:AlternateContent>
          <mc:Choice Requires="wpg">
            <w:drawing>
              <wp:anchor distT="0" distB="0" distL="114300" distR="114300" simplePos="0" relativeHeight="251698176" behindDoc="0" locked="0" layoutInCell="1" allowOverlap="1" wp14:anchorId="3E132D48" wp14:editId="00BCF223">
                <wp:simplePos x="0" y="0"/>
                <wp:positionH relativeFrom="column">
                  <wp:posOffset>-2607945</wp:posOffset>
                </wp:positionH>
                <wp:positionV relativeFrom="paragraph">
                  <wp:posOffset>362585</wp:posOffset>
                </wp:positionV>
                <wp:extent cx="1905000" cy="370205"/>
                <wp:effectExtent l="0" t="0" r="0" b="0"/>
                <wp:wrapNone/>
                <wp:docPr id="238" name="Group 238">
                  <a:hlinkClick xmlns:a="http://schemas.openxmlformats.org/drawingml/2006/main" r:id="rId17"/>
                </wp:docPr>
                <wp:cNvGraphicFramePr/>
                <a:graphic xmlns:a="http://schemas.openxmlformats.org/drawingml/2006/main">
                  <a:graphicData uri="http://schemas.microsoft.com/office/word/2010/wordprocessingGroup">
                    <wpg:wgp>
                      <wpg:cNvGrpSpPr/>
                      <wpg:grpSpPr>
                        <a:xfrm>
                          <a:off x="0" y="0"/>
                          <a:ext cx="1905000" cy="370205"/>
                          <a:chOff x="0" y="0"/>
                          <a:chExt cx="1905000" cy="370205"/>
                        </a:xfrm>
                      </wpg:grpSpPr>
                      <wps:wsp>
                        <wps:cNvPr id="239" name="Text Box 239"/>
                        <wps:cNvSpPr txBox="1"/>
                        <wps:spPr>
                          <a:xfrm>
                            <a:off x="819150" y="31750"/>
                            <a:ext cx="1085850" cy="311150"/>
                          </a:xfrm>
                          <a:prstGeom prst="rect">
                            <a:avLst/>
                          </a:prstGeom>
                          <a:noFill/>
                          <a:ln w="6350">
                            <a:noFill/>
                          </a:ln>
                        </wps:spPr>
                        <wps:txbx>
                          <w:txbxContent>
                            <w:p w:rsidR="00E66887" w:rsidRPr="0018255F" w:rsidRDefault="00E66887" w:rsidP="00E66887">
                              <w:pPr>
                                <w:rPr>
                                  <w:color w:val="0070C0"/>
                                </w:rPr>
                              </w:pPr>
                              <w:r w:rsidRPr="0018255F">
                                <w:rPr>
                                  <w:color w:val="0070C0"/>
                                </w:rPr>
                                <w:t>/</w:t>
                              </w:r>
                              <w:proofErr w:type="spellStart"/>
                              <w:r w:rsidRPr="0018255F">
                                <w:rPr>
                                  <w:color w:val="0070C0"/>
                                </w:rPr>
                                <w:t>lanzman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0" name="Picture 240">
                            <a:hlinkClick r:id="rId17"/>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125" cy="370205"/>
                          </a:xfrm>
                          <a:prstGeom prst="rect">
                            <a:avLst/>
                          </a:prstGeom>
                        </pic:spPr>
                      </pic:pic>
                    </wpg:wgp>
                  </a:graphicData>
                </a:graphic>
              </wp:anchor>
            </w:drawing>
          </mc:Choice>
          <mc:Fallback>
            <w:pict>
              <v:group w14:anchorId="3E132D48" id="Group 238" o:spid="_x0000_s1030" href="https://github.com/lanzman" style="position:absolute;margin-left:-205.35pt;margin-top:28.55pt;width:150pt;height:29.15pt;z-index:251698176" coordsize="19050,3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" o:button="t">
                <v:shape id="Text Box 239" o:spid="_x0000_s1031" type="#_x0000_t202" style="position:absolute;left:8191;top:317;width:1085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E66887" w:rsidRPr="0018255F" w:rsidRDefault="00E66887" w:rsidP="00E66887">
                        <w:pPr>
                          <w:rPr>
                            <w:color w:val="0070C0"/>
                          </w:rPr>
                        </w:pPr>
                        <w:r w:rsidRPr="0018255F">
                          <w:rPr>
                            <w:color w:val="0070C0"/>
                          </w:rPr>
                          <w:t>/</w:t>
                        </w:r>
                        <w:proofErr w:type="spellStart"/>
                        <w:r w:rsidRPr="0018255F">
                          <w:rPr>
                            <w:color w:val="0070C0"/>
                          </w:rPr>
                          <w:t>lanzman</w:t>
                        </w:r>
                        <w:proofErr w:type="spellEnd"/>
                      </w:p>
                    </w:txbxContent>
                  </v:textbox>
                </v:shape>
                <v:shape id="Picture 240" o:spid="_x0000_s1032" type="#_x0000_t75" href="https://github.com/lanzman" style="position:absolute;width:10001;height:3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mMiTAAAAA3AAAAA8AAABkcnMvZG93bnJldi54bWxET01rAjEQvRf8D2EEL0Wzii3LahSxFDwV&#10;a/U+bsbd1WSybKKm/94cBI+P9z1fRmvEjTrfOFYwHmUgiEunG64U7P++hzkIH5A1Gsek4J88LBe9&#10;tzkW2t35l267UIkUwr5ABXUIbSGlL2uy6EeuJU7cyXUWQ4JdJXWH9xRujZxk2ae02HBqqLGldU3l&#10;ZXe1CvKPPBzPkWIzxXf59XM148PWKDXox9UMRKAYXuKne6MVTKZpfjqTjoBcP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KYyJMAAAADcAAAADwAAAAAAAAAAAAAAAACfAgAA&#10;ZHJzL2Rvd25yZXYueG1sUEsFBgAAAAAEAAQA9wAAAIwDAAAAAA==&#10;" o:button="t">
                  <v:fill o:detectmouseclick="t"/>
                  <v:imagedata r:id="rId19" o:title=""/>
                  <v:path arrowok="t"/>
                </v:shape>
              </v:group>
            </w:pict>
          </mc:Fallback>
        </mc:AlternateContent>
      </w:r>
    </w:p>
    <w:p w:rsidR="00E66887" w:rsidRPr="00874BD5" w:rsidRDefault="00E66887" w:rsidP="00E66887">
      <w:pPr>
        <w:pStyle w:val="Signature"/>
        <w:spacing w:before="0" w:after="0"/>
      </w:pPr>
      <w:r>
        <w:rPr>
          <w:noProof/>
        </w:rPr>
        <mc:AlternateContent>
          <mc:Choice Requires="wpg">
            <w:drawing>
              <wp:anchor distT="0" distB="0" distL="114300" distR="114300" simplePos="0" relativeHeight="251700224" behindDoc="0" locked="0" layoutInCell="1" allowOverlap="1" wp14:anchorId="6BA1DE10" wp14:editId="3BD0F23E">
                <wp:simplePos x="0" y="0"/>
                <wp:positionH relativeFrom="column">
                  <wp:posOffset>-2372995</wp:posOffset>
                </wp:positionH>
                <wp:positionV relativeFrom="paragraph">
                  <wp:posOffset>970280</wp:posOffset>
                </wp:positionV>
                <wp:extent cx="1682750" cy="324485"/>
                <wp:effectExtent l="0" t="0" r="0" b="0"/>
                <wp:wrapNone/>
                <wp:docPr id="241" name="Group 241">
                  <a:hlinkClick xmlns:a="http://schemas.openxmlformats.org/drawingml/2006/main" r:id="rId20"/>
                </wp:docPr>
                <wp:cNvGraphicFramePr/>
                <a:graphic xmlns:a="http://schemas.openxmlformats.org/drawingml/2006/main">
                  <a:graphicData uri="http://schemas.microsoft.com/office/word/2010/wordprocessingGroup">
                    <wpg:wgp>
                      <wpg:cNvGrpSpPr/>
                      <wpg:grpSpPr>
                        <a:xfrm>
                          <a:off x="0" y="0"/>
                          <a:ext cx="1682750" cy="324485"/>
                          <a:chOff x="0" y="0"/>
                          <a:chExt cx="1682750" cy="324485"/>
                        </a:xfrm>
                      </wpg:grpSpPr>
                      <wps:wsp>
                        <wps:cNvPr id="242" name="Text Box 242"/>
                        <wps:cNvSpPr txBox="1"/>
                        <wps:spPr>
                          <a:xfrm>
                            <a:off x="596900" y="6350"/>
                            <a:ext cx="1085850" cy="311150"/>
                          </a:xfrm>
                          <a:prstGeom prst="rect">
                            <a:avLst/>
                          </a:prstGeom>
                          <a:noFill/>
                          <a:ln w="6350">
                            <a:noFill/>
                          </a:ln>
                        </wps:spPr>
                        <wps:txbx>
                          <w:txbxContent>
                            <w:p w:rsidR="00E66887" w:rsidRPr="0018255F" w:rsidRDefault="00E66887" w:rsidP="00E66887">
                              <w:pPr>
                                <w:rPr>
                                  <w:color w:val="0070C0"/>
                                </w:rPr>
                              </w:pPr>
                              <w:r w:rsidRPr="0018255F">
                                <w:rPr>
                                  <w:color w:val="0070C0"/>
                                </w:rPr>
                                <w:t>/</w:t>
                              </w:r>
                              <w:proofErr w:type="spellStart"/>
                              <w:r w:rsidRPr="0018255F">
                                <w:rPr>
                                  <w:color w:val="0070C0"/>
                                </w:rPr>
                                <w:t>lanzman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3" name="Picture 243">
                            <a:hlinkClick r:id="rId20"/>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4375" cy="324485"/>
                          </a:xfrm>
                          <a:prstGeom prst="rect">
                            <a:avLst/>
                          </a:prstGeom>
                        </pic:spPr>
                      </pic:pic>
                    </wpg:wgp>
                  </a:graphicData>
                </a:graphic>
              </wp:anchor>
            </w:drawing>
          </mc:Choice>
          <mc:Fallback>
            <w:pict>
              <v:group w14:anchorId="6BA1DE10" id="Group 241" o:spid="_x0000_s1033" href="https://www.kaggle.com/lanzman" style="position:absolute;margin-left:-186.85pt;margin-top:76.4pt;width:132.5pt;height:25.55pt;z-index:251700224" coordsize="16827,3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" o:button="t">
                <v:shape id="Text Box 242" o:spid="_x0000_s1034" type="#_x0000_t202" style="position:absolute;left:5969;top:63;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E66887" w:rsidRPr="0018255F" w:rsidRDefault="00E66887" w:rsidP="00E66887">
                        <w:pPr>
                          <w:rPr>
                            <w:color w:val="0070C0"/>
                          </w:rPr>
                        </w:pPr>
                        <w:r w:rsidRPr="0018255F">
                          <w:rPr>
                            <w:color w:val="0070C0"/>
                          </w:rPr>
                          <w:t>/</w:t>
                        </w:r>
                        <w:proofErr w:type="spellStart"/>
                        <w:r w:rsidRPr="0018255F">
                          <w:rPr>
                            <w:color w:val="0070C0"/>
                          </w:rPr>
                          <w:t>lanzman</w:t>
                        </w:r>
                        <w:proofErr w:type="spellEnd"/>
                      </w:p>
                    </w:txbxContent>
                  </v:textbox>
                </v:shape>
                <v:shape id="Picture 243" o:spid="_x0000_s1035" type="#_x0000_t75" href="https://www.kaggle.com/lanzman" style="position:absolute;width:7143;height:3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VMQG/AAAA3AAAAA8AAABkcnMvZG93bnJldi54bWxEj0sLwjAQhO+C/yGs4EU09UGVahQRBK++&#10;7muztsVmU5uo9d8bQfA4zHwzzGLVmFI8qXaFZQXDQQSCOLW64EzB6bjtz0A4j6yxtEwK3uRgtWy3&#10;Fpho++I9PQ8+E6GEXYIKcu+rREqX5mTQDWxFHLyrrQ36IOtM6hpfodyUchRFsTRYcFjIsaJNTunt&#10;8DAKRpW5ZZv1+fKY7ibcK/CO016sVLfTrOcgPDX+H/7ROx24yRi+Z8IRkMs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yVTEBvwAAANwAAAAPAAAAAAAAAAAAAAAAAJ8CAABk&#10;cnMvZG93bnJldi54bWxQSwUGAAAAAAQABAD3AAAAiwMAAAAA&#10;" o:button="t">
                  <v:fill o:detectmouseclick="t"/>
                  <v:imagedata r:id="rId22" o:title=""/>
                  <v:path arrowok="t"/>
                </v:shape>
              </v:group>
            </w:pict>
          </mc:Fallback>
        </mc:AlternateContent>
      </w:r>
      <w:r>
        <w:rPr>
          <w:noProof/>
        </w:rPr>
        <mc:AlternateContent>
          <mc:Choice Requires="wpg">
            <w:drawing>
              <wp:anchor distT="0" distB="0" distL="114300" distR="114300" simplePos="0" relativeHeight="251699200" behindDoc="0" locked="0" layoutInCell="1" allowOverlap="1" wp14:anchorId="59E9FF3A" wp14:editId="00F13196">
                <wp:simplePos x="0" y="0"/>
                <wp:positionH relativeFrom="column">
                  <wp:posOffset>-2715895</wp:posOffset>
                </wp:positionH>
                <wp:positionV relativeFrom="paragraph">
                  <wp:posOffset>627380</wp:posOffset>
                </wp:positionV>
                <wp:extent cx="2247900" cy="311150"/>
                <wp:effectExtent l="0" t="0" r="0" b="0"/>
                <wp:wrapNone/>
                <wp:docPr id="244" name="Group 244">
                  <a:hlinkClick xmlns:a="http://schemas.openxmlformats.org/drawingml/2006/main" r:id="rId23"/>
                </wp:docPr>
                <wp:cNvGraphicFramePr/>
                <a:graphic xmlns:a="http://schemas.openxmlformats.org/drawingml/2006/main">
                  <a:graphicData uri="http://schemas.microsoft.com/office/word/2010/wordprocessingGroup">
                    <wpg:wgp>
                      <wpg:cNvGrpSpPr/>
                      <wpg:grpSpPr>
                        <a:xfrm>
                          <a:off x="0" y="0"/>
                          <a:ext cx="2247900" cy="311150"/>
                          <a:chOff x="0" y="0"/>
                          <a:chExt cx="2247900" cy="311150"/>
                        </a:xfrm>
                      </wpg:grpSpPr>
                      <wps:wsp>
                        <wps:cNvPr id="245" name="Text Box 245"/>
                        <wps:cNvSpPr txBox="1"/>
                        <wps:spPr>
                          <a:xfrm>
                            <a:off x="1162050" y="0"/>
                            <a:ext cx="1085850" cy="311150"/>
                          </a:xfrm>
                          <a:prstGeom prst="rect">
                            <a:avLst/>
                          </a:prstGeom>
                          <a:noFill/>
                          <a:ln w="6350">
                            <a:noFill/>
                          </a:ln>
                        </wps:spPr>
                        <wps:txbx>
                          <w:txbxContent>
                            <w:p w:rsidR="00E66887" w:rsidRPr="0018255F" w:rsidRDefault="00E66887" w:rsidP="00E66887">
                              <w:pPr>
                                <w:rPr>
                                  <w:color w:val="0070C0"/>
                                </w:rPr>
                              </w:pPr>
                              <w:r w:rsidRPr="0018255F">
                                <w:rPr>
                                  <w:color w:val="0070C0"/>
                                </w:rPr>
                                <w:t>/mike-</w:t>
                              </w:r>
                              <w:proofErr w:type="spellStart"/>
                              <w:r w:rsidRPr="0018255F">
                                <w:rPr>
                                  <w:color w:val="0070C0"/>
                                </w:rPr>
                                <w:t>lanza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6" name="Picture 246">
                            <a:hlinkClick r:id="rId23"/>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6350"/>
                            <a:ext cx="1235710" cy="294640"/>
                          </a:xfrm>
                          <a:prstGeom prst="rect">
                            <a:avLst/>
                          </a:prstGeom>
                        </pic:spPr>
                      </pic:pic>
                    </wpg:wgp>
                  </a:graphicData>
                </a:graphic>
              </wp:anchor>
            </w:drawing>
          </mc:Choice>
          <mc:Fallback>
            <w:pict>
              <v:group w14:anchorId="59E9FF3A" id="Group 244" o:spid="_x0000_s1036" href="https://stackexchange.com/users/11463562/mike-lanza" style="position:absolute;margin-left:-213.85pt;margin-top:49.4pt;width:177pt;height:24.5pt;z-index:251699200" coordsize="22479,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" o:button="t">
                <v:shape id="Text Box 245" o:spid="_x0000_s1037" type="#_x0000_t202" style="position:absolute;left:11620;width:1085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E66887" w:rsidRPr="0018255F" w:rsidRDefault="00E66887" w:rsidP="00E66887">
                        <w:pPr>
                          <w:rPr>
                            <w:color w:val="0070C0"/>
                          </w:rPr>
                        </w:pPr>
                        <w:r w:rsidRPr="0018255F">
                          <w:rPr>
                            <w:color w:val="0070C0"/>
                          </w:rPr>
                          <w:t>/mike-</w:t>
                        </w:r>
                        <w:proofErr w:type="spellStart"/>
                        <w:r w:rsidRPr="0018255F">
                          <w:rPr>
                            <w:color w:val="0070C0"/>
                          </w:rPr>
                          <w:t>lanza</w:t>
                        </w:r>
                        <w:proofErr w:type="spellEnd"/>
                      </w:p>
                    </w:txbxContent>
                  </v:textbox>
                </v:shape>
                <v:shape id="Picture 246" o:spid="_x0000_s1038" type="#_x0000_t75" href="https://stackexchange.com/users/11463562/mike-lanza" style="position:absolute;top:63;width:12357;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05bDEAAAA3AAAAA8AAABkcnMvZG93bnJldi54bWxEj0FrAjEUhO8F/0N4Qm81q5RlXY0igkW8&#10;lLpevD2S5+7i5mVJUl399U2h0OMwM98wy/VgO3EjH1rHCqaTDASxdqblWsGp2r0VIEJENtg5JgUP&#10;CrBejV6WWBp35y+6HWMtEoRDiQqaGPtSyqAbshgmridO3sV5izFJX0vj8Z7gtpOzLMulxZbTQoM9&#10;bRvS1+O3VfA8H7pDLj/aqs61jjQvPv2+UOp1PGwWICIN8T/8194bBbP3HH7PpCMgV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05bDEAAAA3AAAAA8AAAAAAAAAAAAAAAAA&#10;nwIAAGRycy9kb3ducmV2LnhtbFBLBQYAAAAABAAEAPcAAACQAwAAAAA=&#10;" o:button="t">
                  <v:fill o:detectmouseclick="t"/>
                  <v:imagedata r:id="rId25" o:title=""/>
                  <v:path arrowok="t"/>
                </v:shape>
              </v:group>
            </w:pict>
          </mc:Fallback>
        </mc:AlternateContent>
      </w:r>
      <w:sdt>
        <w:sdtPr>
          <w:alias w:val="Your Name"/>
          <w:tag w:val="Your Name"/>
          <w:id w:val="-2122912608"/>
          <w:placeholder>
            <w:docPart w:val="AA79287FA5A34961B08ACA502023FE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Pr="00874BD5">
            <w:t>Michael P. Lanza</w:t>
          </w:r>
        </w:sdtContent>
      </w:sdt>
    </w:p>
    <w:p w:rsidR="00E66887" w:rsidRDefault="00E66887" w:rsidP="00E66887"/>
    <w:p w:rsidR="00A6271A" w:rsidRPr="00E66887" w:rsidRDefault="00E66887" w:rsidP="00E66887">
      <w:pPr>
        <w:rPr>
          <w:rFonts w:eastAsiaTheme="minorEastAsia"/>
          <w:color w:val="262626" w:themeColor="text1" w:themeTint="D9"/>
          <w:szCs w:val="18"/>
        </w:rPr>
      </w:pPr>
      <w:r>
        <w:rPr>
          <w:noProof/>
        </w:rPr>
        <mc:AlternateContent>
          <mc:Choice Requires="wps">
            <w:drawing>
              <wp:anchor distT="0" distB="0" distL="114300" distR="114300" simplePos="0" relativeHeight="251696128" behindDoc="1" locked="0" layoutInCell="1" allowOverlap="1" wp14:anchorId="4007EEFB" wp14:editId="0B67E276">
                <wp:simplePos x="0" y="0"/>
                <wp:positionH relativeFrom="page">
                  <wp:posOffset>1306195</wp:posOffset>
                </wp:positionH>
                <wp:positionV relativeFrom="paragraph">
                  <wp:posOffset>342900</wp:posOffset>
                </wp:positionV>
                <wp:extent cx="8386445" cy="664845"/>
                <wp:effectExtent l="0" t="0" r="14605" b="20955"/>
                <wp:wrapNone/>
                <wp:docPr id="247" name="Rectangle 247"/>
                <wp:cNvGraphicFramePr/>
                <a:graphic xmlns:a="http://schemas.openxmlformats.org/drawingml/2006/main">
                  <a:graphicData uri="http://schemas.microsoft.com/office/word/2010/wordprocessingShape">
                    <wps:wsp>
                      <wps:cNvSpPr/>
                      <wps:spPr>
                        <a:xfrm>
                          <a:off x="0" y="0"/>
                          <a:ext cx="8386445" cy="66484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707AB" id="Rectangle 247" o:spid="_x0000_s1026" style="position:absolute;margin-left:102.85pt;margin-top:27pt;width:660.35pt;height:52.3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" fillcolor="#865640 [3206]" strokecolor="white [3201]" strokeweight="2pt">
                <w10:wrap anchorx="page"/>
              </v:rect>
            </w:pict>
          </mc:Fallback>
        </mc:AlternateContent>
      </w:r>
      <w:r w:rsidR="00F77534" w:rsidRPr="000F0F7E">
        <w:rPr>
          <w:noProof/>
          <w:sz w:val="30"/>
          <w:szCs w:val="30"/>
        </w:rPr>
        <mc:AlternateContent>
          <mc:Choice Requires="wps">
            <w:drawing>
              <wp:anchor distT="45720" distB="45720" distL="114300" distR="114300" simplePos="0" relativeHeight="251668480" behindDoc="0" locked="1" layoutInCell="1" allowOverlap="1" wp14:anchorId="24A37E25" wp14:editId="2F2B0E70">
                <wp:simplePos x="0" y="0"/>
                <wp:positionH relativeFrom="page">
                  <wp:posOffset>10160</wp:posOffset>
                </wp:positionH>
                <wp:positionV relativeFrom="page">
                  <wp:align>top</wp:align>
                </wp:positionV>
                <wp:extent cx="2880995" cy="10047605"/>
                <wp:effectExtent l="0" t="0" r="14605" b="10795"/>
                <wp:wrapSquare wrapText="bothSides"/>
                <wp:docPr id="2"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3" cy="10047605"/>
                        </a:xfrm>
                        <a:prstGeom prst="rect">
                          <a:avLst/>
                        </a:prstGeom>
                        <a:solidFill>
                          <a:schemeClr val="accent5">
                            <a:lumMod val="40000"/>
                            <a:lumOff val="60000"/>
                          </a:schemeClr>
                        </a:solidFill>
                        <a:ln w="9525">
                          <a:solidFill>
                            <a:schemeClr val="accent3"/>
                          </a:solidFill>
                          <a:miter lim="800000"/>
                          <a:headEnd/>
                          <a:tailEnd/>
                        </a:ln>
                      </wps:spPr>
                      <wps:txbx>
                        <w:txbxContent>
                          <w:p w:rsidR="00F77534" w:rsidRDefault="00F77534" w:rsidP="00F77534">
                            <w:pPr>
                              <w:pStyle w:val="Photo"/>
                              <w:pBdr>
                                <w:bottom w:val="single" w:sz="18" w:space="23" w:color="724109" w:themeColor="accent1" w:themeShade="80"/>
                              </w:pBdr>
                            </w:pPr>
                          </w:p>
                          <w:sdt>
                            <w:sdtPr>
                              <w:alias w:val="Your Name"/>
                              <w:tag w:val="Your Name"/>
                              <w:id w:val="391936174"/>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F77534" w:rsidRPr="00486E5D" w:rsidRDefault="00F77534" w:rsidP="00F77534">
                                <w:pPr>
                                  <w:pStyle w:val="Title"/>
                                  <w:jc w:val="center"/>
                                </w:pPr>
                                <w:r>
                                  <w:t>Michael P. Lanza</w:t>
                                </w:r>
                              </w:p>
                            </w:sdtContent>
                          </w:sdt>
                          <w:p w:rsidR="00F77534" w:rsidRDefault="00C76EDB" w:rsidP="00A1090D">
                            <w:pPr>
                              <w:pStyle w:val="Heading1"/>
                              <w:pBdr>
                                <w:top w:val="single" w:sz="4" w:space="30" w:color="724109" w:themeColor="accent1" w:themeShade="80"/>
                              </w:pBdr>
                              <w:spacing w:before="0"/>
                              <w:ind w:left="187"/>
                            </w:pPr>
                            <w:sdt>
                              <w:sdtPr>
                                <w:id w:val="1027451041"/>
                                <w:temporary/>
                                <w:showingPlcHdr/>
                                <w15:appearance w15:val="hidden"/>
                              </w:sdtPr>
                              <w:sdtEndPr/>
                              <w:sdtContent>
                                <w:r w:rsidR="00F77534" w:rsidRPr="00A1090D">
                                  <w:t>Objective</w:t>
                                </w:r>
                              </w:sdtContent>
                            </w:sdt>
                          </w:p>
                          <w:p w:rsidR="00E817C7" w:rsidRPr="00E817C7" w:rsidRDefault="00E817C7" w:rsidP="00A1090D">
                            <w:pPr>
                              <w:spacing w:after="0" w:line="240" w:lineRule="auto"/>
                              <w:ind w:left="180"/>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F77534" w:rsidRDefault="00C76EDB" w:rsidP="00A1090D">
                            <w:pPr>
                              <w:pStyle w:val="Heading2"/>
                              <w:ind w:left="180"/>
                            </w:pPr>
                            <w:sdt>
                              <w:sdtPr>
                                <w:id w:val="-1784880363"/>
                                <w:temporary/>
                                <w:showingPlcHdr/>
                                <w15:appearance w15:val="hidden"/>
                              </w:sdtPr>
                              <w:sdtEndPr/>
                              <w:sdtContent>
                                <w:r w:rsidR="00F77534">
                                  <w:t>Education</w:t>
                                </w:r>
                              </w:sdtContent>
                            </w:sdt>
                          </w:p>
                          <w:p w:rsidR="00F77534" w:rsidRDefault="00F77534" w:rsidP="00A1090D">
                            <w:pPr>
                              <w:pStyle w:val="Heading3"/>
                              <w:ind w:left="180"/>
                            </w:pPr>
                            <w:r>
                              <w:t>Drexel University</w:t>
                            </w:r>
                          </w:p>
                          <w:p w:rsidR="00F77534" w:rsidRDefault="00F77534" w:rsidP="00A1090D">
                            <w:pPr>
                              <w:spacing w:after="0" w:line="240" w:lineRule="auto"/>
                              <w:ind w:left="180"/>
                            </w:pPr>
                            <w:r>
                              <w:t>Philadelphia, PA</w:t>
                            </w:r>
                          </w:p>
                          <w:p w:rsidR="00F77534" w:rsidRPr="007C681A" w:rsidRDefault="00F77534" w:rsidP="00A1090D">
                            <w:pPr>
                              <w:spacing w:after="0" w:line="240" w:lineRule="auto"/>
                              <w:ind w:left="180"/>
                            </w:pPr>
                          </w:p>
                          <w:p w:rsidR="00F77534" w:rsidRDefault="00F77534" w:rsidP="00A1090D">
                            <w:pPr>
                              <w:spacing w:after="0" w:line="240" w:lineRule="auto"/>
                              <w:ind w:left="180"/>
                            </w:pPr>
                            <w:r>
                              <w:t>Graduated 2012</w:t>
                            </w:r>
                          </w:p>
                          <w:p w:rsidR="00F77534" w:rsidRDefault="00F77534" w:rsidP="00A1090D">
                            <w:pPr>
                              <w:spacing w:after="0" w:line="240" w:lineRule="auto"/>
                              <w:ind w:left="180"/>
                            </w:pPr>
                            <w:r>
                              <w:t>M.S Mechanical Engineering</w:t>
                            </w:r>
                          </w:p>
                          <w:p w:rsidR="00F77534" w:rsidRDefault="00F77534" w:rsidP="00A1090D">
                            <w:pPr>
                              <w:spacing w:after="0" w:line="240" w:lineRule="auto"/>
                              <w:ind w:left="180"/>
                            </w:pPr>
                            <w:r>
                              <w:t>GPA: 3.41</w:t>
                            </w:r>
                          </w:p>
                          <w:p w:rsidR="00F77534" w:rsidRDefault="00F77534" w:rsidP="00A1090D">
                            <w:pPr>
                              <w:pStyle w:val="Heading2"/>
                              <w:ind w:left="180"/>
                            </w:pPr>
                            <w:r>
                              <w:t>Contact</w:t>
                            </w:r>
                          </w:p>
                          <w:p w:rsidR="00F77534" w:rsidRDefault="00F77534" w:rsidP="00A1090D">
                            <w:pPr>
                              <w:pStyle w:val="ContactInfo"/>
                              <w:spacing w:after="0" w:line="240" w:lineRule="auto"/>
                              <w:ind w:left="720"/>
                            </w:pPr>
                            <w:r>
                              <w:t>405 Dickinson Street</w:t>
                            </w:r>
                          </w:p>
                          <w:p w:rsidR="00F77534" w:rsidRDefault="00F77534" w:rsidP="00A1090D">
                            <w:pPr>
                              <w:pStyle w:val="ContactInfo"/>
                              <w:spacing w:after="0" w:line="360" w:lineRule="auto"/>
                              <w:ind w:left="720"/>
                              <w:rPr>
                                <w:rStyle w:val="Strong"/>
                                <w:b w:val="0"/>
                                <w:bCs w:val="0"/>
                              </w:rPr>
                            </w:pPr>
                            <w:r>
                              <w:t>Philadelphia, PA 19147</w:t>
                            </w:r>
                          </w:p>
                          <w:p w:rsidR="00F77534" w:rsidRDefault="00F77534" w:rsidP="00A1090D">
                            <w:pPr>
                              <w:pStyle w:val="ContactInfo"/>
                              <w:spacing w:line="360" w:lineRule="auto"/>
                              <w:ind w:left="180"/>
                            </w:pPr>
                            <w:r>
                              <w:t xml:space="preserve"> </w:t>
                            </w:r>
                            <w:r>
                              <w:tab/>
                              <w:t>631-275-4090</w:t>
                            </w:r>
                          </w:p>
                          <w:p w:rsidR="00F77534" w:rsidRDefault="00C76EDB" w:rsidP="00A1090D">
                            <w:pPr>
                              <w:pStyle w:val="ContactInfo"/>
                              <w:spacing w:line="360" w:lineRule="auto"/>
                              <w:ind w:left="180" w:firstLine="540"/>
                            </w:pPr>
                            <w:hyperlink r:id="rId26" w:history="1">
                              <w:r w:rsidR="00F77534" w:rsidRPr="00DB4751">
                                <w:rPr>
                                  <w:rStyle w:val="Hyperlink"/>
                                </w:rPr>
                                <w:t>lanzamike@gmail.com</w:t>
                              </w:r>
                            </w:hyperlink>
                          </w:p>
                          <w:p w:rsidR="00E817C7" w:rsidRDefault="00E817C7" w:rsidP="00A1090D">
                            <w:pPr>
                              <w:pStyle w:val="Heading2"/>
                              <w:ind w:left="180"/>
                            </w:pPr>
                            <w:r>
                              <w:t>Skills</w:t>
                            </w:r>
                          </w:p>
                          <w:p w:rsidR="002120B4" w:rsidRPr="000F0F7E" w:rsidRDefault="002120B4" w:rsidP="00A1090D">
                            <w:pPr>
                              <w:spacing w:after="160" w:line="240" w:lineRule="auto"/>
                              <w:ind w:left="180"/>
                              <w:rPr>
                                <w:rFonts w:eastAsia="Calibri" w:cs="Times New Roman"/>
                                <w:sz w:val="20"/>
                                <w:szCs w:val="20"/>
                              </w:rPr>
                            </w:pPr>
                            <w:r w:rsidRPr="000F0F7E">
                              <w:rPr>
                                <w:rFonts w:eastAsia="Calibri" w:cs="Times New Roman"/>
                                <w:b/>
                                <w:sz w:val="20"/>
                                <w:szCs w:val="20"/>
                              </w:rPr>
                              <w:t>Software:</w:t>
                            </w:r>
                            <w:r w:rsidRPr="000F0F7E">
                              <w:rPr>
                                <w:rFonts w:eastAsia="Calibri" w:cs="Times New Roman"/>
                                <w:sz w:val="20"/>
                                <w:szCs w:val="20"/>
                              </w:rPr>
                              <w:t xml:space="preserve">  R, Python, MySQL, GNU Octave, MATLAB, Maple, VBA for Excel, Microsoft Office Enterprise, Agilent </w:t>
                            </w:r>
                            <w:proofErr w:type="spellStart"/>
                            <w:r w:rsidRPr="000F0F7E">
                              <w:rPr>
                                <w:rFonts w:eastAsia="Calibri" w:cs="Times New Roman"/>
                                <w:sz w:val="20"/>
                                <w:szCs w:val="20"/>
                              </w:rPr>
                              <w:t>Vee</w:t>
                            </w:r>
                            <w:proofErr w:type="spellEnd"/>
                            <w:r w:rsidRPr="000F0F7E">
                              <w:rPr>
                                <w:rFonts w:eastAsia="Calibri" w:cs="Times New Roman"/>
                                <w:sz w:val="20"/>
                                <w:szCs w:val="20"/>
                              </w:rPr>
                              <w:t>, LabVIEW, Visual Basic Express</w:t>
                            </w:r>
                          </w:p>
                          <w:p w:rsidR="002120B4" w:rsidRPr="000F0F7E" w:rsidRDefault="002120B4" w:rsidP="00A1090D">
                            <w:pPr>
                              <w:spacing w:after="160" w:line="240" w:lineRule="auto"/>
                              <w:ind w:left="180"/>
                              <w:rPr>
                                <w:rFonts w:eastAsia="Calibri" w:cs="Times New Roman"/>
                                <w:sz w:val="20"/>
                                <w:szCs w:val="20"/>
                              </w:rPr>
                            </w:pPr>
                            <w:r w:rsidRPr="000F0F7E">
                              <w:rPr>
                                <w:rFonts w:eastAsia="Calibri" w:cs="Times New Roman"/>
                                <w:b/>
                                <w:sz w:val="20"/>
                                <w:szCs w:val="20"/>
                              </w:rPr>
                              <w:t>Courses/Certifications:</w:t>
                            </w:r>
                            <w:r w:rsidRPr="000F0F7E">
                              <w:rPr>
                                <w:rFonts w:eastAsia="Calibri" w:cs="Times New Roman"/>
                                <w:sz w:val="20"/>
                                <w:szCs w:val="20"/>
                              </w:rPr>
                              <w:t xml:space="preserve">  </w:t>
                            </w:r>
                            <w:proofErr w:type="spellStart"/>
                            <w:r w:rsidRPr="000F0F7E">
                              <w:rPr>
                                <w:rFonts w:eastAsia="Calibri" w:cs="Times New Roman"/>
                                <w:sz w:val="20"/>
                                <w:szCs w:val="20"/>
                              </w:rPr>
                              <w:t>Datacamp’s</w:t>
                            </w:r>
                            <w:proofErr w:type="spellEnd"/>
                            <w:r w:rsidRPr="000F0F7E">
                              <w:rPr>
                                <w:rFonts w:eastAsia="Calibri" w:cs="Times New Roman"/>
                                <w:sz w:val="20"/>
                                <w:szCs w:val="20"/>
                              </w:rPr>
                              <w:t xml:space="preserve"> Data Scientist with R Track, </w:t>
                            </w:r>
                            <w:proofErr w:type="spellStart"/>
                            <w:r w:rsidRPr="000F0F7E">
                              <w:rPr>
                                <w:rFonts w:eastAsia="Calibri" w:cs="Times New Roman"/>
                                <w:sz w:val="20"/>
                                <w:szCs w:val="20"/>
                              </w:rPr>
                              <w:t>Datacamp’s</w:t>
                            </w:r>
                            <w:proofErr w:type="spellEnd"/>
                            <w:r w:rsidRPr="000F0F7E">
                              <w:rPr>
                                <w:rFonts w:eastAsia="Calibri" w:cs="Times New Roman"/>
                                <w:sz w:val="20"/>
                                <w:szCs w:val="20"/>
                              </w:rPr>
                              <w:t xml:space="preserve"> Data Scientist with Python Track, Microsoft Professional Program for Data Science, UC San Diego’s Data Science </w:t>
                            </w:r>
                            <w:proofErr w:type="spellStart"/>
                            <w:r w:rsidRPr="000F0F7E">
                              <w:rPr>
                                <w:rFonts w:eastAsia="Calibri" w:cs="Times New Roman"/>
                                <w:sz w:val="20"/>
                                <w:szCs w:val="20"/>
                              </w:rPr>
                              <w:t>MicroMasters</w:t>
                            </w:r>
                            <w:proofErr w:type="spellEnd"/>
                            <w:r w:rsidRPr="000F0F7E">
                              <w:rPr>
                                <w:rFonts w:eastAsia="Calibri" w:cs="Times New Roman"/>
                                <w:sz w:val="20"/>
                                <w:szCs w:val="20"/>
                              </w:rPr>
                              <w:t xml:space="preserve"> Program, Stanford University’s Machine Learning</w:t>
                            </w:r>
                          </w:p>
                          <w:p w:rsidR="002120B4" w:rsidRPr="000F0F7E" w:rsidRDefault="002120B4" w:rsidP="00A1090D">
                            <w:pPr>
                              <w:spacing w:before="120" w:after="0" w:line="240" w:lineRule="auto"/>
                              <w:ind w:left="180"/>
                              <w:rPr>
                                <w:sz w:val="20"/>
                                <w:szCs w:val="20"/>
                              </w:rPr>
                            </w:pPr>
                            <w:r w:rsidRPr="000F0F7E">
                              <w:rPr>
                                <w:b/>
                                <w:sz w:val="20"/>
                                <w:szCs w:val="20"/>
                              </w:rPr>
                              <w:t>Projects:</w:t>
                            </w:r>
                            <w:r w:rsidRPr="000F0F7E">
                              <w:rPr>
                                <w:sz w:val="20"/>
                                <w:szCs w:val="20"/>
                              </w:rPr>
                              <w:t xml:space="preserve">  </w:t>
                            </w:r>
                            <w:proofErr w:type="spellStart"/>
                            <w:r w:rsidRPr="000F0F7E">
                              <w:rPr>
                                <w:sz w:val="20"/>
                                <w:szCs w:val="20"/>
                              </w:rPr>
                              <w:t>Kaggle</w:t>
                            </w:r>
                            <w:proofErr w:type="spellEnd"/>
                            <w:r w:rsidRPr="000F0F7E">
                              <w:rPr>
                                <w:sz w:val="20"/>
                                <w:szCs w:val="20"/>
                              </w:rPr>
                              <w:t xml:space="preserve"> competitions, specifically Digit Recognizer, Titanic Machine Learning from Disaster, and </w:t>
                            </w:r>
                            <w:proofErr w:type="spellStart"/>
                            <w:r w:rsidRPr="000F0F7E">
                              <w:rPr>
                                <w:sz w:val="20"/>
                                <w:szCs w:val="20"/>
                              </w:rPr>
                              <w:t>Instacart</w:t>
                            </w:r>
                            <w:proofErr w:type="spellEnd"/>
                            <w:r w:rsidRPr="000F0F7E">
                              <w:rPr>
                                <w:sz w:val="20"/>
                                <w:szCs w:val="20"/>
                              </w:rPr>
                              <w:t xml:space="preserve"> Market Basket Analysis utilizing Python and R.</w:t>
                            </w:r>
                          </w:p>
                          <w:p w:rsidR="002640C6" w:rsidRDefault="002640C6" w:rsidP="00A1090D">
                            <w:pPr>
                              <w:spacing w:before="120" w:after="0" w:line="240" w:lineRule="auto"/>
                              <w:ind w:left="180"/>
                            </w:pPr>
                          </w:p>
                          <w:p w:rsidR="00F77534" w:rsidRDefault="00F77534" w:rsidP="00A1090D">
                            <w:pPr>
                              <w:pStyle w:val="Heading2"/>
                              <w:spacing w:before="120"/>
                              <w:ind w:left="360" w:hanging="180"/>
                            </w:pPr>
                            <w:r>
                              <w:t>Links</w:t>
                            </w:r>
                          </w:p>
                          <w:p w:rsidR="00F77534" w:rsidRDefault="00F77534" w:rsidP="00A1090D">
                            <w:pPr>
                              <w:pStyle w:val="ContactInfo"/>
                              <w:spacing w:line="240" w:lineRule="auto"/>
                              <w:ind w:left="360" w:hanging="360"/>
                              <w:jc w:val="center"/>
                            </w:pPr>
                            <w:r>
                              <w:rPr>
                                <w:noProof/>
                                <w:lang w:eastAsia="en-US"/>
                              </w:rPr>
                              <w:drawing>
                                <wp:inline distT="0" distB="0" distL="0" distR="0" wp14:anchorId="6D9D3DDA" wp14:editId="445AD7EB">
                                  <wp:extent cx="361950" cy="361950"/>
                                  <wp:effectExtent l="0" t="0" r="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in-512.png"/>
                                          <pic:cNvPicPr/>
                                        </pic:nvPicPr>
                                        <pic:blipFill>
                                          <a:blip r:embed="rId2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Pr>
                                <w:noProof/>
                                <w:lang w:eastAsia="en-US"/>
                              </w:rPr>
                              <w:drawing>
                                <wp:inline distT="0" distB="0" distL="0" distR="0" wp14:anchorId="6C1A38CC" wp14:editId="4501CF90">
                                  <wp:extent cx="1000125" cy="370713"/>
                                  <wp:effectExtent l="0" t="0" r="0" b="0"/>
                                  <wp:docPr id="10" name="Picture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cat-in-a-circle_318-4174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3266" cy="379291"/>
                                          </a:xfrm>
                                          <a:prstGeom prst="rect">
                                            <a:avLst/>
                                          </a:prstGeom>
                                        </pic:spPr>
                                      </pic:pic>
                                    </a:graphicData>
                                  </a:graphic>
                                </wp:inline>
                              </w:drawing>
                            </w:r>
                          </w:p>
                          <w:p w:rsidR="00F77534" w:rsidRDefault="00F77534" w:rsidP="00A1090D">
                            <w:pPr>
                              <w:pStyle w:val="ContactInfo"/>
                              <w:spacing w:line="240" w:lineRule="auto"/>
                              <w:ind w:left="360" w:hanging="360"/>
                              <w:jc w:val="center"/>
                            </w:pPr>
                            <w:r>
                              <w:rPr>
                                <w:noProof/>
                                <w:lang w:eastAsia="en-US"/>
                              </w:rPr>
                              <w:drawing>
                                <wp:inline distT="0" distB="0" distL="0" distR="0" wp14:anchorId="71849F0D" wp14:editId="07D6AA77">
                                  <wp:extent cx="1238250" cy="295115"/>
                                  <wp:effectExtent l="0" t="0" r="0" b="0"/>
                                  <wp:docPr id="11" name="Picture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ic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2814" cy="315269"/>
                                          </a:xfrm>
                                          <a:prstGeom prst="rect">
                                            <a:avLst/>
                                          </a:prstGeom>
                                        </pic:spPr>
                                      </pic:pic>
                                    </a:graphicData>
                                  </a:graphic>
                                </wp:inline>
                              </w:drawing>
                            </w:r>
                            <w:r w:rsidR="002120B4">
                              <w:t xml:space="preserve"> </w:t>
                            </w:r>
                            <w:r>
                              <w:rPr>
                                <w:noProof/>
                                <w:lang w:eastAsia="en-US"/>
                              </w:rPr>
                              <w:drawing>
                                <wp:inline distT="0" distB="0" distL="0" distR="0" wp14:anchorId="51564AB5" wp14:editId="767CD36C">
                                  <wp:extent cx="714375" cy="324730"/>
                                  <wp:effectExtent l="0" t="0" r="0" b="0"/>
                                  <wp:docPr id="13" name="Picture 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ggle-logo-transparent-300.png"/>
                                          <pic:cNvPicPr/>
                                        </pic:nvPicPr>
                                        <pic:blipFill>
                                          <a:blip r:embed="rId21">
                                            <a:extLst>
                                              <a:ext uri="{28A0092B-C50C-407E-A947-70E740481C1C}">
                                                <a14:useLocalDpi xmlns:a14="http://schemas.microsoft.com/office/drawing/2010/main" val="0"/>
                                              </a:ext>
                                            </a:extLst>
                                          </a:blip>
                                          <a:stretch>
                                            <a:fillRect/>
                                          </a:stretch>
                                        </pic:blipFill>
                                        <pic:spPr>
                                          <a:xfrm>
                                            <a:off x="0" y="0"/>
                                            <a:ext cx="732212" cy="332838"/>
                                          </a:xfrm>
                                          <a:prstGeom prst="rect">
                                            <a:avLst/>
                                          </a:prstGeom>
                                        </pic:spPr>
                                      </pic:pic>
                                    </a:graphicData>
                                  </a:graphic>
                                </wp:inline>
                              </w:drawing>
                            </w:r>
                          </w:p>
                          <w:p w:rsidR="00F77534" w:rsidRDefault="00F77534" w:rsidP="00F77534">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37E25" id="_x0000_s1039" type="#_x0000_t202" alt="Sidebar text box" style="position:absolute;margin-left:.8pt;margin-top:0;width:226.85pt;height:791.15pt;z-index:251668480;visibility:visible;mso-wrap-style:square;mso-width-percent:0;mso-height-percent:0;mso-wrap-distance-left:9pt;mso-wrap-distance-top:3.6pt;mso-wrap-distance-right:9pt;mso-wrap-distance-bottom:3.6pt;mso-position-horizontal:absolute;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" fillcolor="#e6e4cc [1304]" strokecolor="#865640 [3206]">
                <v:textbox inset="0,0,0,0">
                  <w:txbxContent>
                    <w:p w:rsidR="00F77534" w:rsidRDefault="00F77534" w:rsidP="00F77534">
                      <w:pPr>
                        <w:pStyle w:val="Photo"/>
                        <w:pBdr>
                          <w:bottom w:val="single" w:sz="18" w:space="23" w:color="724109" w:themeColor="accent1" w:themeShade="80"/>
                        </w:pBdr>
                      </w:pPr>
                    </w:p>
                    <w:sdt>
                      <w:sdtPr>
                        <w:alias w:val="Your Name"/>
                        <w:tag w:val="Your Name"/>
                        <w:id w:val="391936174"/>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F77534" w:rsidRPr="00486E5D" w:rsidRDefault="00F77534" w:rsidP="00F77534">
                          <w:pPr>
                            <w:pStyle w:val="Title"/>
                            <w:jc w:val="center"/>
                          </w:pPr>
                          <w:r>
                            <w:t>Michael P. Lanza</w:t>
                          </w:r>
                        </w:p>
                      </w:sdtContent>
                    </w:sdt>
                    <w:p w:rsidR="00F77534" w:rsidRDefault="00C76EDB" w:rsidP="00A1090D">
                      <w:pPr>
                        <w:pStyle w:val="Heading1"/>
                        <w:pBdr>
                          <w:top w:val="single" w:sz="4" w:space="30" w:color="724109" w:themeColor="accent1" w:themeShade="80"/>
                        </w:pBdr>
                        <w:spacing w:before="0"/>
                        <w:ind w:left="187"/>
                      </w:pPr>
                      <w:sdt>
                        <w:sdtPr>
                          <w:id w:val="1027451041"/>
                          <w:temporary/>
                          <w:showingPlcHdr/>
                          <w15:appearance w15:val="hidden"/>
                        </w:sdtPr>
                        <w:sdtEndPr/>
                        <w:sdtContent>
                          <w:r w:rsidR="00F77534" w:rsidRPr="00A1090D">
                            <w:t>Objective</w:t>
                          </w:r>
                        </w:sdtContent>
                      </w:sdt>
                    </w:p>
                    <w:p w:rsidR="00E817C7" w:rsidRPr="00E817C7" w:rsidRDefault="00E817C7" w:rsidP="00A1090D">
                      <w:pPr>
                        <w:spacing w:after="0" w:line="240" w:lineRule="auto"/>
                        <w:ind w:left="180"/>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F77534" w:rsidRDefault="00C76EDB" w:rsidP="00A1090D">
                      <w:pPr>
                        <w:pStyle w:val="Heading2"/>
                        <w:ind w:left="180"/>
                      </w:pPr>
                      <w:sdt>
                        <w:sdtPr>
                          <w:id w:val="-1784880363"/>
                          <w:temporary/>
                          <w:showingPlcHdr/>
                          <w15:appearance w15:val="hidden"/>
                        </w:sdtPr>
                        <w:sdtEndPr/>
                        <w:sdtContent>
                          <w:r w:rsidR="00F77534">
                            <w:t>Education</w:t>
                          </w:r>
                        </w:sdtContent>
                      </w:sdt>
                    </w:p>
                    <w:p w:rsidR="00F77534" w:rsidRDefault="00F77534" w:rsidP="00A1090D">
                      <w:pPr>
                        <w:pStyle w:val="Heading3"/>
                        <w:ind w:left="180"/>
                      </w:pPr>
                      <w:r>
                        <w:t>Drexel University</w:t>
                      </w:r>
                    </w:p>
                    <w:p w:rsidR="00F77534" w:rsidRDefault="00F77534" w:rsidP="00A1090D">
                      <w:pPr>
                        <w:spacing w:after="0" w:line="240" w:lineRule="auto"/>
                        <w:ind w:left="180"/>
                      </w:pPr>
                      <w:r>
                        <w:t>Philadelphia, PA</w:t>
                      </w:r>
                    </w:p>
                    <w:p w:rsidR="00F77534" w:rsidRPr="007C681A" w:rsidRDefault="00F77534" w:rsidP="00A1090D">
                      <w:pPr>
                        <w:spacing w:after="0" w:line="240" w:lineRule="auto"/>
                        <w:ind w:left="180"/>
                      </w:pPr>
                    </w:p>
                    <w:p w:rsidR="00F77534" w:rsidRDefault="00F77534" w:rsidP="00A1090D">
                      <w:pPr>
                        <w:spacing w:after="0" w:line="240" w:lineRule="auto"/>
                        <w:ind w:left="180"/>
                      </w:pPr>
                      <w:r>
                        <w:t>Graduated 2012</w:t>
                      </w:r>
                    </w:p>
                    <w:p w:rsidR="00F77534" w:rsidRDefault="00F77534" w:rsidP="00A1090D">
                      <w:pPr>
                        <w:spacing w:after="0" w:line="240" w:lineRule="auto"/>
                        <w:ind w:left="180"/>
                      </w:pPr>
                      <w:r>
                        <w:t>M.S Mechanical Engineering</w:t>
                      </w:r>
                    </w:p>
                    <w:p w:rsidR="00F77534" w:rsidRDefault="00F77534" w:rsidP="00A1090D">
                      <w:pPr>
                        <w:spacing w:after="0" w:line="240" w:lineRule="auto"/>
                        <w:ind w:left="180"/>
                      </w:pPr>
                      <w:r>
                        <w:t>GPA: 3.41</w:t>
                      </w:r>
                    </w:p>
                    <w:p w:rsidR="00F77534" w:rsidRDefault="00F77534" w:rsidP="00A1090D">
                      <w:pPr>
                        <w:pStyle w:val="Heading2"/>
                        <w:ind w:left="180"/>
                      </w:pPr>
                      <w:r>
                        <w:t>Contact</w:t>
                      </w:r>
                    </w:p>
                    <w:p w:rsidR="00F77534" w:rsidRDefault="00F77534" w:rsidP="00A1090D">
                      <w:pPr>
                        <w:pStyle w:val="ContactInfo"/>
                        <w:spacing w:after="0" w:line="240" w:lineRule="auto"/>
                        <w:ind w:left="720"/>
                      </w:pPr>
                      <w:r>
                        <w:t>405 Dickinson Street</w:t>
                      </w:r>
                    </w:p>
                    <w:p w:rsidR="00F77534" w:rsidRDefault="00F77534" w:rsidP="00A1090D">
                      <w:pPr>
                        <w:pStyle w:val="ContactInfo"/>
                        <w:spacing w:after="0" w:line="360" w:lineRule="auto"/>
                        <w:ind w:left="720"/>
                        <w:rPr>
                          <w:rStyle w:val="Strong"/>
                          <w:b w:val="0"/>
                          <w:bCs w:val="0"/>
                        </w:rPr>
                      </w:pPr>
                      <w:r>
                        <w:t>Philadelphia, PA 19147</w:t>
                      </w:r>
                    </w:p>
                    <w:p w:rsidR="00F77534" w:rsidRDefault="00F77534" w:rsidP="00A1090D">
                      <w:pPr>
                        <w:pStyle w:val="ContactInfo"/>
                        <w:spacing w:line="360" w:lineRule="auto"/>
                        <w:ind w:left="180"/>
                      </w:pPr>
                      <w:r>
                        <w:t xml:space="preserve"> </w:t>
                      </w:r>
                      <w:r>
                        <w:tab/>
                        <w:t>631-275-4090</w:t>
                      </w:r>
                    </w:p>
                    <w:p w:rsidR="00F77534" w:rsidRDefault="00C76EDB" w:rsidP="00A1090D">
                      <w:pPr>
                        <w:pStyle w:val="ContactInfo"/>
                        <w:spacing w:line="360" w:lineRule="auto"/>
                        <w:ind w:left="180" w:firstLine="540"/>
                      </w:pPr>
                      <w:hyperlink r:id="rId29" w:history="1">
                        <w:r w:rsidR="00F77534" w:rsidRPr="00DB4751">
                          <w:rPr>
                            <w:rStyle w:val="Hyperlink"/>
                          </w:rPr>
                          <w:t>lanzamike@gmail.com</w:t>
                        </w:r>
                      </w:hyperlink>
                    </w:p>
                    <w:p w:rsidR="00E817C7" w:rsidRDefault="00E817C7" w:rsidP="00A1090D">
                      <w:pPr>
                        <w:pStyle w:val="Heading2"/>
                        <w:ind w:left="180"/>
                      </w:pPr>
                      <w:r>
                        <w:t>Skills</w:t>
                      </w:r>
                    </w:p>
                    <w:p w:rsidR="002120B4" w:rsidRPr="000F0F7E" w:rsidRDefault="002120B4" w:rsidP="00A1090D">
                      <w:pPr>
                        <w:spacing w:after="160" w:line="240" w:lineRule="auto"/>
                        <w:ind w:left="180"/>
                        <w:rPr>
                          <w:rFonts w:eastAsia="Calibri" w:cs="Times New Roman"/>
                          <w:sz w:val="20"/>
                          <w:szCs w:val="20"/>
                        </w:rPr>
                      </w:pPr>
                      <w:r w:rsidRPr="000F0F7E">
                        <w:rPr>
                          <w:rFonts w:eastAsia="Calibri" w:cs="Times New Roman"/>
                          <w:b/>
                          <w:sz w:val="20"/>
                          <w:szCs w:val="20"/>
                        </w:rPr>
                        <w:t>Software:</w:t>
                      </w:r>
                      <w:r w:rsidRPr="000F0F7E">
                        <w:rPr>
                          <w:rFonts w:eastAsia="Calibri" w:cs="Times New Roman"/>
                          <w:sz w:val="20"/>
                          <w:szCs w:val="20"/>
                        </w:rPr>
                        <w:t xml:space="preserve">  R, Python, MySQL, GNU Octave, MATLAB, Maple, VBA for Excel, Microsoft Office Enterprise, Agilent </w:t>
                      </w:r>
                      <w:proofErr w:type="spellStart"/>
                      <w:r w:rsidRPr="000F0F7E">
                        <w:rPr>
                          <w:rFonts w:eastAsia="Calibri" w:cs="Times New Roman"/>
                          <w:sz w:val="20"/>
                          <w:szCs w:val="20"/>
                        </w:rPr>
                        <w:t>Vee</w:t>
                      </w:r>
                      <w:proofErr w:type="spellEnd"/>
                      <w:r w:rsidRPr="000F0F7E">
                        <w:rPr>
                          <w:rFonts w:eastAsia="Calibri" w:cs="Times New Roman"/>
                          <w:sz w:val="20"/>
                          <w:szCs w:val="20"/>
                        </w:rPr>
                        <w:t>, LabVIEW, Visual Basic Express</w:t>
                      </w:r>
                    </w:p>
                    <w:p w:rsidR="002120B4" w:rsidRPr="000F0F7E" w:rsidRDefault="002120B4" w:rsidP="00A1090D">
                      <w:pPr>
                        <w:spacing w:after="160" w:line="240" w:lineRule="auto"/>
                        <w:ind w:left="180"/>
                        <w:rPr>
                          <w:rFonts w:eastAsia="Calibri" w:cs="Times New Roman"/>
                          <w:sz w:val="20"/>
                          <w:szCs w:val="20"/>
                        </w:rPr>
                      </w:pPr>
                      <w:r w:rsidRPr="000F0F7E">
                        <w:rPr>
                          <w:rFonts w:eastAsia="Calibri" w:cs="Times New Roman"/>
                          <w:b/>
                          <w:sz w:val="20"/>
                          <w:szCs w:val="20"/>
                        </w:rPr>
                        <w:t>Courses/Certifications:</w:t>
                      </w:r>
                      <w:r w:rsidRPr="000F0F7E">
                        <w:rPr>
                          <w:rFonts w:eastAsia="Calibri" w:cs="Times New Roman"/>
                          <w:sz w:val="20"/>
                          <w:szCs w:val="20"/>
                        </w:rPr>
                        <w:t xml:space="preserve">  </w:t>
                      </w:r>
                      <w:proofErr w:type="spellStart"/>
                      <w:r w:rsidRPr="000F0F7E">
                        <w:rPr>
                          <w:rFonts w:eastAsia="Calibri" w:cs="Times New Roman"/>
                          <w:sz w:val="20"/>
                          <w:szCs w:val="20"/>
                        </w:rPr>
                        <w:t>Datacamp’s</w:t>
                      </w:r>
                      <w:proofErr w:type="spellEnd"/>
                      <w:r w:rsidRPr="000F0F7E">
                        <w:rPr>
                          <w:rFonts w:eastAsia="Calibri" w:cs="Times New Roman"/>
                          <w:sz w:val="20"/>
                          <w:szCs w:val="20"/>
                        </w:rPr>
                        <w:t xml:space="preserve"> Data Scientist with R Track, </w:t>
                      </w:r>
                      <w:proofErr w:type="spellStart"/>
                      <w:r w:rsidRPr="000F0F7E">
                        <w:rPr>
                          <w:rFonts w:eastAsia="Calibri" w:cs="Times New Roman"/>
                          <w:sz w:val="20"/>
                          <w:szCs w:val="20"/>
                        </w:rPr>
                        <w:t>Datacamp’s</w:t>
                      </w:r>
                      <w:proofErr w:type="spellEnd"/>
                      <w:r w:rsidRPr="000F0F7E">
                        <w:rPr>
                          <w:rFonts w:eastAsia="Calibri" w:cs="Times New Roman"/>
                          <w:sz w:val="20"/>
                          <w:szCs w:val="20"/>
                        </w:rPr>
                        <w:t xml:space="preserve"> Data Scientist with Python Track, Microsoft Professional Program for Data Science, UC San Diego’s Data Science </w:t>
                      </w:r>
                      <w:proofErr w:type="spellStart"/>
                      <w:r w:rsidRPr="000F0F7E">
                        <w:rPr>
                          <w:rFonts w:eastAsia="Calibri" w:cs="Times New Roman"/>
                          <w:sz w:val="20"/>
                          <w:szCs w:val="20"/>
                        </w:rPr>
                        <w:t>MicroMasters</w:t>
                      </w:r>
                      <w:proofErr w:type="spellEnd"/>
                      <w:r w:rsidRPr="000F0F7E">
                        <w:rPr>
                          <w:rFonts w:eastAsia="Calibri" w:cs="Times New Roman"/>
                          <w:sz w:val="20"/>
                          <w:szCs w:val="20"/>
                        </w:rPr>
                        <w:t xml:space="preserve"> Program, Stanford University’s Machine Learning</w:t>
                      </w:r>
                    </w:p>
                    <w:p w:rsidR="002120B4" w:rsidRPr="000F0F7E" w:rsidRDefault="002120B4" w:rsidP="00A1090D">
                      <w:pPr>
                        <w:spacing w:before="120" w:after="0" w:line="240" w:lineRule="auto"/>
                        <w:ind w:left="180"/>
                        <w:rPr>
                          <w:sz w:val="20"/>
                          <w:szCs w:val="20"/>
                        </w:rPr>
                      </w:pPr>
                      <w:r w:rsidRPr="000F0F7E">
                        <w:rPr>
                          <w:b/>
                          <w:sz w:val="20"/>
                          <w:szCs w:val="20"/>
                        </w:rPr>
                        <w:t>Projects:</w:t>
                      </w:r>
                      <w:r w:rsidRPr="000F0F7E">
                        <w:rPr>
                          <w:sz w:val="20"/>
                          <w:szCs w:val="20"/>
                        </w:rPr>
                        <w:t xml:space="preserve">  </w:t>
                      </w:r>
                      <w:proofErr w:type="spellStart"/>
                      <w:r w:rsidRPr="000F0F7E">
                        <w:rPr>
                          <w:sz w:val="20"/>
                          <w:szCs w:val="20"/>
                        </w:rPr>
                        <w:t>Kaggle</w:t>
                      </w:r>
                      <w:proofErr w:type="spellEnd"/>
                      <w:r w:rsidRPr="000F0F7E">
                        <w:rPr>
                          <w:sz w:val="20"/>
                          <w:szCs w:val="20"/>
                        </w:rPr>
                        <w:t xml:space="preserve"> competitions, specifically Digit Recognizer, Titanic Machine Learning from Disaster, and </w:t>
                      </w:r>
                      <w:proofErr w:type="spellStart"/>
                      <w:r w:rsidRPr="000F0F7E">
                        <w:rPr>
                          <w:sz w:val="20"/>
                          <w:szCs w:val="20"/>
                        </w:rPr>
                        <w:t>Instacart</w:t>
                      </w:r>
                      <w:proofErr w:type="spellEnd"/>
                      <w:r w:rsidRPr="000F0F7E">
                        <w:rPr>
                          <w:sz w:val="20"/>
                          <w:szCs w:val="20"/>
                        </w:rPr>
                        <w:t xml:space="preserve"> Market Basket Analysis utilizing Python and R.</w:t>
                      </w:r>
                    </w:p>
                    <w:p w:rsidR="002640C6" w:rsidRDefault="002640C6" w:rsidP="00A1090D">
                      <w:pPr>
                        <w:spacing w:before="120" w:after="0" w:line="240" w:lineRule="auto"/>
                        <w:ind w:left="180"/>
                      </w:pPr>
                    </w:p>
                    <w:p w:rsidR="00F77534" w:rsidRDefault="00F77534" w:rsidP="00A1090D">
                      <w:pPr>
                        <w:pStyle w:val="Heading2"/>
                        <w:spacing w:before="120"/>
                        <w:ind w:left="360" w:hanging="180"/>
                      </w:pPr>
                      <w:r>
                        <w:t>Links</w:t>
                      </w:r>
                    </w:p>
                    <w:p w:rsidR="00F77534" w:rsidRDefault="00F77534" w:rsidP="00A1090D">
                      <w:pPr>
                        <w:pStyle w:val="ContactInfo"/>
                        <w:spacing w:line="240" w:lineRule="auto"/>
                        <w:ind w:left="360" w:hanging="360"/>
                        <w:jc w:val="center"/>
                      </w:pPr>
                      <w:r>
                        <w:rPr>
                          <w:noProof/>
                          <w:lang w:eastAsia="en-US"/>
                        </w:rPr>
                        <w:drawing>
                          <wp:inline distT="0" distB="0" distL="0" distR="0" wp14:anchorId="6D9D3DDA" wp14:editId="445AD7EB">
                            <wp:extent cx="361950" cy="361950"/>
                            <wp:effectExtent l="0" t="0" r="0" b="0"/>
                            <wp:docPr id="9" name="Picture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in-512.png"/>
                                    <pic:cNvPicPr/>
                                  </pic:nvPicPr>
                                  <pic:blipFill>
                                    <a:blip r:embed="rId2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Pr>
                          <w:noProof/>
                          <w:lang w:eastAsia="en-US"/>
                        </w:rPr>
                        <w:drawing>
                          <wp:inline distT="0" distB="0" distL="0" distR="0" wp14:anchorId="6C1A38CC" wp14:editId="4501CF90">
                            <wp:extent cx="1000125" cy="370713"/>
                            <wp:effectExtent l="0" t="0" r="0" b="0"/>
                            <wp:docPr id="10" name="Picture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cat-in-a-circle_318-4174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3266" cy="379291"/>
                                    </a:xfrm>
                                    <a:prstGeom prst="rect">
                                      <a:avLst/>
                                    </a:prstGeom>
                                  </pic:spPr>
                                </pic:pic>
                              </a:graphicData>
                            </a:graphic>
                          </wp:inline>
                        </w:drawing>
                      </w:r>
                    </w:p>
                    <w:p w:rsidR="00F77534" w:rsidRDefault="00F77534" w:rsidP="00A1090D">
                      <w:pPr>
                        <w:pStyle w:val="ContactInfo"/>
                        <w:spacing w:line="240" w:lineRule="auto"/>
                        <w:ind w:left="360" w:hanging="360"/>
                        <w:jc w:val="center"/>
                      </w:pPr>
                      <w:r>
                        <w:rPr>
                          <w:noProof/>
                          <w:lang w:eastAsia="en-US"/>
                        </w:rPr>
                        <w:drawing>
                          <wp:inline distT="0" distB="0" distL="0" distR="0" wp14:anchorId="71849F0D" wp14:editId="07D6AA77">
                            <wp:extent cx="1238250" cy="295115"/>
                            <wp:effectExtent l="0" t="0" r="0" b="0"/>
                            <wp:docPr id="11" name="Picture 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ic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22814" cy="315269"/>
                                    </a:xfrm>
                                    <a:prstGeom prst="rect">
                                      <a:avLst/>
                                    </a:prstGeom>
                                  </pic:spPr>
                                </pic:pic>
                              </a:graphicData>
                            </a:graphic>
                          </wp:inline>
                        </w:drawing>
                      </w:r>
                      <w:r w:rsidR="002120B4">
                        <w:t xml:space="preserve"> </w:t>
                      </w:r>
                      <w:r>
                        <w:rPr>
                          <w:noProof/>
                          <w:lang w:eastAsia="en-US"/>
                        </w:rPr>
                        <w:drawing>
                          <wp:inline distT="0" distB="0" distL="0" distR="0" wp14:anchorId="51564AB5" wp14:editId="767CD36C">
                            <wp:extent cx="714375" cy="324730"/>
                            <wp:effectExtent l="0" t="0" r="0" b="0"/>
                            <wp:docPr id="13" name="Picture 1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ggle-logo-transparent-300.png"/>
                                    <pic:cNvPicPr/>
                                  </pic:nvPicPr>
                                  <pic:blipFill>
                                    <a:blip r:embed="rId21">
                                      <a:extLst>
                                        <a:ext uri="{28A0092B-C50C-407E-A947-70E740481C1C}">
                                          <a14:useLocalDpi xmlns:a14="http://schemas.microsoft.com/office/drawing/2010/main" val="0"/>
                                        </a:ext>
                                      </a:extLst>
                                    </a:blip>
                                    <a:stretch>
                                      <a:fillRect/>
                                    </a:stretch>
                                  </pic:blipFill>
                                  <pic:spPr>
                                    <a:xfrm>
                                      <a:off x="0" y="0"/>
                                      <a:ext cx="732212" cy="332838"/>
                                    </a:xfrm>
                                    <a:prstGeom prst="rect">
                                      <a:avLst/>
                                    </a:prstGeom>
                                  </pic:spPr>
                                </pic:pic>
                              </a:graphicData>
                            </a:graphic>
                          </wp:inline>
                        </w:drawing>
                      </w:r>
                    </w:p>
                    <w:p w:rsidR="00F77534" w:rsidRDefault="00F77534" w:rsidP="00F77534">
                      <w:pPr>
                        <w:pStyle w:val="ContactInfo"/>
                      </w:pPr>
                    </w:p>
                  </w:txbxContent>
                </v:textbox>
                <w10:wrap type="square" anchorx="page" anchory="page"/>
                <w10:anchorlock/>
              </v:shape>
            </w:pict>
          </mc:Fallback>
        </mc:AlternateContent>
      </w:r>
    </w:p>
    <w:p w:rsidR="00A6271A" w:rsidRPr="006164B7" w:rsidRDefault="00A6271A" w:rsidP="00A6271A">
      <w:pPr>
        <w:pStyle w:val="Title"/>
        <w:rPr>
          <w:rFonts w:asciiTheme="minorHAnsi" w:eastAsiaTheme="minorEastAsia" w:hAnsiTheme="minorHAnsi"/>
          <w:color w:val="262626" w:themeColor="text1" w:themeTint="D9"/>
          <w:szCs w:val="18"/>
        </w:rPr>
      </w:pPr>
      <w:r>
        <w:rPr>
          <w:rFonts w:asciiTheme="minorHAnsi" w:hAnsiTheme="minorHAnsi"/>
          <w:noProof/>
          <w:lang w:eastAsia="en-US"/>
        </w:rPr>
        <w:lastRenderedPageBreak/>
        <mc:AlternateContent>
          <mc:Choice Requires="wps">
            <w:drawing>
              <wp:anchor distT="0" distB="0" distL="114300" distR="114300" simplePos="0" relativeHeight="251681792" behindDoc="1" locked="0" layoutInCell="1" allowOverlap="1" wp14:anchorId="21D92529" wp14:editId="22735104">
                <wp:simplePos x="0" y="0"/>
                <wp:positionH relativeFrom="page">
                  <wp:posOffset>-564543</wp:posOffset>
                </wp:positionH>
                <wp:positionV relativeFrom="paragraph">
                  <wp:posOffset>-725557</wp:posOffset>
                </wp:positionV>
                <wp:extent cx="8996045" cy="612251"/>
                <wp:effectExtent l="0" t="0" r="0" b="0"/>
                <wp:wrapNone/>
                <wp:docPr id="218" name="Rectangle 218"/>
                <wp:cNvGraphicFramePr/>
                <a:graphic xmlns:a="http://schemas.openxmlformats.org/drawingml/2006/main">
                  <a:graphicData uri="http://schemas.microsoft.com/office/word/2010/wordprocessingShape">
                    <wps:wsp>
                      <wps:cNvSpPr/>
                      <wps:spPr>
                        <a:xfrm>
                          <a:off x="0" y="0"/>
                          <a:ext cx="8996045" cy="612251"/>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CD86A" id="Rectangle 218" o:spid="_x0000_s1026" style="position:absolute;margin-left:-44.45pt;margin-top:-57.15pt;width:708.35pt;height:48.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" fillcolor="#865640 [3206]" stroked="f" strokeweight="2pt">
                <w10:wrap anchorx="page"/>
              </v:rect>
            </w:pict>
          </mc:Fallback>
        </mc:AlternateContent>
      </w:r>
      <w:r w:rsidRPr="009608BB">
        <w:rPr>
          <w:rFonts w:asciiTheme="minorHAnsi" w:hAnsiTheme="minorHAnsi"/>
          <w:noProof/>
          <w:lang w:eastAsia="en-US"/>
        </w:rPr>
        <mc:AlternateContent>
          <mc:Choice Requires="wps">
            <w:drawing>
              <wp:anchor distT="45720" distB="45720" distL="114300" distR="114300" simplePos="0" relativeHeight="251679744" behindDoc="0" locked="1" layoutInCell="1" allowOverlap="1" wp14:anchorId="3CF7C5FE" wp14:editId="08737C51">
                <wp:simplePos x="0" y="0"/>
                <wp:positionH relativeFrom="page">
                  <wp:posOffset>10160</wp:posOffset>
                </wp:positionH>
                <wp:positionV relativeFrom="page">
                  <wp:align>top</wp:align>
                </wp:positionV>
                <wp:extent cx="2880995" cy="10047605"/>
                <wp:effectExtent l="0" t="0" r="14605" b="10795"/>
                <wp:wrapSquare wrapText="bothSides"/>
                <wp:docPr id="219" name="Text Box 219"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423" cy="10047605"/>
                        </a:xfrm>
                        <a:prstGeom prst="rect">
                          <a:avLst/>
                        </a:prstGeom>
                        <a:solidFill>
                          <a:schemeClr val="accent5">
                            <a:lumMod val="40000"/>
                            <a:lumOff val="60000"/>
                          </a:schemeClr>
                        </a:solidFill>
                        <a:ln w="9525">
                          <a:solidFill>
                            <a:schemeClr val="accent3"/>
                          </a:solidFill>
                          <a:miter lim="800000"/>
                          <a:headEnd/>
                          <a:tailEnd/>
                        </a:ln>
                      </wps:spPr>
                      <wps:txbx>
                        <w:txbxContent>
                          <w:p w:rsidR="00A6271A" w:rsidRDefault="00A6271A" w:rsidP="00A6271A">
                            <w:pPr>
                              <w:pStyle w:val="Photo"/>
                              <w:pBdr>
                                <w:bottom w:val="single" w:sz="18" w:space="9" w:color="724109" w:themeColor="accent1" w:themeShade="80"/>
                              </w:pBdr>
                            </w:pPr>
                            <w:r>
                              <w:rPr>
                                <w:noProof/>
                                <w:lang w:eastAsia="en-US"/>
                              </w:rPr>
                              <w:drawing>
                                <wp:inline distT="0" distB="0" distL="0" distR="0" wp14:anchorId="7CAC8D9A" wp14:editId="02C149DB">
                                  <wp:extent cx="1583349" cy="158425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8"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p w:rsidR="00A6271A" w:rsidRPr="006C10CE" w:rsidRDefault="00A6271A" w:rsidP="00A6271A">
                            <w:pPr>
                              <w:pStyle w:val="Title"/>
                              <w:spacing w:before="0"/>
                              <w:jc w:val="center"/>
                            </w:pPr>
                            <w:r>
                              <w:t>Michael P. Lanza</w:t>
                            </w:r>
                          </w:p>
                          <w:p w:rsidR="00A6271A" w:rsidRDefault="00A6271A" w:rsidP="00A6271A">
                            <w:pPr>
                              <w:pStyle w:val="Heading1"/>
                              <w:ind w:left="180"/>
                            </w:pPr>
                            <w:r>
                              <w:t>Objective</w:t>
                            </w:r>
                          </w:p>
                          <w:p w:rsidR="00A6271A" w:rsidRDefault="00A6271A" w:rsidP="00A6271A">
                            <w:pPr>
                              <w:spacing w:after="0" w:line="240" w:lineRule="auto"/>
                              <w:ind w:left="187"/>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A6271A" w:rsidRPr="00E817C7" w:rsidRDefault="00A6271A" w:rsidP="00A6271A">
                            <w:pPr>
                              <w:spacing w:after="0" w:line="240" w:lineRule="auto"/>
                              <w:ind w:left="187"/>
                              <w:rPr>
                                <w:rFonts w:eastAsia="Calibri" w:cs="Times New Roman"/>
                                <w:sz w:val="12"/>
                              </w:rPr>
                            </w:pPr>
                          </w:p>
                          <w:p w:rsidR="00A6271A" w:rsidRDefault="00C76EDB" w:rsidP="00A6271A">
                            <w:pPr>
                              <w:pStyle w:val="Heading2"/>
                              <w:spacing w:before="0"/>
                              <w:ind w:left="187"/>
                            </w:pPr>
                            <w:sdt>
                              <w:sdtPr>
                                <w:id w:val="60763672"/>
                                <w:temporary/>
                                <w:showingPlcHdr/>
                                <w15:appearance w15:val="hidden"/>
                              </w:sdtPr>
                              <w:sdtEndPr/>
                              <w:sdtContent>
                                <w:r w:rsidR="00A6271A">
                                  <w:t>Education</w:t>
                                </w:r>
                              </w:sdtContent>
                            </w:sdt>
                          </w:p>
                          <w:p w:rsidR="00A6271A" w:rsidRDefault="00A6271A" w:rsidP="00A6271A">
                            <w:pPr>
                              <w:pStyle w:val="Heading3"/>
                              <w:ind w:left="180"/>
                            </w:pPr>
                            <w:r>
                              <w:t>Drexel University, 2012</w:t>
                            </w:r>
                          </w:p>
                          <w:p w:rsidR="00A6271A" w:rsidRDefault="00A6271A" w:rsidP="00A6271A">
                            <w:pPr>
                              <w:spacing w:after="0" w:line="240" w:lineRule="auto"/>
                              <w:ind w:left="180"/>
                            </w:pPr>
                            <w:r>
                              <w:t>Philadelphia, PA</w:t>
                            </w:r>
                          </w:p>
                          <w:p w:rsidR="00A6271A" w:rsidRDefault="00A6271A" w:rsidP="00A6271A">
                            <w:pPr>
                              <w:spacing w:after="0" w:line="240" w:lineRule="auto"/>
                            </w:pPr>
                          </w:p>
                          <w:p w:rsidR="00A6271A" w:rsidRDefault="00A6271A" w:rsidP="00A6271A">
                            <w:pPr>
                              <w:spacing w:after="0" w:line="240" w:lineRule="auto"/>
                              <w:ind w:left="180"/>
                            </w:pPr>
                            <w:r>
                              <w:t>M.S. Mechanical Engineering</w:t>
                            </w:r>
                          </w:p>
                          <w:p w:rsidR="00A6271A" w:rsidRPr="006C10CE" w:rsidRDefault="00A6271A" w:rsidP="00A6271A">
                            <w:pPr>
                              <w:spacing w:after="0" w:line="240" w:lineRule="auto"/>
                              <w:ind w:left="187"/>
                              <w:rPr>
                                <w:sz w:val="12"/>
                              </w:rPr>
                            </w:pPr>
                          </w:p>
                          <w:p w:rsidR="00A6271A" w:rsidRDefault="00A6271A" w:rsidP="00A6271A">
                            <w:pPr>
                              <w:pStyle w:val="Heading2"/>
                              <w:spacing w:before="0"/>
                              <w:ind w:left="187"/>
                            </w:pPr>
                            <w:r>
                              <w:t>Contact</w:t>
                            </w:r>
                          </w:p>
                          <w:p w:rsidR="00A6271A" w:rsidRDefault="00A6271A" w:rsidP="00A6271A">
                            <w:pPr>
                              <w:pStyle w:val="ContactInfo"/>
                              <w:spacing w:after="0" w:line="240" w:lineRule="auto"/>
                              <w:ind w:left="720"/>
                            </w:pPr>
                            <w:r>
                              <w:t>405 Dickinson Street</w:t>
                            </w:r>
                          </w:p>
                          <w:p w:rsidR="00A6271A" w:rsidRDefault="00A6271A" w:rsidP="00A6271A">
                            <w:pPr>
                              <w:pStyle w:val="ContactInfo"/>
                              <w:spacing w:after="0" w:line="360" w:lineRule="auto"/>
                              <w:ind w:left="720"/>
                              <w:rPr>
                                <w:rStyle w:val="Strong"/>
                                <w:b w:val="0"/>
                                <w:bCs w:val="0"/>
                              </w:rPr>
                            </w:pPr>
                            <w:r>
                              <w:t>Philadelphia, PA 19147</w:t>
                            </w:r>
                          </w:p>
                          <w:p w:rsidR="00A6271A" w:rsidRDefault="00A6271A" w:rsidP="00A6271A">
                            <w:pPr>
                              <w:pStyle w:val="ContactInfo"/>
                              <w:spacing w:line="360" w:lineRule="auto"/>
                              <w:ind w:left="180"/>
                            </w:pPr>
                            <w:r>
                              <w:t xml:space="preserve"> </w:t>
                            </w:r>
                            <w:r>
                              <w:tab/>
                              <w:t>631-275-4090</w:t>
                            </w:r>
                          </w:p>
                          <w:p w:rsidR="00A6271A" w:rsidRDefault="00C76EDB" w:rsidP="00A6271A">
                            <w:pPr>
                              <w:pStyle w:val="ContactInfo"/>
                              <w:spacing w:after="0" w:line="360" w:lineRule="auto"/>
                              <w:ind w:left="187" w:firstLine="540"/>
                              <w:rPr>
                                <w:rStyle w:val="Hyperlink"/>
                              </w:rPr>
                            </w:pPr>
                            <w:hyperlink r:id="rId30" w:history="1">
                              <w:r w:rsidR="00A6271A" w:rsidRPr="00DB4751">
                                <w:rPr>
                                  <w:rStyle w:val="Hyperlink"/>
                                </w:rPr>
                                <w:t>lanzamike@gmail.com</w:t>
                              </w:r>
                            </w:hyperlink>
                          </w:p>
                          <w:p w:rsidR="00A6271A" w:rsidRPr="006C10CE" w:rsidRDefault="00A6271A" w:rsidP="00A6271A">
                            <w:pPr>
                              <w:pStyle w:val="ContactInfo"/>
                              <w:spacing w:after="0" w:line="360" w:lineRule="auto"/>
                              <w:ind w:left="187" w:firstLine="540"/>
                              <w:rPr>
                                <w:sz w:val="12"/>
                              </w:rPr>
                            </w:pPr>
                          </w:p>
                          <w:p w:rsidR="00A6271A" w:rsidRDefault="00A6271A" w:rsidP="00A6271A">
                            <w:pPr>
                              <w:pStyle w:val="Heading2"/>
                              <w:spacing w:before="0"/>
                              <w:ind w:left="187"/>
                            </w:pPr>
                            <w:r>
                              <w:t>Skills</w:t>
                            </w:r>
                          </w:p>
                          <w:p w:rsidR="00A6271A" w:rsidRDefault="00A6271A" w:rsidP="00A6271A">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Software:</w:t>
                            </w:r>
                            <w:r w:rsidRPr="002120B4">
                              <w:rPr>
                                <w:rFonts w:ascii="Calibri" w:eastAsia="Calibri" w:hAnsi="Calibri" w:cs="Times New Roman"/>
                                <w:sz w:val="20"/>
                                <w:szCs w:val="20"/>
                              </w:rPr>
                              <w:t xml:space="preserve">  R, Python, MySQL, GNU Octave, MATLAB, Maple, VBA for Excel, Microsoft Office Enterprise, Agilent </w:t>
                            </w:r>
                            <w:proofErr w:type="spellStart"/>
                            <w:r w:rsidRPr="002120B4">
                              <w:rPr>
                                <w:rFonts w:ascii="Calibri" w:eastAsia="Calibri" w:hAnsi="Calibri" w:cs="Times New Roman"/>
                                <w:sz w:val="20"/>
                                <w:szCs w:val="20"/>
                              </w:rPr>
                              <w:t>Vee</w:t>
                            </w:r>
                            <w:proofErr w:type="spellEnd"/>
                            <w:r w:rsidRPr="002120B4">
                              <w:rPr>
                                <w:rFonts w:ascii="Calibri" w:eastAsia="Calibri" w:hAnsi="Calibri" w:cs="Times New Roman"/>
                                <w:sz w:val="20"/>
                                <w:szCs w:val="20"/>
                              </w:rPr>
                              <w:t>, LabVIEW, Visual Basic Express</w:t>
                            </w:r>
                          </w:p>
                          <w:p w:rsidR="00A6271A" w:rsidRDefault="00A6271A" w:rsidP="00A6271A">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Courses/Certifications:</w:t>
                            </w:r>
                            <w:r w:rsidRPr="002120B4">
                              <w:rPr>
                                <w:rFonts w:ascii="Calibri" w:eastAsia="Calibri" w:hAnsi="Calibri" w:cs="Times New Roman"/>
                                <w:sz w:val="20"/>
                                <w:szCs w:val="20"/>
                              </w:rPr>
                              <w:t xml:space="preserve">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R Track,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Python Track, Microsoft Professional Program for Data Science, UC San Diego’s Data Science </w:t>
                            </w:r>
                            <w:proofErr w:type="spellStart"/>
                            <w:r w:rsidRPr="002120B4">
                              <w:rPr>
                                <w:rFonts w:ascii="Calibri" w:eastAsia="Calibri" w:hAnsi="Calibri" w:cs="Times New Roman"/>
                                <w:sz w:val="20"/>
                                <w:szCs w:val="20"/>
                              </w:rPr>
                              <w:t>MicroMasters</w:t>
                            </w:r>
                            <w:proofErr w:type="spellEnd"/>
                            <w:r w:rsidRPr="002120B4">
                              <w:rPr>
                                <w:rFonts w:ascii="Calibri" w:eastAsia="Calibri" w:hAnsi="Calibri" w:cs="Times New Roman"/>
                                <w:sz w:val="20"/>
                                <w:szCs w:val="20"/>
                              </w:rPr>
                              <w:t xml:space="preserve"> Program, Stanfo</w:t>
                            </w:r>
                            <w:r>
                              <w:rPr>
                                <w:rFonts w:ascii="Calibri" w:eastAsia="Calibri" w:hAnsi="Calibri" w:cs="Times New Roman"/>
                                <w:sz w:val="20"/>
                                <w:szCs w:val="20"/>
                              </w:rPr>
                              <w:t>rd University’s Machine Learning</w:t>
                            </w:r>
                          </w:p>
                          <w:p w:rsidR="00A6271A" w:rsidRDefault="00A6271A" w:rsidP="00A6271A">
                            <w:pPr>
                              <w:spacing w:after="0" w:line="240" w:lineRule="auto"/>
                              <w:ind w:left="180"/>
                              <w:rPr>
                                <w:sz w:val="20"/>
                                <w:szCs w:val="20"/>
                              </w:rPr>
                            </w:pPr>
                            <w:r>
                              <w:rPr>
                                <w:b/>
                                <w:sz w:val="20"/>
                                <w:szCs w:val="20"/>
                              </w:rPr>
                              <w:t>Projects:</w:t>
                            </w:r>
                            <w:r>
                              <w:rPr>
                                <w:sz w:val="20"/>
                                <w:szCs w:val="20"/>
                              </w:rPr>
                              <w:t xml:space="preserve">  </w:t>
                            </w:r>
                            <w:proofErr w:type="spellStart"/>
                            <w:r>
                              <w:rPr>
                                <w:sz w:val="20"/>
                                <w:szCs w:val="20"/>
                              </w:rPr>
                              <w:t>Kaggle</w:t>
                            </w:r>
                            <w:proofErr w:type="spellEnd"/>
                            <w:r>
                              <w:rPr>
                                <w:sz w:val="20"/>
                                <w:szCs w:val="20"/>
                              </w:rPr>
                              <w:t xml:space="preserve"> Digit Recognizer, </w:t>
                            </w:r>
                            <w:proofErr w:type="spellStart"/>
                            <w:r>
                              <w:rPr>
                                <w:sz w:val="20"/>
                                <w:szCs w:val="20"/>
                              </w:rPr>
                              <w:t>Kaggle</w:t>
                            </w:r>
                            <w:proofErr w:type="spellEnd"/>
                            <w:r>
                              <w:rPr>
                                <w:sz w:val="20"/>
                                <w:szCs w:val="20"/>
                              </w:rPr>
                              <w:t xml:space="preserve"> Titanic Machine Learning from Disaster, </w:t>
                            </w:r>
                            <w:proofErr w:type="spellStart"/>
                            <w:r>
                              <w:rPr>
                                <w:sz w:val="20"/>
                                <w:szCs w:val="20"/>
                              </w:rPr>
                              <w:t>Instacart</w:t>
                            </w:r>
                            <w:proofErr w:type="spellEnd"/>
                            <w:r>
                              <w:rPr>
                                <w:sz w:val="20"/>
                                <w:szCs w:val="20"/>
                              </w:rPr>
                              <w:t xml:space="preserve"> Market Basket Analysis.</w:t>
                            </w:r>
                          </w:p>
                          <w:p w:rsidR="00A6271A" w:rsidRPr="006C10CE" w:rsidRDefault="00A6271A" w:rsidP="00A6271A">
                            <w:pPr>
                              <w:spacing w:after="0" w:line="240" w:lineRule="auto"/>
                              <w:ind w:left="180"/>
                              <w:rPr>
                                <w:sz w:val="12"/>
                                <w:szCs w:val="20"/>
                              </w:rPr>
                            </w:pPr>
                          </w:p>
                          <w:p w:rsidR="00A6271A" w:rsidRDefault="00A6271A" w:rsidP="00A6271A">
                            <w:pPr>
                              <w:pStyle w:val="Heading2"/>
                              <w:spacing w:before="0"/>
                              <w:ind w:left="360" w:hanging="180"/>
                            </w:pPr>
                            <w:r>
                              <w:t>Links</w:t>
                            </w:r>
                          </w:p>
                          <w:p w:rsidR="00A6271A" w:rsidRDefault="00A6271A" w:rsidP="00A6271A">
                            <w:pPr>
                              <w:pStyle w:val="ContactInfo"/>
                              <w:spacing w:line="240" w:lineRule="auto"/>
                              <w:ind w:left="360" w:hanging="360"/>
                              <w:jc w:val="center"/>
                            </w:pPr>
                          </w:p>
                          <w:p w:rsidR="00A6271A" w:rsidRDefault="00A6271A" w:rsidP="00A6271A">
                            <w:pPr>
                              <w:pStyle w:val="ContactInfo"/>
                              <w:spacing w:line="240" w:lineRule="auto"/>
                              <w:ind w:left="360" w:hanging="360"/>
                              <w:jc w:val="center"/>
                            </w:pPr>
                            <w:r>
                              <w:t xml:space="preserve"> </w:t>
                            </w:r>
                          </w:p>
                          <w:p w:rsidR="00A6271A" w:rsidRDefault="00A6271A" w:rsidP="00A6271A">
                            <w:pPr>
                              <w:pStyle w:val="ContactInf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7C5FE" id="Text Box 219" o:spid="_x0000_s1040" type="#_x0000_t202" alt="Sidebar text box" style="position:absolute;margin-left:.8pt;margin-top:0;width:226.85pt;height:791.15pt;z-index:251679744;visibility:visible;mso-wrap-style:square;mso-width-percent:0;mso-height-percent:0;mso-wrap-distance-left:9pt;mso-wrap-distance-top:3.6pt;mso-wrap-distance-right:9pt;mso-wrap-distance-bottom:3.6pt;mso-position-horizontal:absolute;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" fillcolor="#e6e4cc [1304]" strokecolor="#865640 [3206]">
                <v:textbox inset="0,0,0,0">
                  <w:txbxContent>
                    <w:p w:rsidR="00A6271A" w:rsidRDefault="00A6271A" w:rsidP="00A6271A">
                      <w:pPr>
                        <w:pStyle w:val="Photo"/>
                        <w:pBdr>
                          <w:bottom w:val="single" w:sz="18" w:space="9" w:color="724109" w:themeColor="accent1" w:themeShade="80"/>
                        </w:pBdr>
                      </w:pPr>
                      <w:r>
                        <w:rPr>
                          <w:noProof/>
                          <w:lang w:eastAsia="en-US"/>
                        </w:rPr>
                        <w:drawing>
                          <wp:inline distT="0" distB="0" distL="0" distR="0" wp14:anchorId="7CAC8D9A" wp14:editId="02C149DB">
                            <wp:extent cx="1583349" cy="1584251"/>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2DFE68.jpg"/>
                                    <pic:cNvPicPr/>
                                  </pic:nvPicPr>
                                  <pic:blipFill rotWithShape="1">
                                    <a:blip r:embed="rId8" cstate="print">
                                      <a:extLst>
                                        <a:ext uri="{28A0092B-C50C-407E-A947-70E740481C1C}">
                                          <a14:useLocalDpi xmlns:a14="http://schemas.microsoft.com/office/drawing/2010/main" val="0"/>
                                        </a:ext>
                                      </a:extLst>
                                    </a:blip>
                                    <a:srcRect l="11995" t="6664" r="10040" b="15326"/>
                                    <a:stretch/>
                                  </pic:blipFill>
                                  <pic:spPr bwMode="auto">
                                    <a:xfrm>
                                      <a:off x="0" y="0"/>
                                      <a:ext cx="1583349" cy="1584251"/>
                                    </a:xfrm>
                                    <a:prstGeom prst="ellipse">
                                      <a:avLst/>
                                    </a:prstGeom>
                                    <a:ln>
                                      <a:noFill/>
                                    </a:ln>
                                    <a:effectLst/>
                                    <a:extLst>
                                      <a:ext uri="{53640926-AAD7-44D8-BBD7-CCE9431645EC}">
                                        <a14:shadowObscured xmlns:a14="http://schemas.microsoft.com/office/drawing/2010/main"/>
                                      </a:ext>
                                    </a:extLst>
                                  </pic:spPr>
                                </pic:pic>
                              </a:graphicData>
                            </a:graphic>
                          </wp:inline>
                        </w:drawing>
                      </w:r>
                    </w:p>
                    <w:p w:rsidR="00A6271A" w:rsidRPr="006C10CE" w:rsidRDefault="00A6271A" w:rsidP="00A6271A">
                      <w:pPr>
                        <w:pStyle w:val="Title"/>
                        <w:spacing w:before="0"/>
                        <w:jc w:val="center"/>
                      </w:pPr>
                      <w:r>
                        <w:t>Michael P. Lanza</w:t>
                      </w:r>
                    </w:p>
                    <w:p w:rsidR="00A6271A" w:rsidRDefault="00A6271A" w:rsidP="00A6271A">
                      <w:pPr>
                        <w:pStyle w:val="Heading1"/>
                        <w:ind w:left="180"/>
                      </w:pPr>
                      <w:r>
                        <w:t>Objective</w:t>
                      </w:r>
                    </w:p>
                    <w:p w:rsidR="00A6271A" w:rsidRDefault="00A6271A" w:rsidP="00A6271A">
                      <w:pPr>
                        <w:spacing w:after="0" w:line="240" w:lineRule="auto"/>
                        <w:ind w:left="187"/>
                        <w:rPr>
                          <w:rFonts w:eastAsia="Calibri" w:cs="Times New Roman"/>
                          <w:sz w:val="20"/>
                        </w:rPr>
                      </w:pPr>
                      <w:r w:rsidRPr="00E817C7">
                        <w:rPr>
                          <w:rFonts w:eastAsia="Calibri" w:cs="Times New Roman"/>
                          <w:sz w:val="20"/>
                        </w:rPr>
                        <w:t>Professional Engineer with 7 years of experience constructing insights from data rich environments to drive business and engineering solutions.  Possesses advanced knowledge in the areas of statistics, mathematics, analytics, and engineering. Adept at complex problem solving with a passion for programming, Data Science, and Data Analytics.</w:t>
                      </w:r>
                    </w:p>
                    <w:p w:rsidR="00A6271A" w:rsidRPr="00E817C7" w:rsidRDefault="00A6271A" w:rsidP="00A6271A">
                      <w:pPr>
                        <w:spacing w:after="0" w:line="240" w:lineRule="auto"/>
                        <w:ind w:left="187"/>
                        <w:rPr>
                          <w:rFonts w:eastAsia="Calibri" w:cs="Times New Roman"/>
                          <w:sz w:val="12"/>
                        </w:rPr>
                      </w:pPr>
                    </w:p>
                    <w:p w:rsidR="00A6271A" w:rsidRDefault="00C76EDB" w:rsidP="00A6271A">
                      <w:pPr>
                        <w:pStyle w:val="Heading2"/>
                        <w:spacing w:before="0"/>
                        <w:ind w:left="187"/>
                      </w:pPr>
                      <w:sdt>
                        <w:sdtPr>
                          <w:id w:val="60763672"/>
                          <w:temporary/>
                          <w:showingPlcHdr/>
                          <w15:appearance w15:val="hidden"/>
                        </w:sdtPr>
                        <w:sdtEndPr/>
                        <w:sdtContent>
                          <w:r w:rsidR="00A6271A">
                            <w:t>Education</w:t>
                          </w:r>
                        </w:sdtContent>
                      </w:sdt>
                    </w:p>
                    <w:p w:rsidR="00A6271A" w:rsidRDefault="00A6271A" w:rsidP="00A6271A">
                      <w:pPr>
                        <w:pStyle w:val="Heading3"/>
                        <w:ind w:left="180"/>
                      </w:pPr>
                      <w:r>
                        <w:t>Drexel University, 2012</w:t>
                      </w:r>
                    </w:p>
                    <w:p w:rsidR="00A6271A" w:rsidRDefault="00A6271A" w:rsidP="00A6271A">
                      <w:pPr>
                        <w:spacing w:after="0" w:line="240" w:lineRule="auto"/>
                        <w:ind w:left="180"/>
                      </w:pPr>
                      <w:r>
                        <w:t>Philadelphia, PA</w:t>
                      </w:r>
                    </w:p>
                    <w:p w:rsidR="00A6271A" w:rsidRDefault="00A6271A" w:rsidP="00A6271A">
                      <w:pPr>
                        <w:spacing w:after="0" w:line="240" w:lineRule="auto"/>
                      </w:pPr>
                    </w:p>
                    <w:p w:rsidR="00A6271A" w:rsidRDefault="00A6271A" w:rsidP="00A6271A">
                      <w:pPr>
                        <w:spacing w:after="0" w:line="240" w:lineRule="auto"/>
                        <w:ind w:left="180"/>
                      </w:pPr>
                      <w:r>
                        <w:t>M.S. Mechanical Engineering</w:t>
                      </w:r>
                    </w:p>
                    <w:p w:rsidR="00A6271A" w:rsidRPr="006C10CE" w:rsidRDefault="00A6271A" w:rsidP="00A6271A">
                      <w:pPr>
                        <w:spacing w:after="0" w:line="240" w:lineRule="auto"/>
                        <w:ind w:left="187"/>
                        <w:rPr>
                          <w:sz w:val="12"/>
                        </w:rPr>
                      </w:pPr>
                    </w:p>
                    <w:p w:rsidR="00A6271A" w:rsidRDefault="00A6271A" w:rsidP="00A6271A">
                      <w:pPr>
                        <w:pStyle w:val="Heading2"/>
                        <w:spacing w:before="0"/>
                        <w:ind w:left="187"/>
                      </w:pPr>
                      <w:r>
                        <w:t>Contact</w:t>
                      </w:r>
                    </w:p>
                    <w:p w:rsidR="00A6271A" w:rsidRDefault="00A6271A" w:rsidP="00A6271A">
                      <w:pPr>
                        <w:pStyle w:val="ContactInfo"/>
                        <w:spacing w:after="0" w:line="240" w:lineRule="auto"/>
                        <w:ind w:left="720"/>
                      </w:pPr>
                      <w:r>
                        <w:t>405 Dickinson Street</w:t>
                      </w:r>
                    </w:p>
                    <w:p w:rsidR="00A6271A" w:rsidRDefault="00A6271A" w:rsidP="00A6271A">
                      <w:pPr>
                        <w:pStyle w:val="ContactInfo"/>
                        <w:spacing w:after="0" w:line="360" w:lineRule="auto"/>
                        <w:ind w:left="720"/>
                        <w:rPr>
                          <w:rStyle w:val="Strong"/>
                          <w:b w:val="0"/>
                          <w:bCs w:val="0"/>
                        </w:rPr>
                      </w:pPr>
                      <w:r>
                        <w:t>Philadelphia, PA 19147</w:t>
                      </w:r>
                    </w:p>
                    <w:p w:rsidR="00A6271A" w:rsidRDefault="00A6271A" w:rsidP="00A6271A">
                      <w:pPr>
                        <w:pStyle w:val="ContactInfo"/>
                        <w:spacing w:line="360" w:lineRule="auto"/>
                        <w:ind w:left="180"/>
                      </w:pPr>
                      <w:r>
                        <w:t xml:space="preserve"> </w:t>
                      </w:r>
                      <w:r>
                        <w:tab/>
                        <w:t>631-275-4090</w:t>
                      </w:r>
                    </w:p>
                    <w:p w:rsidR="00A6271A" w:rsidRDefault="00C76EDB" w:rsidP="00A6271A">
                      <w:pPr>
                        <w:pStyle w:val="ContactInfo"/>
                        <w:spacing w:after="0" w:line="360" w:lineRule="auto"/>
                        <w:ind w:left="187" w:firstLine="540"/>
                        <w:rPr>
                          <w:rStyle w:val="Hyperlink"/>
                        </w:rPr>
                      </w:pPr>
                      <w:hyperlink r:id="rId31" w:history="1">
                        <w:r w:rsidR="00A6271A" w:rsidRPr="00DB4751">
                          <w:rPr>
                            <w:rStyle w:val="Hyperlink"/>
                          </w:rPr>
                          <w:t>lanzamike@gmail.com</w:t>
                        </w:r>
                      </w:hyperlink>
                    </w:p>
                    <w:p w:rsidR="00A6271A" w:rsidRPr="006C10CE" w:rsidRDefault="00A6271A" w:rsidP="00A6271A">
                      <w:pPr>
                        <w:pStyle w:val="ContactInfo"/>
                        <w:spacing w:after="0" w:line="360" w:lineRule="auto"/>
                        <w:ind w:left="187" w:firstLine="540"/>
                        <w:rPr>
                          <w:sz w:val="12"/>
                        </w:rPr>
                      </w:pPr>
                    </w:p>
                    <w:p w:rsidR="00A6271A" w:rsidRDefault="00A6271A" w:rsidP="00A6271A">
                      <w:pPr>
                        <w:pStyle w:val="Heading2"/>
                        <w:spacing w:before="0"/>
                        <w:ind w:left="187"/>
                      </w:pPr>
                      <w:r>
                        <w:t>Skills</w:t>
                      </w:r>
                    </w:p>
                    <w:p w:rsidR="00A6271A" w:rsidRDefault="00A6271A" w:rsidP="00A6271A">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Software:</w:t>
                      </w:r>
                      <w:r w:rsidRPr="002120B4">
                        <w:rPr>
                          <w:rFonts w:ascii="Calibri" w:eastAsia="Calibri" w:hAnsi="Calibri" w:cs="Times New Roman"/>
                          <w:sz w:val="20"/>
                          <w:szCs w:val="20"/>
                        </w:rPr>
                        <w:t xml:space="preserve">  R, Python, MySQL, GNU Octave, MATLAB, Maple, VBA for Excel, Microsoft Office Enterprise, Agilent </w:t>
                      </w:r>
                      <w:proofErr w:type="spellStart"/>
                      <w:r w:rsidRPr="002120B4">
                        <w:rPr>
                          <w:rFonts w:ascii="Calibri" w:eastAsia="Calibri" w:hAnsi="Calibri" w:cs="Times New Roman"/>
                          <w:sz w:val="20"/>
                          <w:szCs w:val="20"/>
                        </w:rPr>
                        <w:t>Vee</w:t>
                      </w:r>
                      <w:proofErr w:type="spellEnd"/>
                      <w:r w:rsidRPr="002120B4">
                        <w:rPr>
                          <w:rFonts w:ascii="Calibri" w:eastAsia="Calibri" w:hAnsi="Calibri" w:cs="Times New Roman"/>
                          <w:sz w:val="20"/>
                          <w:szCs w:val="20"/>
                        </w:rPr>
                        <w:t>, LabVIEW, Visual Basic Express</w:t>
                      </w:r>
                    </w:p>
                    <w:p w:rsidR="00A6271A" w:rsidRDefault="00A6271A" w:rsidP="00A6271A">
                      <w:pPr>
                        <w:spacing w:after="160" w:line="240" w:lineRule="auto"/>
                        <w:ind w:left="180"/>
                        <w:rPr>
                          <w:rFonts w:ascii="Calibri" w:eastAsia="Calibri" w:hAnsi="Calibri" w:cs="Times New Roman"/>
                          <w:sz w:val="20"/>
                          <w:szCs w:val="20"/>
                        </w:rPr>
                      </w:pPr>
                      <w:r w:rsidRPr="002120B4">
                        <w:rPr>
                          <w:rFonts w:ascii="Calibri" w:eastAsia="Calibri" w:hAnsi="Calibri" w:cs="Times New Roman"/>
                          <w:b/>
                          <w:sz w:val="20"/>
                          <w:szCs w:val="20"/>
                        </w:rPr>
                        <w:t>Courses/Certifications:</w:t>
                      </w:r>
                      <w:r w:rsidRPr="002120B4">
                        <w:rPr>
                          <w:rFonts w:ascii="Calibri" w:eastAsia="Calibri" w:hAnsi="Calibri" w:cs="Times New Roman"/>
                          <w:sz w:val="20"/>
                          <w:szCs w:val="20"/>
                        </w:rPr>
                        <w:t xml:space="preserve">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R Track, </w:t>
                      </w:r>
                      <w:proofErr w:type="spellStart"/>
                      <w:r w:rsidRPr="002120B4">
                        <w:rPr>
                          <w:rFonts w:ascii="Calibri" w:eastAsia="Calibri" w:hAnsi="Calibri" w:cs="Times New Roman"/>
                          <w:sz w:val="20"/>
                          <w:szCs w:val="20"/>
                        </w:rPr>
                        <w:t>Datacamp’s</w:t>
                      </w:r>
                      <w:proofErr w:type="spellEnd"/>
                      <w:r w:rsidRPr="002120B4">
                        <w:rPr>
                          <w:rFonts w:ascii="Calibri" w:eastAsia="Calibri" w:hAnsi="Calibri" w:cs="Times New Roman"/>
                          <w:sz w:val="20"/>
                          <w:szCs w:val="20"/>
                        </w:rPr>
                        <w:t xml:space="preserve"> Data Scientist with Python Track, Microsoft Professional Program for Data Science, UC San Diego’s Data Science </w:t>
                      </w:r>
                      <w:proofErr w:type="spellStart"/>
                      <w:r w:rsidRPr="002120B4">
                        <w:rPr>
                          <w:rFonts w:ascii="Calibri" w:eastAsia="Calibri" w:hAnsi="Calibri" w:cs="Times New Roman"/>
                          <w:sz w:val="20"/>
                          <w:szCs w:val="20"/>
                        </w:rPr>
                        <w:t>MicroMasters</w:t>
                      </w:r>
                      <w:proofErr w:type="spellEnd"/>
                      <w:r w:rsidRPr="002120B4">
                        <w:rPr>
                          <w:rFonts w:ascii="Calibri" w:eastAsia="Calibri" w:hAnsi="Calibri" w:cs="Times New Roman"/>
                          <w:sz w:val="20"/>
                          <w:szCs w:val="20"/>
                        </w:rPr>
                        <w:t xml:space="preserve"> Program, Stanfo</w:t>
                      </w:r>
                      <w:r>
                        <w:rPr>
                          <w:rFonts w:ascii="Calibri" w:eastAsia="Calibri" w:hAnsi="Calibri" w:cs="Times New Roman"/>
                          <w:sz w:val="20"/>
                          <w:szCs w:val="20"/>
                        </w:rPr>
                        <w:t>rd University’s Machine Learning</w:t>
                      </w:r>
                    </w:p>
                    <w:p w:rsidR="00A6271A" w:rsidRDefault="00A6271A" w:rsidP="00A6271A">
                      <w:pPr>
                        <w:spacing w:after="0" w:line="240" w:lineRule="auto"/>
                        <w:ind w:left="180"/>
                        <w:rPr>
                          <w:sz w:val="20"/>
                          <w:szCs w:val="20"/>
                        </w:rPr>
                      </w:pPr>
                      <w:r>
                        <w:rPr>
                          <w:b/>
                          <w:sz w:val="20"/>
                          <w:szCs w:val="20"/>
                        </w:rPr>
                        <w:t>Projects:</w:t>
                      </w:r>
                      <w:r>
                        <w:rPr>
                          <w:sz w:val="20"/>
                          <w:szCs w:val="20"/>
                        </w:rPr>
                        <w:t xml:space="preserve">  </w:t>
                      </w:r>
                      <w:proofErr w:type="spellStart"/>
                      <w:r>
                        <w:rPr>
                          <w:sz w:val="20"/>
                          <w:szCs w:val="20"/>
                        </w:rPr>
                        <w:t>Kaggle</w:t>
                      </w:r>
                      <w:proofErr w:type="spellEnd"/>
                      <w:r>
                        <w:rPr>
                          <w:sz w:val="20"/>
                          <w:szCs w:val="20"/>
                        </w:rPr>
                        <w:t xml:space="preserve"> Digit Recognizer, </w:t>
                      </w:r>
                      <w:proofErr w:type="spellStart"/>
                      <w:r>
                        <w:rPr>
                          <w:sz w:val="20"/>
                          <w:szCs w:val="20"/>
                        </w:rPr>
                        <w:t>Kaggle</w:t>
                      </w:r>
                      <w:proofErr w:type="spellEnd"/>
                      <w:r>
                        <w:rPr>
                          <w:sz w:val="20"/>
                          <w:szCs w:val="20"/>
                        </w:rPr>
                        <w:t xml:space="preserve"> Titanic Machine Learning from Disaster, </w:t>
                      </w:r>
                      <w:proofErr w:type="spellStart"/>
                      <w:r>
                        <w:rPr>
                          <w:sz w:val="20"/>
                          <w:szCs w:val="20"/>
                        </w:rPr>
                        <w:t>Instacart</w:t>
                      </w:r>
                      <w:proofErr w:type="spellEnd"/>
                      <w:r>
                        <w:rPr>
                          <w:sz w:val="20"/>
                          <w:szCs w:val="20"/>
                        </w:rPr>
                        <w:t xml:space="preserve"> Market Basket Analysis.</w:t>
                      </w:r>
                    </w:p>
                    <w:p w:rsidR="00A6271A" w:rsidRPr="006C10CE" w:rsidRDefault="00A6271A" w:rsidP="00A6271A">
                      <w:pPr>
                        <w:spacing w:after="0" w:line="240" w:lineRule="auto"/>
                        <w:ind w:left="180"/>
                        <w:rPr>
                          <w:sz w:val="12"/>
                          <w:szCs w:val="20"/>
                        </w:rPr>
                      </w:pPr>
                    </w:p>
                    <w:p w:rsidR="00A6271A" w:rsidRDefault="00A6271A" w:rsidP="00A6271A">
                      <w:pPr>
                        <w:pStyle w:val="Heading2"/>
                        <w:spacing w:before="0"/>
                        <w:ind w:left="360" w:hanging="180"/>
                      </w:pPr>
                      <w:r>
                        <w:t>Links</w:t>
                      </w:r>
                    </w:p>
                    <w:p w:rsidR="00A6271A" w:rsidRDefault="00A6271A" w:rsidP="00A6271A">
                      <w:pPr>
                        <w:pStyle w:val="ContactInfo"/>
                        <w:spacing w:line="240" w:lineRule="auto"/>
                        <w:ind w:left="360" w:hanging="360"/>
                        <w:jc w:val="center"/>
                      </w:pPr>
                    </w:p>
                    <w:p w:rsidR="00A6271A" w:rsidRDefault="00A6271A" w:rsidP="00A6271A">
                      <w:pPr>
                        <w:pStyle w:val="ContactInfo"/>
                        <w:spacing w:line="240" w:lineRule="auto"/>
                        <w:ind w:left="360" w:hanging="360"/>
                        <w:jc w:val="center"/>
                      </w:pPr>
                      <w:r>
                        <w:t xml:space="preserve"> </w:t>
                      </w:r>
                    </w:p>
                    <w:p w:rsidR="00A6271A" w:rsidRDefault="00A6271A" w:rsidP="00A6271A">
                      <w:pPr>
                        <w:pStyle w:val="ContactInfo"/>
                      </w:pPr>
                    </w:p>
                  </w:txbxContent>
                </v:textbox>
                <w10:wrap type="square" anchorx="page" anchory="page"/>
                <w10:anchorlock/>
              </v:shape>
            </w:pict>
          </mc:Fallback>
        </mc:AlternateContent>
      </w:r>
      <w:r w:rsidRPr="00404C97">
        <w:t>Employment Experience</w:t>
      </w:r>
      <w:r>
        <w:t>:</w:t>
      </w:r>
    </w:p>
    <w:p w:rsidR="00A6271A" w:rsidRPr="0050105D" w:rsidRDefault="00A6271A" w:rsidP="00A6271A">
      <w:pPr>
        <w:spacing w:after="0"/>
        <w:ind w:right="-547"/>
        <w:rPr>
          <w:rFonts w:asciiTheme="majorHAnsi" w:hAnsiTheme="majorHAnsi"/>
        </w:rPr>
      </w:pPr>
      <w:r w:rsidRPr="0050105D">
        <w:rPr>
          <w:rFonts w:asciiTheme="majorHAnsi" w:hAnsiTheme="majorHAnsi"/>
        </w:rPr>
        <w:t>Troemner</w:t>
      </w:r>
      <w:r w:rsidRPr="0050105D">
        <w:rPr>
          <w:rFonts w:asciiTheme="majorHAnsi" w:hAnsiTheme="majorHAnsi"/>
        </w:rPr>
        <w:tab/>
      </w:r>
      <w:r w:rsidRPr="0050105D">
        <w:rPr>
          <w:rFonts w:asciiTheme="majorHAnsi" w:hAnsiTheme="majorHAnsi"/>
        </w:rPr>
        <w:tab/>
      </w:r>
      <w:r w:rsidRPr="0050105D">
        <w:rPr>
          <w:rFonts w:asciiTheme="majorHAnsi" w:hAnsiTheme="majorHAnsi"/>
        </w:rPr>
        <w:tab/>
      </w:r>
      <w:r w:rsidRPr="0050105D">
        <w:rPr>
          <w:rFonts w:asciiTheme="majorHAnsi" w:hAnsiTheme="majorHAnsi"/>
        </w:rPr>
        <w:tab/>
      </w:r>
      <w:r w:rsidRPr="0050105D">
        <w:rPr>
          <w:rFonts w:asciiTheme="majorHAnsi" w:hAnsiTheme="majorHAnsi"/>
        </w:rPr>
        <w:tab/>
      </w:r>
      <w:r w:rsidRPr="0050105D">
        <w:rPr>
          <w:rFonts w:asciiTheme="majorHAnsi" w:hAnsiTheme="majorHAnsi"/>
        </w:rPr>
        <w:tab/>
      </w:r>
      <w:r>
        <w:rPr>
          <w:rFonts w:asciiTheme="majorHAnsi" w:hAnsiTheme="majorHAnsi"/>
        </w:rPr>
        <w:t xml:space="preserve">         </w:t>
      </w:r>
      <w:proofErr w:type="spellStart"/>
      <w:r w:rsidRPr="0050105D">
        <w:rPr>
          <w:rFonts w:asciiTheme="majorHAnsi" w:hAnsiTheme="majorHAnsi"/>
        </w:rPr>
        <w:t>Thorofare</w:t>
      </w:r>
      <w:proofErr w:type="spellEnd"/>
      <w:r w:rsidRPr="0050105D">
        <w:rPr>
          <w:rFonts w:asciiTheme="majorHAnsi" w:hAnsiTheme="majorHAnsi"/>
        </w:rPr>
        <w:t>, NJ</w:t>
      </w:r>
    </w:p>
    <w:p w:rsidR="00A6271A" w:rsidRPr="0050105D" w:rsidRDefault="00A6271A" w:rsidP="00A6271A">
      <w:pPr>
        <w:spacing w:after="0"/>
        <w:ind w:right="-547"/>
        <w:rPr>
          <w:rFonts w:asciiTheme="majorHAnsi" w:hAnsiTheme="majorHAnsi"/>
        </w:rPr>
      </w:pPr>
      <w:r w:rsidRPr="0050105D">
        <w:rPr>
          <w:rFonts w:asciiTheme="majorHAnsi" w:hAnsiTheme="majorHAnsi"/>
        </w:rPr>
        <w:t>Product Design Engineer</w:t>
      </w:r>
      <w:r w:rsidRPr="0050105D">
        <w:rPr>
          <w:rFonts w:asciiTheme="majorHAnsi" w:hAnsiTheme="majorHAnsi"/>
        </w:rPr>
        <w:tab/>
      </w:r>
      <w:r w:rsidRPr="0050105D">
        <w:rPr>
          <w:rFonts w:asciiTheme="majorHAnsi" w:hAnsiTheme="majorHAnsi"/>
        </w:rPr>
        <w:tab/>
      </w:r>
      <w:r w:rsidRPr="0050105D">
        <w:rPr>
          <w:rFonts w:asciiTheme="majorHAnsi" w:hAnsiTheme="majorHAnsi"/>
        </w:rPr>
        <w:tab/>
      </w:r>
      <w:r>
        <w:rPr>
          <w:rFonts w:asciiTheme="majorHAnsi" w:hAnsiTheme="majorHAnsi"/>
        </w:rPr>
        <w:t xml:space="preserve"> </w:t>
      </w:r>
      <w:r w:rsidRPr="0050105D">
        <w:rPr>
          <w:rFonts w:asciiTheme="majorHAnsi" w:hAnsiTheme="majorHAnsi"/>
        </w:rPr>
        <w:t>September 2016-Present</w:t>
      </w:r>
    </w:p>
    <w:p w:rsidR="00BF7DE2" w:rsidRDefault="00BF7DE2" w:rsidP="00BF7DE2">
      <w:pPr>
        <w:pStyle w:val="ListParagraph"/>
        <w:numPr>
          <w:ilvl w:val="0"/>
          <w:numId w:val="2"/>
        </w:numPr>
        <w:ind w:right="-547"/>
        <w:rPr>
          <w:sz w:val="20"/>
          <w:szCs w:val="20"/>
        </w:rPr>
      </w:pPr>
      <w:r>
        <w:rPr>
          <w:sz w:val="20"/>
          <w:szCs w:val="20"/>
        </w:rPr>
        <w:t>Project manager for new laboratory equipment and medical devices in development (Released latest product line 2 months ahead of schedule).</w:t>
      </w:r>
    </w:p>
    <w:p w:rsidR="00BF7DE2" w:rsidRDefault="00BF7DE2" w:rsidP="00BF7DE2">
      <w:pPr>
        <w:pStyle w:val="ListParagraph"/>
        <w:numPr>
          <w:ilvl w:val="0"/>
          <w:numId w:val="2"/>
        </w:numPr>
        <w:ind w:right="-547"/>
        <w:rPr>
          <w:sz w:val="20"/>
          <w:szCs w:val="20"/>
        </w:rPr>
      </w:pPr>
      <w:r>
        <w:rPr>
          <w:sz w:val="20"/>
          <w:szCs w:val="20"/>
        </w:rPr>
        <w:t>Responsible for timeline management, product and component design optimization, cost analysis, vendor selection, performance and safety testing, regulatory approval, product manufacturability, and release to market.</w:t>
      </w:r>
    </w:p>
    <w:p w:rsidR="00BF7DE2" w:rsidRDefault="00BF7DE2" w:rsidP="00BF7DE2">
      <w:pPr>
        <w:pStyle w:val="ListParagraph"/>
        <w:numPr>
          <w:ilvl w:val="0"/>
          <w:numId w:val="2"/>
        </w:numPr>
        <w:ind w:right="-547"/>
        <w:rPr>
          <w:sz w:val="20"/>
          <w:szCs w:val="20"/>
        </w:rPr>
      </w:pPr>
      <w:r>
        <w:rPr>
          <w:sz w:val="20"/>
          <w:szCs w:val="20"/>
        </w:rPr>
        <w:t xml:space="preserve">Develop test protocols and perform data analysis utilizing Python and the Pandas, </w:t>
      </w:r>
      <w:proofErr w:type="spellStart"/>
      <w:r>
        <w:rPr>
          <w:sz w:val="20"/>
          <w:szCs w:val="20"/>
        </w:rPr>
        <w:t>Numpy</w:t>
      </w:r>
      <w:proofErr w:type="spellEnd"/>
      <w:r>
        <w:rPr>
          <w:sz w:val="20"/>
          <w:szCs w:val="20"/>
        </w:rPr>
        <w:t xml:space="preserve">, and </w:t>
      </w:r>
      <w:proofErr w:type="spellStart"/>
      <w:r>
        <w:rPr>
          <w:sz w:val="20"/>
          <w:szCs w:val="20"/>
        </w:rPr>
        <w:t>Matplotlib</w:t>
      </w:r>
      <w:proofErr w:type="spellEnd"/>
      <w:r>
        <w:rPr>
          <w:sz w:val="20"/>
          <w:szCs w:val="20"/>
        </w:rPr>
        <w:t xml:space="preserve"> packages to validate material usage in new product design.</w:t>
      </w:r>
    </w:p>
    <w:p w:rsidR="00BF7DE2" w:rsidRDefault="00BF7DE2" w:rsidP="00BF7DE2">
      <w:pPr>
        <w:pStyle w:val="ListParagraph"/>
        <w:numPr>
          <w:ilvl w:val="0"/>
          <w:numId w:val="2"/>
        </w:numPr>
        <w:ind w:right="-547"/>
        <w:rPr>
          <w:sz w:val="20"/>
          <w:szCs w:val="20"/>
        </w:rPr>
      </w:pPr>
      <w:r>
        <w:rPr>
          <w:sz w:val="20"/>
          <w:szCs w:val="20"/>
        </w:rPr>
        <w:t>Liaison to the global business division responsible for RMA root cause analysis and resolution in addition to</w:t>
      </w:r>
      <w:r w:rsidRPr="00DA5700">
        <w:rPr>
          <w:sz w:val="20"/>
          <w:szCs w:val="20"/>
        </w:rPr>
        <w:t xml:space="preserve"> </w:t>
      </w:r>
      <w:r>
        <w:rPr>
          <w:sz w:val="20"/>
          <w:szCs w:val="20"/>
        </w:rPr>
        <w:t xml:space="preserve">product </w:t>
      </w:r>
      <w:r w:rsidRPr="00DA5700">
        <w:rPr>
          <w:sz w:val="20"/>
          <w:szCs w:val="20"/>
        </w:rPr>
        <w:t>portfolio expansion in global markets.</w:t>
      </w:r>
    </w:p>
    <w:p w:rsidR="00A6271A" w:rsidRPr="002A386F" w:rsidRDefault="00A6271A" w:rsidP="00A6271A">
      <w:pPr>
        <w:pStyle w:val="ListParagraph"/>
        <w:ind w:left="360" w:right="-547"/>
        <w:rPr>
          <w:sz w:val="20"/>
          <w:szCs w:val="20"/>
        </w:rPr>
      </w:pPr>
      <w:bookmarkStart w:id="0" w:name="_GoBack"/>
      <w:bookmarkEnd w:id="0"/>
    </w:p>
    <w:p w:rsidR="00A6271A" w:rsidRPr="003D31E2" w:rsidRDefault="00A6271A" w:rsidP="00A6271A">
      <w:pPr>
        <w:spacing w:after="0"/>
        <w:ind w:right="-547"/>
        <w:rPr>
          <w:rFonts w:asciiTheme="majorHAnsi" w:hAnsiTheme="majorHAnsi"/>
        </w:rPr>
      </w:pPr>
      <w:r w:rsidRPr="003D31E2">
        <w:rPr>
          <w:rFonts w:asciiTheme="majorHAnsi" w:hAnsiTheme="majorHAnsi"/>
        </w:rPr>
        <w:t>Troemner</w:t>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r>
      <w:r w:rsidRPr="003D31E2">
        <w:rPr>
          <w:rFonts w:asciiTheme="majorHAnsi" w:hAnsiTheme="majorHAnsi"/>
        </w:rPr>
        <w:tab/>
        <w:t xml:space="preserve">        </w:t>
      </w:r>
      <w:proofErr w:type="spellStart"/>
      <w:r w:rsidRPr="003D31E2">
        <w:rPr>
          <w:rFonts w:asciiTheme="majorHAnsi" w:hAnsiTheme="majorHAnsi"/>
        </w:rPr>
        <w:t>Thorofare</w:t>
      </w:r>
      <w:proofErr w:type="spellEnd"/>
      <w:r w:rsidRPr="003D31E2">
        <w:rPr>
          <w:rFonts w:asciiTheme="majorHAnsi" w:hAnsiTheme="majorHAnsi"/>
        </w:rPr>
        <w:t>, NJ</w:t>
      </w:r>
    </w:p>
    <w:p w:rsidR="00A6271A" w:rsidRPr="003D31E2" w:rsidRDefault="00A6271A" w:rsidP="00A6271A">
      <w:pPr>
        <w:spacing w:after="0"/>
        <w:ind w:right="-547"/>
        <w:rPr>
          <w:rFonts w:asciiTheme="majorHAnsi" w:hAnsiTheme="majorHAnsi"/>
        </w:rPr>
      </w:pPr>
      <w:r w:rsidRPr="003D31E2">
        <w:rPr>
          <w:rFonts w:asciiTheme="majorHAnsi" w:hAnsiTheme="majorHAnsi"/>
        </w:rPr>
        <w:t>Product Design Engineer</w:t>
      </w:r>
      <w:r w:rsidRPr="003D31E2">
        <w:rPr>
          <w:rFonts w:asciiTheme="majorHAnsi" w:hAnsiTheme="majorHAnsi"/>
        </w:rPr>
        <w:tab/>
      </w:r>
      <w:r w:rsidRPr="003D31E2">
        <w:rPr>
          <w:rFonts w:asciiTheme="majorHAnsi" w:hAnsiTheme="majorHAnsi"/>
        </w:rPr>
        <w:tab/>
        <w:t xml:space="preserve">           July 2015-September 2016</w:t>
      </w:r>
    </w:p>
    <w:p w:rsidR="00BF7DE2" w:rsidRPr="003126C8" w:rsidRDefault="00BF7DE2" w:rsidP="00BF7DE2">
      <w:pPr>
        <w:pStyle w:val="ListParagraph"/>
        <w:numPr>
          <w:ilvl w:val="0"/>
          <w:numId w:val="3"/>
        </w:numPr>
        <w:ind w:right="-547"/>
        <w:rPr>
          <w:sz w:val="20"/>
          <w:szCs w:val="20"/>
        </w:rPr>
      </w:pPr>
      <w:r w:rsidRPr="003126C8">
        <w:rPr>
          <w:sz w:val="20"/>
          <w:szCs w:val="20"/>
        </w:rPr>
        <w:t>Drove assembly process improvements through statistical analysis of production and return data based</w:t>
      </w:r>
      <w:r>
        <w:rPr>
          <w:sz w:val="20"/>
          <w:szCs w:val="20"/>
        </w:rPr>
        <w:t xml:space="preserve"> on Lean/Six Sigma principles u</w:t>
      </w:r>
      <w:r w:rsidRPr="003126C8">
        <w:rPr>
          <w:sz w:val="20"/>
          <w:szCs w:val="20"/>
        </w:rPr>
        <w:t xml:space="preserve">sing Excel and Python with the Pandas, </w:t>
      </w:r>
      <w:proofErr w:type="spellStart"/>
      <w:r w:rsidRPr="003126C8">
        <w:rPr>
          <w:sz w:val="20"/>
          <w:szCs w:val="20"/>
        </w:rPr>
        <w:t>Numpy</w:t>
      </w:r>
      <w:proofErr w:type="spellEnd"/>
      <w:r w:rsidRPr="003126C8">
        <w:rPr>
          <w:sz w:val="20"/>
          <w:szCs w:val="20"/>
        </w:rPr>
        <w:t xml:space="preserve">, </w:t>
      </w:r>
      <w:proofErr w:type="spellStart"/>
      <w:r w:rsidRPr="003126C8">
        <w:rPr>
          <w:sz w:val="20"/>
          <w:szCs w:val="20"/>
        </w:rPr>
        <w:t>Matplotlib</w:t>
      </w:r>
      <w:proofErr w:type="spellEnd"/>
      <w:r>
        <w:rPr>
          <w:sz w:val="20"/>
          <w:szCs w:val="20"/>
        </w:rPr>
        <w:t xml:space="preserve">, and </w:t>
      </w:r>
      <w:proofErr w:type="spellStart"/>
      <w:r>
        <w:rPr>
          <w:sz w:val="20"/>
          <w:szCs w:val="20"/>
        </w:rPr>
        <w:t>Scikit</w:t>
      </w:r>
      <w:proofErr w:type="spellEnd"/>
      <w:r>
        <w:rPr>
          <w:sz w:val="20"/>
          <w:szCs w:val="20"/>
        </w:rPr>
        <w:t>-learn</w:t>
      </w:r>
      <w:r w:rsidRPr="003126C8">
        <w:rPr>
          <w:sz w:val="20"/>
          <w:szCs w:val="20"/>
        </w:rPr>
        <w:t xml:space="preserve"> packages.</w:t>
      </w:r>
    </w:p>
    <w:p w:rsidR="00BF7DE2" w:rsidRDefault="00BF7DE2" w:rsidP="00BF7DE2">
      <w:pPr>
        <w:pStyle w:val="ListParagraph"/>
        <w:numPr>
          <w:ilvl w:val="0"/>
          <w:numId w:val="3"/>
        </w:numPr>
        <w:ind w:right="-547"/>
        <w:rPr>
          <w:sz w:val="20"/>
          <w:szCs w:val="20"/>
        </w:rPr>
      </w:pPr>
      <w:r>
        <w:rPr>
          <w:sz w:val="20"/>
          <w:szCs w:val="20"/>
        </w:rPr>
        <w:t xml:space="preserve">Developed custom software, reports, and dashboards using VBA, Excel, </w:t>
      </w:r>
      <w:r w:rsidRPr="00876277">
        <w:rPr>
          <w:sz w:val="20"/>
          <w:szCs w:val="20"/>
        </w:rPr>
        <w:t>MySQL</w:t>
      </w:r>
      <w:r>
        <w:rPr>
          <w:sz w:val="20"/>
          <w:szCs w:val="20"/>
        </w:rPr>
        <w:t>, and Python</w:t>
      </w:r>
      <w:r w:rsidRPr="00876277">
        <w:rPr>
          <w:sz w:val="20"/>
          <w:szCs w:val="20"/>
        </w:rPr>
        <w:t xml:space="preserve"> </w:t>
      </w:r>
      <w:r>
        <w:rPr>
          <w:sz w:val="20"/>
          <w:szCs w:val="20"/>
        </w:rPr>
        <w:t>to improve the capture and analysis</w:t>
      </w:r>
      <w:r w:rsidRPr="00876277">
        <w:rPr>
          <w:sz w:val="20"/>
          <w:szCs w:val="20"/>
        </w:rPr>
        <w:t xml:space="preserve"> of assembly </w:t>
      </w:r>
      <w:r>
        <w:rPr>
          <w:sz w:val="20"/>
          <w:szCs w:val="20"/>
        </w:rPr>
        <w:t>data in real-time (Automated reporting process and reduced generation time from 2 days to 10 minutes)</w:t>
      </w:r>
      <w:r w:rsidRPr="00876277">
        <w:rPr>
          <w:sz w:val="20"/>
          <w:szCs w:val="20"/>
        </w:rPr>
        <w:t>.</w:t>
      </w:r>
    </w:p>
    <w:p w:rsidR="00BF7DE2" w:rsidRDefault="00BF7DE2" w:rsidP="00BF7DE2">
      <w:pPr>
        <w:pStyle w:val="ListParagraph"/>
        <w:numPr>
          <w:ilvl w:val="0"/>
          <w:numId w:val="3"/>
        </w:numPr>
        <w:ind w:right="-547"/>
        <w:rPr>
          <w:sz w:val="20"/>
          <w:szCs w:val="20"/>
        </w:rPr>
      </w:pPr>
      <w:r w:rsidRPr="00876277">
        <w:rPr>
          <w:sz w:val="20"/>
          <w:szCs w:val="20"/>
        </w:rPr>
        <w:t xml:space="preserve">Resolved in-process production failures </w:t>
      </w:r>
      <w:r>
        <w:rPr>
          <w:sz w:val="20"/>
          <w:szCs w:val="20"/>
        </w:rPr>
        <w:t>as they occurred</w:t>
      </w:r>
      <w:r w:rsidRPr="00876277">
        <w:rPr>
          <w:sz w:val="20"/>
          <w:szCs w:val="20"/>
        </w:rPr>
        <w:t xml:space="preserve"> to ide</w:t>
      </w:r>
      <w:r>
        <w:rPr>
          <w:sz w:val="20"/>
          <w:szCs w:val="20"/>
        </w:rPr>
        <w:t>ntify key areas for improvement (Reduced Block Heater build time by 25%).</w:t>
      </w:r>
    </w:p>
    <w:p w:rsidR="00BF7DE2" w:rsidRPr="00AB2AB3" w:rsidRDefault="00BF7DE2" w:rsidP="00BF7DE2">
      <w:pPr>
        <w:pStyle w:val="ListParagraph"/>
        <w:numPr>
          <w:ilvl w:val="0"/>
          <w:numId w:val="3"/>
        </w:numPr>
        <w:ind w:right="-547"/>
        <w:rPr>
          <w:sz w:val="20"/>
          <w:szCs w:val="20"/>
        </w:rPr>
      </w:pPr>
      <w:r w:rsidRPr="002120B4">
        <w:rPr>
          <w:noProof/>
        </w:rPr>
        <w:drawing>
          <wp:anchor distT="0" distB="0" distL="114300" distR="114300" simplePos="0" relativeHeight="251704320" behindDoc="0" locked="0" layoutInCell="1" allowOverlap="1" wp14:anchorId="26287DD9" wp14:editId="7A70C545">
            <wp:simplePos x="0" y="0"/>
            <wp:positionH relativeFrom="page">
              <wp:posOffset>139700</wp:posOffset>
            </wp:positionH>
            <wp:positionV relativeFrom="page">
              <wp:posOffset>4893310</wp:posOffset>
            </wp:positionV>
            <wp:extent cx="276225" cy="276225"/>
            <wp:effectExtent l="0" t="0" r="952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ation-alt-512.png"/>
                    <pic:cNvPicPr/>
                  </pic:nvPicPr>
                  <pic:blipFill>
                    <a:blip r:embed="rId11"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Lead Monthly Quality Meetings and implemented action items to improve production efficiency based on custom insights and production KPI’s.</w:t>
      </w:r>
    </w:p>
    <w:p w:rsidR="00BF7DE2" w:rsidRPr="00D53712" w:rsidRDefault="00BF7DE2" w:rsidP="00BF7DE2">
      <w:pPr>
        <w:pStyle w:val="ListParagraph"/>
        <w:numPr>
          <w:ilvl w:val="0"/>
          <w:numId w:val="3"/>
        </w:numPr>
        <w:ind w:right="-547"/>
        <w:rPr>
          <w:sz w:val="20"/>
          <w:szCs w:val="20"/>
        </w:rPr>
      </w:pPr>
      <w:r w:rsidRPr="002120B4">
        <w:rPr>
          <w:noProof/>
        </w:rPr>
        <w:drawing>
          <wp:anchor distT="0" distB="0" distL="114300" distR="114300" simplePos="0" relativeHeight="251705344" behindDoc="0" locked="0" layoutInCell="1" allowOverlap="1" wp14:anchorId="534CE74B" wp14:editId="48521292">
            <wp:simplePos x="0" y="0"/>
            <wp:positionH relativeFrom="margin">
              <wp:posOffset>-2936240</wp:posOffset>
            </wp:positionH>
            <wp:positionV relativeFrom="page">
              <wp:posOffset>5295265</wp:posOffset>
            </wp:positionV>
            <wp:extent cx="255905" cy="25590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512.png"/>
                    <pic:cNvPicPr/>
                  </pic:nvPicPr>
                  <pic:blipFill>
                    <a:blip r:embed="rId12"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5905" cy="255905"/>
                    </a:xfrm>
                    <a:prstGeom prst="rect">
                      <a:avLst/>
                    </a:prstGeom>
                  </pic:spPr>
                </pic:pic>
              </a:graphicData>
            </a:graphic>
            <wp14:sizeRelH relativeFrom="margin">
              <wp14:pctWidth>0</wp14:pctWidth>
            </wp14:sizeRelH>
            <wp14:sizeRelV relativeFrom="margin">
              <wp14:pctHeight>0</wp14:pctHeight>
            </wp14:sizeRelV>
          </wp:anchor>
        </w:drawing>
      </w:r>
      <w:r w:rsidRPr="00876277">
        <w:rPr>
          <w:sz w:val="20"/>
          <w:szCs w:val="20"/>
        </w:rPr>
        <w:t xml:space="preserve">Analyzed all future and current product design changes to provide alternate solutions </w:t>
      </w:r>
      <w:r>
        <w:rPr>
          <w:sz w:val="20"/>
          <w:szCs w:val="20"/>
        </w:rPr>
        <w:t>and</w:t>
      </w:r>
      <w:r w:rsidRPr="00876277">
        <w:rPr>
          <w:sz w:val="20"/>
          <w:szCs w:val="20"/>
        </w:rPr>
        <w:t xml:space="preserve"> improve manufacturability.</w:t>
      </w:r>
      <w:r w:rsidRPr="00D53712">
        <w:rPr>
          <w:sz w:val="20"/>
          <w:szCs w:val="20"/>
        </w:rPr>
        <w:t xml:space="preserve"> </w:t>
      </w:r>
    </w:p>
    <w:p w:rsidR="00BF7DE2" w:rsidRPr="00876277" w:rsidRDefault="00BF7DE2" w:rsidP="00BF7DE2">
      <w:pPr>
        <w:pStyle w:val="ListParagraph"/>
        <w:numPr>
          <w:ilvl w:val="0"/>
          <w:numId w:val="3"/>
        </w:numPr>
        <w:ind w:right="-547"/>
        <w:rPr>
          <w:sz w:val="20"/>
          <w:szCs w:val="20"/>
        </w:rPr>
      </w:pPr>
      <w:r w:rsidRPr="002120B4">
        <w:rPr>
          <w:noProof/>
        </w:rPr>
        <w:drawing>
          <wp:anchor distT="0" distB="0" distL="114300" distR="114300" simplePos="0" relativeHeight="251706368" behindDoc="0" locked="0" layoutInCell="1" allowOverlap="1" wp14:anchorId="0F9F3B37" wp14:editId="6AAF6E17">
            <wp:simplePos x="0" y="0"/>
            <wp:positionH relativeFrom="column">
              <wp:posOffset>-2926080</wp:posOffset>
            </wp:positionH>
            <wp:positionV relativeFrom="page">
              <wp:posOffset>5671185</wp:posOffset>
            </wp:positionV>
            <wp:extent cx="234315" cy="23431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icon-png-clipart-best-1.png"/>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34315" cy="23431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Managed, developed</w:t>
      </w:r>
      <w:r w:rsidRPr="00876277">
        <w:rPr>
          <w:sz w:val="20"/>
          <w:szCs w:val="20"/>
        </w:rPr>
        <w:t>, an</w:t>
      </w:r>
      <w:r>
        <w:rPr>
          <w:sz w:val="20"/>
          <w:szCs w:val="20"/>
        </w:rPr>
        <w:t>d implemented</w:t>
      </w:r>
      <w:r w:rsidRPr="00876277">
        <w:rPr>
          <w:sz w:val="20"/>
          <w:szCs w:val="20"/>
        </w:rPr>
        <w:t xml:space="preserve"> a company-wide Non-Conforming Material Process to identify top </w:t>
      </w:r>
      <w:r>
        <w:rPr>
          <w:sz w:val="20"/>
          <w:szCs w:val="20"/>
        </w:rPr>
        <w:t xml:space="preserve">scrap </w:t>
      </w:r>
      <w:r w:rsidRPr="00876277">
        <w:rPr>
          <w:sz w:val="20"/>
          <w:szCs w:val="20"/>
        </w:rPr>
        <w:t>contribu</w:t>
      </w:r>
      <w:r>
        <w:rPr>
          <w:sz w:val="20"/>
          <w:szCs w:val="20"/>
        </w:rPr>
        <w:t>tors based on volume and value (Reduced Scrap Material by 10%, $200,000).</w:t>
      </w:r>
    </w:p>
    <w:p w:rsidR="00A6271A" w:rsidRDefault="00A6271A" w:rsidP="00A6271A">
      <w:pPr>
        <w:pStyle w:val="ListParagraph"/>
        <w:ind w:left="360" w:right="-547"/>
        <w:rPr>
          <w:sz w:val="20"/>
          <w:szCs w:val="20"/>
        </w:rPr>
      </w:pPr>
    </w:p>
    <w:p w:rsidR="00A6271A" w:rsidRPr="003D31E2" w:rsidRDefault="00A6271A" w:rsidP="00A6271A">
      <w:pPr>
        <w:spacing w:after="0"/>
        <w:ind w:right="-547"/>
        <w:rPr>
          <w:rFonts w:asciiTheme="majorHAnsi" w:hAnsiTheme="majorHAnsi"/>
        </w:rPr>
      </w:pPr>
      <w:proofErr w:type="spellStart"/>
      <w:r>
        <w:rPr>
          <w:rFonts w:asciiTheme="majorHAnsi" w:hAnsiTheme="majorHAnsi"/>
        </w:rPr>
        <w:t>Rieker</w:t>
      </w:r>
      <w:proofErr w:type="spellEnd"/>
      <w:r>
        <w:rPr>
          <w:rFonts w:asciiTheme="majorHAnsi" w:hAnsiTheme="majorHAnsi"/>
        </w:rPr>
        <w:t xml:space="preserve"> Inc.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Aston, PA</w:t>
      </w:r>
    </w:p>
    <w:p w:rsidR="00A6271A" w:rsidRPr="003D31E2" w:rsidRDefault="00A6271A" w:rsidP="00A6271A">
      <w:pPr>
        <w:spacing w:after="0"/>
        <w:ind w:right="-547"/>
        <w:rPr>
          <w:rFonts w:asciiTheme="majorHAnsi" w:hAnsiTheme="majorHAnsi"/>
        </w:rPr>
      </w:pPr>
      <w:r>
        <w:rPr>
          <w:rFonts w:asciiTheme="majorHAnsi" w:hAnsiTheme="majorHAnsi"/>
        </w:rPr>
        <w:t>Manufacturing Engineer</w:t>
      </w:r>
      <w:r>
        <w:rPr>
          <w:rFonts w:asciiTheme="majorHAnsi" w:hAnsiTheme="majorHAnsi"/>
        </w:rPr>
        <w:tab/>
      </w:r>
      <w:r>
        <w:rPr>
          <w:rFonts w:asciiTheme="majorHAnsi" w:hAnsiTheme="majorHAnsi"/>
        </w:rPr>
        <w:tab/>
      </w:r>
      <w:r>
        <w:rPr>
          <w:rFonts w:asciiTheme="majorHAnsi" w:hAnsiTheme="majorHAnsi"/>
        </w:rPr>
        <w:tab/>
        <w:t xml:space="preserve">  February 2013-July 2015</w:t>
      </w:r>
    </w:p>
    <w:p w:rsidR="00BF7DE2" w:rsidRDefault="00BF7DE2" w:rsidP="00BF7DE2">
      <w:pPr>
        <w:pStyle w:val="ListParagraph"/>
        <w:numPr>
          <w:ilvl w:val="0"/>
          <w:numId w:val="4"/>
        </w:numPr>
        <w:ind w:right="-547"/>
        <w:rPr>
          <w:sz w:val="20"/>
          <w:szCs w:val="20"/>
        </w:rPr>
      </w:pPr>
      <w:r>
        <w:rPr>
          <w:sz w:val="20"/>
          <w:szCs w:val="20"/>
        </w:rPr>
        <w:t>Managed</w:t>
      </w:r>
      <w:r w:rsidRPr="004D0EBA">
        <w:rPr>
          <w:sz w:val="20"/>
          <w:szCs w:val="20"/>
        </w:rPr>
        <w:t xml:space="preserve"> all produ</w:t>
      </w:r>
      <w:r>
        <w:rPr>
          <w:sz w:val="20"/>
          <w:szCs w:val="20"/>
        </w:rPr>
        <w:t>ction lines and met KPI goals on a weekly and monthly basis.</w:t>
      </w:r>
    </w:p>
    <w:p w:rsidR="00BF7DE2" w:rsidRDefault="00BF7DE2" w:rsidP="00BF7DE2">
      <w:pPr>
        <w:pStyle w:val="ListParagraph"/>
        <w:numPr>
          <w:ilvl w:val="0"/>
          <w:numId w:val="4"/>
        </w:numPr>
        <w:ind w:right="-547"/>
        <w:rPr>
          <w:sz w:val="20"/>
          <w:szCs w:val="20"/>
        </w:rPr>
      </w:pPr>
      <w:r>
        <w:rPr>
          <w:sz w:val="20"/>
          <w:szCs w:val="20"/>
        </w:rPr>
        <w:t xml:space="preserve">Resolved </w:t>
      </w:r>
      <w:r w:rsidRPr="004D0EBA">
        <w:rPr>
          <w:sz w:val="20"/>
          <w:szCs w:val="20"/>
        </w:rPr>
        <w:t xml:space="preserve">production issues through research and statistical analysis of historical </w:t>
      </w:r>
      <w:r>
        <w:rPr>
          <w:sz w:val="20"/>
          <w:szCs w:val="20"/>
        </w:rPr>
        <w:t xml:space="preserve">test </w:t>
      </w:r>
      <w:r w:rsidRPr="004D0EBA">
        <w:rPr>
          <w:sz w:val="20"/>
          <w:szCs w:val="20"/>
        </w:rPr>
        <w:t>da</w:t>
      </w:r>
      <w:r>
        <w:rPr>
          <w:sz w:val="20"/>
          <w:szCs w:val="20"/>
        </w:rPr>
        <w:t xml:space="preserve">ta by implementing solutions to </w:t>
      </w:r>
      <w:r w:rsidRPr="004D0EBA">
        <w:rPr>
          <w:sz w:val="20"/>
          <w:szCs w:val="20"/>
        </w:rPr>
        <w:t xml:space="preserve">prevent </w:t>
      </w:r>
      <w:r>
        <w:rPr>
          <w:sz w:val="20"/>
          <w:szCs w:val="20"/>
        </w:rPr>
        <w:t>future occurrences (Improved production yield by 40%).</w:t>
      </w:r>
    </w:p>
    <w:p w:rsidR="00BF7DE2" w:rsidRDefault="00BF7DE2" w:rsidP="00BF7DE2">
      <w:pPr>
        <w:pStyle w:val="ListParagraph"/>
        <w:numPr>
          <w:ilvl w:val="0"/>
          <w:numId w:val="4"/>
        </w:numPr>
        <w:ind w:right="-547"/>
        <w:rPr>
          <w:sz w:val="20"/>
          <w:szCs w:val="20"/>
        </w:rPr>
      </w:pPr>
      <w:r w:rsidRPr="004D0EBA">
        <w:rPr>
          <w:sz w:val="20"/>
          <w:szCs w:val="20"/>
        </w:rPr>
        <w:t>Developed</w:t>
      </w:r>
      <w:r>
        <w:rPr>
          <w:sz w:val="20"/>
          <w:szCs w:val="20"/>
        </w:rPr>
        <w:t xml:space="preserve"> custom software utilizing Excel, VBA</w:t>
      </w:r>
      <w:r w:rsidRPr="004D0EBA">
        <w:rPr>
          <w:sz w:val="20"/>
          <w:szCs w:val="20"/>
        </w:rPr>
        <w:t xml:space="preserve">, </w:t>
      </w:r>
      <w:r>
        <w:rPr>
          <w:sz w:val="20"/>
          <w:szCs w:val="20"/>
        </w:rPr>
        <w:t xml:space="preserve">MySQL, </w:t>
      </w:r>
      <w:proofErr w:type="spellStart"/>
      <w:r w:rsidRPr="004D0EBA">
        <w:rPr>
          <w:sz w:val="20"/>
          <w:szCs w:val="20"/>
        </w:rPr>
        <w:t>Navicat</w:t>
      </w:r>
      <w:proofErr w:type="spellEnd"/>
      <w:r w:rsidRPr="004D0EBA">
        <w:rPr>
          <w:sz w:val="20"/>
          <w:szCs w:val="20"/>
        </w:rPr>
        <w:t xml:space="preserve">, and </w:t>
      </w:r>
      <w:r>
        <w:rPr>
          <w:sz w:val="20"/>
          <w:szCs w:val="20"/>
        </w:rPr>
        <w:t>.NET to record and analyze</w:t>
      </w:r>
      <w:r w:rsidRPr="004D0EBA">
        <w:rPr>
          <w:sz w:val="20"/>
          <w:szCs w:val="20"/>
        </w:rPr>
        <w:t xml:space="preserve"> production data</w:t>
      </w:r>
      <w:r>
        <w:rPr>
          <w:sz w:val="20"/>
          <w:szCs w:val="20"/>
        </w:rPr>
        <w:t xml:space="preserve"> through the generation of summary reports and dashboards.</w:t>
      </w:r>
    </w:p>
    <w:p w:rsidR="00BF7DE2" w:rsidRDefault="00BF7DE2" w:rsidP="00BF7DE2">
      <w:pPr>
        <w:pStyle w:val="ListParagraph"/>
        <w:numPr>
          <w:ilvl w:val="0"/>
          <w:numId w:val="4"/>
        </w:numPr>
        <w:ind w:right="-547"/>
        <w:rPr>
          <w:sz w:val="20"/>
          <w:szCs w:val="20"/>
        </w:rPr>
      </w:pPr>
      <w:r>
        <w:rPr>
          <w:sz w:val="20"/>
          <w:szCs w:val="20"/>
        </w:rPr>
        <w:t>I</w:t>
      </w:r>
      <w:r w:rsidRPr="004D0EBA">
        <w:rPr>
          <w:sz w:val="20"/>
          <w:szCs w:val="20"/>
        </w:rPr>
        <w:t>ncrease</w:t>
      </w:r>
      <w:r>
        <w:rPr>
          <w:sz w:val="20"/>
          <w:szCs w:val="20"/>
        </w:rPr>
        <w:t>d</w:t>
      </w:r>
      <w:r w:rsidRPr="004D0EBA">
        <w:rPr>
          <w:sz w:val="20"/>
          <w:szCs w:val="20"/>
        </w:rPr>
        <w:t xml:space="preserve"> </w:t>
      </w:r>
      <w:r>
        <w:rPr>
          <w:sz w:val="20"/>
          <w:szCs w:val="20"/>
        </w:rPr>
        <w:t xml:space="preserve">production </w:t>
      </w:r>
      <w:r w:rsidRPr="004D0EBA">
        <w:rPr>
          <w:sz w:val="20"/>
          <w:szCs w:val="20"/>
        </w:rPr>
        <w:t>output, reduce</w:t>
      </w:r>
      <w:r>
        <w:rPr>
          <w:sz w:val="20"/>
          <w:szCs w:val="20"/>
        </w:rPr>
        <w:t>d testing time</w:t>
      </w:r>
      <w:r w:rsidRPr="004D0EBA">
        <w:rPr>
          <w:sz w:val="20"/>
          <w:szCs w:val="20"/>
        </w:rPr>
        <w:t>, and reduce</w:t>
      </w:r>
      <w:r>
        <w:rPr>
          <w:sz w:val="20"/>
          <w:szCs w:val="20"/>
        </w:rPr>
        <w:t>d</w:t>
      </w:r>
      <w:r w:rsidRPr="004D0EBA">
        <w:rPr>
          <w:sz w:val="20"/>
          <w:szCs w:val="20"/>
        </w:rPr>
        <w:t xml:space="preserve"> </w:t>
      </w:r>
      <w:r>
        <w:rPr>
          <w:sz w:val="20"/>
          <w:szCs w:val="20"/>
        </w:rPr>
        <w:t xml:space="preserve">material </w:t>
      </w:r>
      <w:r w:rsidRPr="004D0EBA">
        <w:rPr>
          <w:sz w:val="20"/>
          <w:szCs w:val="20"/>
        </w:rPr>
        <w:t xml:space="preserve">scrap </w:t>
      </w:r>
      <w:r>
        <w:rPr>
          <w:sz w:val="20"/>
          <w:szCs w:val="20"/>
        </w:rPr>
        <w:t>using time studies and other Lean/Six Sigma production practices (Reduced calibration and validation time by 20%).</w:t>
      </w:r>
    </w:p>
    <w:p w:rsidR="00BF7DE2" w:rsidRDefault="00BF7DE2" w:rsidP="00BF7DE2">
      <w:pPr>
        <w:pStyle w:val="ListParagraph"/>
        <w:numPr>
          <w:ilvl w:val="0"/>
          <w:numId w:val="4"/>
        </w:numPr>
        <w:ind w:right="-547"/>
        <w:rPr>
          <w:sz w:val="20"/>
          <w:szCs w:val="20"/>
        </w:rPr>
      </w:pPr>
      <w:r w:rsidRPr="004D0EBA">
        <w:rPr>
          <w:sz w:val="20"/>
          <w:szCs w:val="20"/>
        </w:rPr>
        <w:t>Gene</w:t>
      </w:r>
      <w:r>
        <w:rPr>
          <w:sz w:val="20"/>
          <w:szCs w:val="20"/>
        </w:rPr>
        <w:t xml:space="preserve">rated detailed flow charts and written procedures to visualize and document production processes. </w:t>
      </w:r>
    </w:p>
    <w:p w:rsidR="00A6271A" w:rsidRPr="0099459C" w:rsidRDefault="00A6271A" w:rsidP="00A6271A">
      <w:pPr>
        <w:pStyle w:val="ListParagraph"/>
        <w:ind w:left="360" w:right="-547"/>
        <w:rPr>
          <w:sz w:val="20"/>
          <w:szCs w:val="20"/>
        </w:rPr>
      </w:pPr>
    </w:p>
    <w:p w:rsidR="00A6271A" w:rsidRPr="003D31E2" w:rsidRDefault="00A6271A" w:rsidP="00A6271A">
      <w:pPr>
        <w:spacing w:after="0"/>
        <w:ind w:right="-547"/>
        <w:rPr>
          <w:rFonts w:asciiTheme="majorHAnsi" w:hAnsiTheme="majorHAnsi"/>
        </w:rPr>
      </w:pPr>
      <w:r w:rsidRPr="008D6E0C">
        <w:rPr>
          <w:noProof/>
          <w:sz w:val="20"/>
          <w:szCs w:val="20"/>
        </w:rPr>
        <mc:AlternateContent>
          <mc:Choice Requires="wpg">
            <w:drawing>
              <wp:anchor distT="0" distB="0" distL="114300" distR="114300" simplePos="0" relativeHeight="251687936" behindDoc="0" locked="0" layoutInCell="1" allowOverlap="1" wp14:anchorId="12E2088F" wp14:editId="046F066F">
                <wp:simplePos x="0" y="0"/>
                <wp:positionH relativeFrom="column">
                  <wp:posOffset>-2733675</wp:posOffset>
                </wp:positionH>
                <wp:positionV relativeFrom="paragraph">
                  <wp:posOffset>1106805</wp:posOffset>
                </wp:positionV>
                <wp:extent cx="2247900" cy="311150"/>
                <wp:effectExtent l="0" t="0" r="0" b="0"/>
                <wp:wrapNone/>
                <wp:docPr id="220" name="Group 220">
                  <a:hlinkClick xmlns:a="http://schemas.openxmlformats.org/drawingml/2006/main" r:id="rId23"/>
                </wp:docPr>
                <wp:cNvGraphicFramePr/>
                <a:graphic xmlns:a="http://schemas.openxmlformats.org/drawingml/2006/main">
                  <a:graphicData uri="http://schemas.microsoft.com/office/word/2010/wordprocessingGroup">
                    <wpg:wgp>
                      <wpg:cNvGrpSpPr/>
                      <wpg:grpSpPr>
                        <a:xfrm>
                          <a:off x="0" y="0"/>
                          <a:ext cx="2247900" cy="311150"/>
                          <a:chOff x="0" y="0"/>
                          <a:chExt cx="2247900" cy="311150"/>
                        </a:xfrm>
                      </wpg:grpSpPr>
                      <wps:wsp>
                        <wps:cNvPr id="221" name="Text Box 221"/>
                        <wps:cNvSpPr txBox="1"/>
                        <wps:spPr>
                          <a:xfrm>
                            <a:off x="1162050" y="0"/>
                            <a:ext cx="1085850" cy="311150"/>
                          </a:xfrm>
                          <a:prstGeom prst="rect">
                            <a:avLst/>
                          </a:prstGeom>
                          <a:noFill/>
                          <a:ln w="6350">
                            <a:noFill/>
                          </a:ln>
                        </wps:spPr>
                        <wps:txbx>
                          <w:txbxContent>
                            <w:p w:rsidR="00A6271A" w:rsidRPr="0018255F" w:rsidRDefault="00A6271A" w:rsidP="00A6271A">
                              <w:pPr>
                                <w:rPr>
                                  <w:color w:val="0070C0"/>
                                </w:rPr>
                              </w:pPr>
                              <w:r w:rsidRPr="0018255F">
                                <w:rPr>
                                  <w:color w:val="0070C0"/>
                                </w:rPr>
                                <w:t>/mike-</w:t>
                              </w:r>
                              <w:proofErr w:type="spellStart"/>
                              <w:r w:rsidRPr="0018255F">
                                <w:rPr>
                                  <w:color w:val="0070C0"/>
                                </w:rPr>
                                <w:t>lanza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2" name="Picture 222">
                            <a:hlinkClick r:id="rId23"/>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6350"/>
                            <a:ext cx="1235710" cy="294640"/>
                          </a:xfrm>
                          <a:prstGeom prst="rect">
                            <a:avLst/>
                          </a:prstGeom>
                        </pic:spPr>
                      </pic:pic>
                    </wpg:wgp>
                  </a:graphicData>
                </a:graphic>
              </wp:anchor>
            </w:drawing>
          </mc:Choice>
          <mc:Fallback>
            <w:pict>
              <v:group w14:anchorId="12E2088F" id="Group 220" o:spid="_x0000_s1041" href="https://stackexchange.com/users/11463562/mike-lanza" style="position:absolute;margin-left:-215.25pt;margin-top:87.15pt;width:177pt;height:24.5pt;z-index:251687936" coordsize="22479,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" o:button="t">
                <v:shape id="Text Box 221" o:spid="_x0000_s1042" type="#_x0000_t202" style="position:absolute;left:11620;width:1085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A6271A" w:rsidRPr="0018255F" w:rsidRDefault="00A6271A" w:rsidP="00A6271A">
                        <w:pPr>
                          <w:rPr>
                            <w:color w:val="0070C0"/>
                          </w:rPr>
                        </w:pPr>
                        <w:r w:rsidRPr="0018255F">
                          <w:rPr>
                            <w:color w:val="0070C0"/>
                          </w:rPr>
                          <w:t>/mike-</w:t>
                        </w:r>
                        <w:proofErr w:type="spellStart"/>
                        <w:r w:rsidRPr="0018255F">
                          <w:rPr>
                            <w:color w:val="0070C0"/>
                          </w:rPr>
                          <w:t>lanza</w:t>
                        </w:r>
                        <w:proofErr w:type="spellEnd"/>
                      </w:p>
                    </w:txbxContent>
                  </v:textbox>
                </v:shape>
                <v:shape id="Picture 222" o:spid="_x0000_s1043" type="#_x0000_t75" href="https://stackexchange.com/users/11463562/mike-lanza" style="position:absolute;top:63;width:12357;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QBhPDAAAA3AAAAA8AAABkcnMvZG93bnJldi54bWxEj0GLwjAUhO8L/ofwBG9rag+lW40igot4&#10;WVa9eHskz7bYvJQkq9VfbxYW9jjMzDfMYjXYTtzIh9axgtk0A0GsnWm5VnA6bt9LECEiG+wck4IH&#10;BVgtR28LrIy78zfdDrEWCcKhQgVNjH0lZdANWQxT1xMn7+K8xZikr6XxeE9w28k8ywppseW00GBP&#10;m4b09fBjFTzP+25fyM/2WBdaR/oov/yuVGoyHtZzEJGG+B/+a++MgjzP4fdMOgJy+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AGE8MAAADcAAAADwAAAAAAAAAAAAAAAACf&#10;AgAAZHJzL2Rvd25yZXYueG1sUEsFBgAAAAAEAAQA9wAAAI8DAAAAAA==&#10;" o:button="t">
                  <v:fill o:detectmouseclick="t"/>
                  <v:imagedata r:id="rId25" o:title=""/>
                  <v:path arrowok="t"/>
                </v:shape>
              </v:group>
            </w:pict>
          </mc:Fallback>
        </mc:AlternateContent>
      </w:r>
      <w:r w:rsidRPr="008D6E0C">
        <w:rPr>
          <w:noProof/>
          <w:sz w:val="20"/>
          <w:szCs w:val="20"/>
        </w:rPr>
        <mc:AlternateContent>
          <mc:Choice Requires="wpg">
            <w:drawing>
              <wp:anchor distT="0" distB="0" distL="114300" distR="114300" simplePos="0" relativeHeight="251688960" behindDoc="0" locked="0" layoutInCell="1" allowOverlap="1" wp14:anchorId="32567172" wp14:editId="394AE0D4">
                <wp:simplePos x="0" y="0"/>
                <wp:positionH relativeFrom="column">
                  <wp:posOffset>-2390775</wp:posOffset>
                </wp:positionH>
                <wp:positionV relativeFrom="paragraph">
                  <wp:posOffset>1449705</wp:posOffset>
                </wp:positionV>
                <wp:extent cx="1682750" cy="324485"/>
                <wp:effectExtent l="0" t="0" r="0" b="0"/>
                <wp:wrapNone/>
                <wp:docPr id="223" name="Group 223">
                  <a:hlinkClick xmlns:a="http://schemas.openxmlformats.org/drawingml/2006/main" r:id="rId20"/>
                </wp:docPr>
                <wp:cNvGraphicFramePr/>
                <a:graphic xmlns:a="http://schemas.openxmlformats.org/drawingml/2006/main">
                  <a:graphicData uri="http://schemas.microsoft.com/office/word/2010/wordprocessingGroup">
                    <wpg:wgp>
                      <wpg:cNvGrpSpPr/>
                      <wpg:grpSpPr>
                        <a:xfrm>
                          <a:off x="0" y="0"/>
                          <a:ext cx="1682750" cy="324485"/>
                          <a:chOff x="0" y="0"/>
                          <a:chExt cx="1682750" cy="324485"/>
                        </a:xfrm>
                      </wpg:grpSpPr>
                      <wps:wsp>
                        <wps:cNvPr id="224" name="Text Box 224"/>
                        <wps:cNvSpPr txBox="1"/>
                        <wps:spPr>
                          <a:xfrm>
                            <a:off x="596900" y="6350"/>
                            <a:ext cx="1085850" cy="311150"/>
                          </a:xfrm>
                          <a:prstGeom prst="rect">
                            <a:avLst/>
                          </a:prstGeom>
                          <a:noFill/>
                          <a:ln w="6350">
                            <a:noFill/>
                          </a:ln>
                        </wps:spPr>
                        <wps:txbx>
                          <w:txbxContent>
                            <w:p w:rsidR="00A6271A" w:rsidRPr="0018255F" w:rsidRDefault="00A6271A" w:rsidP="00A6271A">
                              <w:pPr>
                                <w:rPr>
                                  <w:color w:val="0070C0"/>
                                </w:rPr>
                              </w:pPr>
                              <w:r w:rsidRPr="0018255F">
                                <w:rPr>
                                  <w:color w:val="0070C0"/>
                                </w:rPr>
                                <w:t>/</w:t>
                              </w:r>
                              <w:proofErr w:type="spellStart"/>
                              <w:r w:rsidRPr="0018255F">
                                <w:rPr>
                                  <w:color w:val="0070C0"/>
                                </w:rPr>
                                <w:t>lanzman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5" name="Picture 225">
                            <a:hlinkClick r:id="rId20"/>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4375" cy="324485"/>
                          </a:xfrm>
                          <a:prstGeom prst="rect">
                            <a:avLst/>
                          </a:prstGeom>
                        </pic:spPr>
                      </pic:pic>
                    </wpg:wgp>
                  </a:graphicData>
                </a:graphic>
              </wp:anchor>
            </w:drawing>
          </mc:Choice>
          <mc:Fallback>
            <w:pict>
              <v:group w14:anchorId="32567172" id="Group 223" o:spid="_x0000_s1044" href="https://www.kaggle.com/lanzman" style="position:absolute;margin-left:-188.25pt;margin-top:114.15pt;width:132.5pt;height:25.55pt;z-index:251688960" coordsize="16827,3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" o:button="t">
                <v:shape id="Text Box 224" o:spid="_x0000_s1045" type="#_x0000_t202" style="position:absolute;left:5969;top:63;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A6271A" w:rsidRPr="0018255F" w:rsidRDefault="00A6271A" w:rsidP="00A6271A">
                        <w:pPr>
                          <w:rPr>
                            <w:color w:val="0070C0"/>
                          </w:rPr>
                        </w:pPr>
                        <w:r w:rsidRPr="0018255F">
                          <w:rPr>
                            <w:color w:val="0070C0"/>
                          </w:rPr>
                          <w:t>/</w:t>
                        </w:r>
                        <w:proofErr w:type="spellStart"/>
                        <w:r w:rsidRPr="0018255F">
                          <w:rPr>
                            <w:color w:val="0070C0"/>
                          </w:rPr>
                          <w:t>lanzman</w:t>
                        </w:r>
                        <w:proofErr w:type="spellEnd"/>
                      </w:p>
                    </w:txbxContent>
                  </v:textbox>
                </v:shape>
                <v:shape id="Picture 225" o:spid="_x0000_s1046" type="#_x0000_t75" href="https://www.kaggle.com/lanzman" style="position:absolute;width:7143;height:3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v6U6+AAAA3AAAAA8AAABkcnMvZG93bnJldi54bWxEj0sLwjAQhO+C/yGs4EU0tfiiGkUEwauv&#10;+9qsbbHZ1CZq/fdGEDwOM98Ms1g1phRPql1hWcFwEIEgTq0uOFNwOm77MxDOI2ssLZOCNzlYLdut&#10;BSbavnhPz4PPRChhl6CC3PsqkdKlORl0A1sRB+9qa4M+yDqTusZXKDeljKNoIg0WHBZyrGiTU3o7&#10;PIyCuDK3bLM+Xx7T3Yh7Bd5x2pso1e006zkIT43/h3/0TgcuHsP3TDgCcvk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8v6U6+AAAA3AAAAA8AAAAAAAAAAAAAAAAAnwIAAGRy&#10;cy9kb3ducmV2LnhtbFBLBQYAAAAABAAEAPcAAACKAwAAAAA=&#10;" o:button="t">
                  <v:fill o:detectmouseclick="t"/>
                  <v:imagedata r:id="rId22" o:title=""/>
                  <v:path arrowok="t"/>
                </v:shape>
              </v:group>
            </w:pict>
          </mc:Fallback>
        </mc:AlternateContent>
      </w:r>
      <w:r w:rsidRPr="008D6E0C">
        <w:rPr>
          <w:noProof/>
          <w:sz w:val="20"/>
          <w:szCs w:val="20"/>
        </w:rPr>
        <mc:AlternateContent>
          <mc:Choice Requires="wpg">
            <w:drawing>
              <wp:anchor distT="0" distB="0" distL="114300" distR="114300" simplePos="0" relativeHeight="251685888" behindDoc="0" locked="0" layoutInCell="1" allowOverlap="1" wp14:anchorId="08A00A9F" wp14:editId="7EC434EC">
                <wp:simplePos x="0" y="0"/>
                <wp:positionH relativeFrom="column">
                  <wp:posOffset>-2352675</wp:posOffset>
                </wp:positionH>
                <wp:positionV relativeFrom="paragraph">
                  <wp:posOffset>224155</wp:posOffset>
                </wp:positionV>
                <wp:extent cx="1403350" cy="359410"/>
                <wp:effectExtent l="0" t="0" r="0" b="2540"/>
                <wp:wrapNone/>
                <wp:docPr id="5" name="Group 5"/>
                <wp:cNvGraphicFramePr/>
                <a:graphic xmlns:a="http://schemas.openxmlformats.org/drawingml/2006/main">
                  <a:graphicData uri="http://schemas.microsoft.com/office/word/2010/wordprocessingGroup">
                    <wpg:wgp>
                      <wpg:cNvGrpSpPr/>
                      <wpg:grpSpPr>
                        <a:xfrm>
                          <a:off x="0" y="0"/>
                          <a:ext cx="1403350" cy="359410"/>
                          <a:chOff x="0" y="0"/>
                          <a:chExt cx="1403350" cy="359410"/>
                        </a:xfrm>
                      </wpg:grpSpPr>
                      <wps:wsp>
                        <wps:cNvPr id="6" name="Text Box 6">
                          <a:hlinkClick r:id="rId14"/>
                        </wps:cNvPr>
                        <wps:cNvSpPr txBox="1"/>
                        <wps:spPr>
                          <a:xfrm>
                            <a:off x="317500" y="31750"/>
                            <a:ext cx="1085850" cy="311150"/>
                          </a:xfrm>
                          <a:prstGeom prst="rect">
                            <a:avLst/>
                          </a:prstGeom>
                          <a:noFill/>
                          <a:ln w="6350">
                            <a:noFill/>
                          </a:ln>
                        </wps:spPr>
                        <wps:txbx>
                          <w:txbxContent>
                            <w:p w:rsidR="00A6271A" w:rsidRPr="0018255F" w:rsidRDefault="00A6271A" w:rsidP="00A6271A">
                              <w:pPr>
                                <w:rPr>
                                  <w:color w:val="0070C0"/>
                                </w:rPr>
                              </w:pPr>
                              <w:r w:rsidRPr="0018255F">
                                <w:rPr>
                                  <w:color w:val="0070C0"/>
                                </w:rPr>
                                <w:t>/mike-</w:t>
                              </w:r>
                              <w:proofErr w:type="spellStart"/>
                              <w:r w:rsidRPr="0018255F">
                                <w:rPr>
                                  <w:color w:val="0070C0"/>
                                </w:rPr>
                                <w:t>lanza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a:hlinkClick r:id="rId14"/>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wpg:wgp>
                  </a:graphicData>
                </a:graphic>
              </wp:anchor>
            </w:drawing>
          </mc:Choice>
          <mc:Fallback>
            <w:pict>
              <v:group w14:anchorId="08A00A9F" id="Group 5" o:spid="_x0000_s1047" style="position:absolute;margin-left:-185.25pt;margin-top:17.65pt;width:110.5pt;height:28.3pt;z-index:251685888" coordsize="14033,3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">
                <v:shape id="Text Box 6" o:spid="_x0000_s1048" type="#_x0000_t202" href="https://www.linkedin.com/in/mike-lanza/" style="position:absolute;left:3175;top:317;width:10858;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W3lr4A&#10;AADaAAAADwAAAGRycy9kb3ducmV2LnhtbESPQavCMBCE7w/8D2EFb5rqQbQaRQTFiwer4nVp1ra0&#10;2ZQkav33RhDecZiZb5jlujONeJLzlWUF41ECgji3uuJCweW8G85A+ICssbFMCt7kYb3q/S0x1fbF&#10;J3pmoRARwj5FBWUIbSqlz0sy6Ee2JY7e3TqDIUpXSO3wFeGmkZMkmUqDFceFElvalpTX2cMosPPs&#10;kGzd7FbX8rg/Ha+6oEwrNeh3mwWIQF34D//aB61gCt8r8Qb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9lt5a+AAAA2gAAAA8AAAAAAAAAAAAAAAAAmAIAAGRycy9kb3ducmV2&#10;LnhtbFBLBQYAAAAABAAEAPUAAACDAwAAAAA=&#10;" o:button="t" filled="f" stroked="f" strokeweight=".5pt">
                  <v:fill o:detectmouseclick="t"/>
                  <v:textbox>
                    <w:txbxContent>
                      <w:p w:rsidR="00A6271A" w:rsidRPr="0018255F" w:rsidRDefault="00A6271A" w:rsidP="00A6271A">
                        <w:pPr>
                          <w:rPr>
                            <w:color w:val="0070C0"/>
                          </w:rPr>
                        </w:pPr>
                        <w:r w:rsidRPr="0018255F">
                          <w:rPr>
                            <w:color w:val="0070C0"/>
                          </w:rPr>
                          <w:t>/mike-</w:t>
                        </w:r>
                        <w:proofErr w:type="spellStart"/>
                        <w:r w:rsidRPr="0018255F">
                          <w:rPr>
                            <w:color w:val="0070C0"/>
                          </w:rPr>
                          <w:t>lanza</w:t>
                        </w:r>
                        <w:proofErr w:type="spellEnd"/>
                      </w:p>
                    </w:txbxContent>
                  </v:textbox>
                </v:shape>
                <v:shape id="Picture 7" o:spid="_x0000_s1049" type="#_x0000_t75" href="https://www.linkedin.com/in/mike-lanza/" style="position:absolute;width:3594;height:3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mzhHDAAAA2gAAAA8AAABkcnMvZG93bnJldi54bWxEj8FqwzAQRO+F/IPYQG+NnB7S1I0cQiDF&#10;wVBI0g9YrK1tbK0cSY3tfH1VKPQ4zMwbZrMdTSdu5HxjWcFykYAgLq1uuFLweTk8rUH4gKyxs0wK&#10;JvKwzWYPG0y1HfhEt3OoRISwT1FBHUKfSunLmgz6he2Jo/dlncEQpaukdjhEuOnkc5KspMGG40KN&#10;Pe1rKtvzt1GQtKt3vH7QfbqiM6/Hpsj5Uij1OB93byACjeE//NfOtYIX+L0Sb4DM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ubOEcMAAADaAAAADwAAAAAAAAAAAAAAAACf&#10;AgAAZHJzL2Rvd25yZXYueG1sUEsFBgAAAAAEAAQA9wAAAI8DAAAAAA==&#10;" o:button="t">
                  <v:fill o:detectmouseclick="t"/>
                  <v:imagedata r:id="rId16" o:title=""/>
                  <v:path arrowok="t"/>
                </v:shape>
              </v:group>
            </w:pict>
          </mc:Fallback>
        </mc:AlternateContent>
      </w:r>
      <w:r w:rsidRPr="008D6E0C">
        <w:rPr>
          <w:noProof/>
          <w:sz w:val="20"/>
          <w:szCs w:val="20"/>
        </w:rPr>
        <mc:AlternateContent>
          <mc:Choice Requires="wpg">
            <w:drawing>
              <wp:anchor distT="0" distB="0" distL="114300" distR="114300" simplePos="0" relativeHeight="251686912" behindDoc="0" locked="0" layoutInCell="1" allowOverlap="1" wp14:anchorId="482F46A8" wp14:editId="58B67DDC">
                <wp:simplePos x="0" y="0"/>
                <wp:positionH relativeFrom="column">
                  <wp:posOffset>-2625725</wp:posOffset>
                </wp:positionH>
                <wp:positionV relativeFrom="paragraph">
                  <wp:posOffset>655955</wp:posOffset>
                </wp:positionV>
                <wp:extent cx="1905000" cy="370205"/>
                <wp:effectExtent l="0" t="0" r="0" b="0"/>
                <wp:wrapNone/>
                <wp:docPr id="226" name="Group 226">
                  <a:hlinkClick xmlns:a="http://schemas.openxmlformats.org/drawingml/2006/main" r:id="rId17"/>
                </wp:docPr>
                <wp:cNvGraphicFramePr/>
                <a:graphic xmlns:a="http://schemas.openxmlformats.org/drawingml/2006/main">
                  <a:graphicData uri="http://schemas.microsoft.com/office/word/2010/wordprocessingGroup">
                    <wpg:wgp>
                      <wpg:cNvGrpSpPr/>
                      <wpg:grpSpPr>
                        <a:xfrm>
                          <a:off x="0" y="0"/>
                          <a:ext cx="1905000" cy="370205"/>
                          <a:chOff x="0" y="0"/>
                          <a:chExt cx="1905000" cy="370205"/>
                        </a:xfrm>
                      </wpg:grpSpPr>
                      <wps:wsp>
                        <wps:cNvPr id="227" name="Text Box 227"/>
                        <wps:cNvSpPr txBox="1"/>
                        <wps:spPr>
                          <a:xfrm>
                            <a:off x="819150" y="31750"/>
                            <a:ext cx="1085850" cy="311150"/>
                          </a:xfrm>
                          <a:prstGeom prst="rect">
                            <a:avLst/>
                          </a:prstGeom>
                          <a:noFill/>
                          <a:ln w="6350">
                            <a:noFill/>
                          </a:ln>
                        </wps:spPr>
                        <wps:txbx>
                          <w:txbxContent>
                            <w:p w:rsidR="00A6271A" w:rsidRPr="0018255F" w:rsidRDefault="00A6271A" w:rsidP="00A6271A">
                              <w:pPr>
                                <w:rPr>
                                  <w:color w:val="0070C0"/>
                                </w:rPr>
                              </w:pPr>
                              <w:r w:rsidRPr="0018255F">
                                <w:rPr>
                                  <w:color w:val="0070C0"/>
                                </w:rPr>
                                <w:t>/</w:t>
                              </w:r>
                              <w:proofErr w:type="spellStart"/>
                              <w:r w:rsidRPr="0018255F">
                                <w:rPr>
                                  <w:color w:val="0070C0"/>
                                </w:rPr>
                                <w:t>lanzman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28" name="Picture 228">
                            <a:hlinkClick r:id="rId17"/>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00125" cy="370205"/>
                          </a:xfrm>
                          <a:prstGeom prst="rect">
                            <a:avLst/>
                          </a:prstGeom>
                        </pic:spPr>
                      </pic:pic>
                    </wpg:wgp>
                  </a:graphicData>
                </a:graphic>
              </wp:anchor>
            </w:drawing>
          </mc:Choice>
          <mc:Fallback>
            <w:pict>
              <v:group w14:anchorId="482F46A8" id="Group 226" o:spid="_x0000_s1050" href="https://github.com/lanzman" style="position:absolute;margin-left:-206.75pt;margin-top:51.65pt;width:150pt;height:29.15pt;z-index:251686912" coordsize="19050,3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" o:button="t">
                <v:shape id="Text Box 227" o:spid="_x0000_s1051" type="#_x0000_t202" style="position:absolute;left:8191;top:317;width:10859;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6271A" w:rsidRPr="0018255F" w:rsidRDefault="00A6271A" w:rsidP="00A6271A">
                        <w:pPr>
                          <w:rPr>
                            <w:color w:val="0070C0"/>
                          </w:rPr>
                        </w:pPr>
                        <w:r w:rsidRPr="0018255F">
                          <w:rPr>
                            <w:color w:val="0070C0"/>
                          </w:rPr>
                          <w:t>/</w:t>
                        </w:r>
                        <w:proofErr w:type="spellStart"/>
                        <w:r w:rsidRPr="0018255F">
                          <w:rPr>
                            <w:color w:val="0070C0"/>
                          </w:rPr>
                          <w:t>lanzman</w:t>
                        </w:r>
                        <w:proofErr w:type="spellEnd"/>
                      </w:p>
                    </w:txbxContent>
                  </v:textbox>
                </v:shape>
                <v:shape id="Picture 228" o:spid="_x0000_s1052" type="#_x0000_t75" href="https://github.com/lanzman" style="position:absolute;width:10001;height:3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P24LBAAAA3AAAAA8AAABkcnMvZG93bnJldi54bWxET1trwjAUfhf8D+EIe5GZWqaUrqnIxmBP&#10;Y172ftYc22pyUpqo2b9fHgZ7/Pju1SZaI240+t6xguUiA0HcON1zq+B4eHssQPiArNE4JgU/5GFT&#10;TycVltrdeUe3fWhFCmFfooIuhKGU0jcdWfQLNxAn7uRGiyHBsZV6xHsKt0bmWbaWFntODR0O9NJR&#10;c9lfrYJiVYTvc6TYP+Fcvn5czfLr0yj1MIvbZxCBYvgX/7nftYI8T2vTmXQEZP0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8P24LBAAAA3AAAAA8AAAAAAAAAAAAAAAAAnwIA&#10;AGRycy9kb3ducmV2LnhtbFBLBQYAAAAABAAEAPcAAACNAwAAAAA=&#10;" o:button="t">
                  <v:fill o:detectmouseclick="t"/>
                  <v:imagedata r:id="rId19" o:title=""/>
                  <v:path arrowok="t"/>
                </v:shape>
              </v:group>
            </w:pict>
          </mc:Fallback>
        </mc:AlternateContent>
      </w:r>
      <w:proofErr w:type="spellStart"/>
      <w:r>
        <w:rPr>
          <w:rFonts w:asciiTheme="majorHAnsi" w:hAnsiTheme="majorHAnsi"/>
        </w:rPr>
        <w:t>HighPoint</w:t>
      </w:r>
      <w:proofErr w:type="spellEnd"/>
      <w:r>
        <w:rPr>
          <w:rFonts w:asciiTheme="majorHAnsi" w:hAnsiTheme="majorHAnsi"/>
        </w:rPr>
        <w:t xml:space="preserve"> Solutions</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East </w:t>
      </w:r>
      <w:proofErr w:type="spellStart"/>
      <w:r>
        <w:rPr>
          <w:rFonts w:asciiTheme="majorHAnsi" w:hAnsiTheme="majorHAnsi"/>
        </w:rPr>
        <w:t>Norriton</w:t>
      </w:r>
      <w:proofErr w:type="spellEnd"/>
      <w:r>
        <w:rPr>
          <w:rFonts w:asciiTheme="majorHAnsi" w:hAnsiTheme="majorHAnsi"/>
        </w:rPr>
        <w:t>, PA</w:t>
      </w:r>
    </w:p>
    <w:p w:rsidR="00A6271A" w:rsidRPr="003D31E2" w:rsidRDefault="00A6271A" w:rsidP="00A6271A">
      <w:pPr>
        <w:spacing w:after="0"/>
        <w:ind w:right="-547"/>
        <w:rPr>
          <w:rFonts w:asciiTheme="majorHAnsi" w:hAnsiTheme="majorHAnsi"/>
        </w:rPr>
      </w:pPr>
      <w:r>
        <w:rPr>
          <w:rFonts w:asciiTheme="majorHAnsi" w:hAnsiTheme="majorHAnsi"/>
        </w:rPr>
        <w:t>IT Consultant</w:t>
      </w:r>
      <w:r>
        <w:rPr>
          <w:rFonts w:asciiTheme="majorHAnsi" w:hAnsiTheme="majorHAnsi"/>
        </w:rPr>
        <w:tab/>
      </w:r>
      <w:r>
        <w:rPr>
          <w:rFonts w:asciiTheme="majorHAnsi" w:hAnsiTheme="majorHAnsi"/>
        </w:rPr>
        <w:tab/>
      </w:r>
      <w:r>
        <w:rPr>
          <w:rFonts w:asciiTheme="majorHAnsi" w:hAnsiTheme="majorHAnsi"/>
        </w:rPr>
        <w:tab/>
        <w:t xml:space="preserve">  </w:t>
      </w:r>
      <w:r>
        <w:rPr>
          <w:rFonts w:asciiTheme="majorHAnsi" w:hAnsiTheme="majorHAnsi"/>
        </w:rPr>
        <w:tab/>
        <w:t xml:space="preserve">     July 2012 2013-February 2013</w:t>
      </w:r>
    </w:p>
    <w:p w:rsidR="00BF7DE2" w:rsidRDefault="00BF7DE2" w:rsidP="00BF7DE2">
      <w:pPr>
        <w:pStyle w:val="ListParagraph"/>
        <w:numPr>
          <w:ilvl w:val="0"/>
          <w:numId w:val="5"/>
        </w:numPr>
        <w:ind w:right="-547"/>
        <w:rPr>
          <w:sz w:val="20"/>
          <w:szCs w:val="20"/>
        </w:rPr>
      </w:pPr>
      <w:r w:rsidRPr="004D0EBA">
        <w:rPr>
          <w:sz w:val="20"/>
          <w:szCs w:val="20"/>
        </w:rPr>
        <w:t xml:space="preserve">Provided support and development for the </w:t>
      </w:r>
      <w:proofErr w:type="spellStart"/>
      <w:r w:rsidRPr="004D0EBA">
        <w:rPr>
          <w:sz w:val="20"/>
          <w:szCs w:val="20"/>
        </w:rPr>
        <w:t>Trackwise</w:t>
      </w:r>
      <w:proofErr w:type="spellEnd"/>
      <w:r w:rsidRPr="004D0EBA">
        <w:rPr>
          <w:sz w:val="20"/>
          <w:szCs w:val="20"/>
        </w:rPr>
        <w:t xml:space="preserve"> and</w:t>
      </w:r>
      <w:r>
        <w:rPr>
          <w:sz w:val="20"/>
          <w:szCs w:val="20"/>
        </w:rPr>
        <w:t xml:space="preserve"> Master Control software suites at various healthcare and pharmaceutical client sites.</w:t>
      </w:r>
    </w:p>
    <w:p w:rsidR="00154354" w:rsidRPr="00BF7DE2" w:rsidRDefault="00BF7DE2" w:rsidP="00BF7DE2">
      <w:pPr>
        <w:pStyle w:val="ListParagraph"/>
        <w:numPr>
          <w:ilvl w:val="0"/>
          <w:numId w:val="5"/>
        </w:numPr>
        <w:rPr>
          <w:sz w:val="20"/>
          <w:szCs w:val="20"/>
        </w:rPr>
      </w:pPr>
      <w:r>
        <w:rPr>
          <w:noProof/>
        </w:rPr>
        <mc:AlternateContent>
          <mc:Choice Requires="wps">
            <w:drawing>
              <wp:anchor distT="0" distB="0" distL="114300" distR="114300" simplePos="0" relativeHeight="251702272" behindDoc="1" locked="0" layoutInCell="1" allowOverlap="1" wp14:anchorId="3F9EA9EA" wp14:editId="44E952D8">
                <wp:simplePos x="0" y="0"/>
                <wp:positionH relativeFrom="page">
                  <wp:posOffset>-314325</wp:posOffset>
                </wp:positionH>
                <wp:positionV relativeFrom="paragraph">
                  <wp:posOffset>448310</wp:posOffset>
                </wp:positionV>
                <wp:extent cx="8386445" cy="664845"/>
                <wp:effectExtent l="0" t="0" r="14605" b="20955"/>
                <wp:wrapNone/>
                <wp:docPr id="4" name="Rectangle 4"/>
                <wp:cNvGraphicFramePr/>
                <a:graphic xmlns:a="http://schemas.openxmlformats.org/drawingml/2006/main">
                  <a:graphicData uri="http://schemas.microsoft.com/office/word/2010/wordprocessingShape">
                    <wps:wsp>
                      <wps:cNvSpPr/>
                      <wps:spPr>
                        <a:xfrm>
                          <a:off x="0" y="0"/>
                          <a:ext cx="8386445" cy="664845"/>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3C44" id="Rectangle 4" o:spid="_x0000_s1026" style="position:absolute;margin-left:-24.75pt;margin-top:35.3pt;width:660.35pt;height:52.3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" fillcolor="#865640 [3206]" strokecolor="white [3201]" strokeweight="2pt">
                <w10:wrap anchorx="page"/>
              </v:rect>
            </w:pict>
          </mc:Fallback>
        </mc:AlternateContent>
      </w:r>
      <w:r w:rsidRPr="004D0EBA">
        <w:rPr>
          <w:sz w:val="20"/>
          <w:szCs w:val="20"/>
        </w:rPr>
        <w:t xml:space="preserve">Developed </w:t>
      </w:r>
      <w:r>
        <w:rPr>
          <w:sz w:val="20"/>
          <w:szCs w:val="20"/>
        </w:rPr>
        <w:t xml:space="preserve">detailed documentation including </w:t>
      </w:r>
      <w:r w:rsidRPr="004D0EBA">
        <w:rPr>
          <w:sz w:val="20"/>
          <w:szCs w:val="20"/>
        </w:rPr>
        <w:t>process flow charts</w:t>
      </w:r>
      <w:r>
        <w:rPr>
          <w:sz w:val="20"/>
          <w:szCs w:val="20"/>
        </w:rPr>
        <w:t xml:space="preserve"> and test scripts to </w:t>
      </w:r>
      <w:r w:rsidRPr="004D0EBA">
        <w:rPr>
          <w:sz w:val="20"/>
          <w:szCs w:val="20"/>
        </w:rPr>
        <w:t>illu</w:t>
      </w:r>
      <w:r>
        <w:rPr>
          <w:sz w:val="20"/>
          <w:szCs w:val="20"/>
        </w:rPr>
        <w:t>strate document life cycles and validate software.</w:t>
      </w:r>
      <w:r w:rsidRPr="004D0EBA">
        <w:rPr>
          <w:sz w:val="20"/>
          <w:szCs w:val="20"/>
        </w:rPr>
        <w:t xml:space="preserve"> </w:t>
      </w:r>
    </w:p>
    <w:sectPr w:rsidR="00154354" w:rsidRPr="00BF7DE2" w:rsidSect="00154354">
      <w:headerReference w:type="default" r:id="rId32"/>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EDB" w:rsidRDefault="00C76EDB" w:rsidP="0038101A">
      <w:pPr>
        <w:spacing w:after="0" w:line="240" w:lineRule="auto"/>
      </w:pPr>
      <w:r>
        <w:separator/>
      </w:r>
    </w:p>
  </w:endnote>
  <w:endnote w:type="continuationSeparator" w:id="0">
    <w:p w:rsidR="00C76EDB" w:rsidRDefault="00C76EDB" w:rsidP="0038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EDB" w:rsidRDefault="00C76EDB" w:rsidP="0038101A">
      <w:pPr>
        <w:spacing w:after="0" w:line="240" w:lineRule="auto"/>
      </w:pPr>
      <w:r>
        <w:separator/>
      </w:r>
    </w:p>
  </w:footnote>
  <w:footnote w:type="continuationSeparator" w:id="0">
    <w:p w:rsidR="00C76EDB" w:rsidRDefault="00C76EDB" w:rsidP="00381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028465"/>
      <w:docPartObj>
        <w:docPartGallery w:val="Page Numbers (Top of Page)"/>
        <w:docPartUnique/>
      </w:docPartObj>
    </w:sdtPr>
    <w:sdtEndPr>
      <w:rPr>
        <w:noProof/>
      </w:rPr>
    </w:sdtEndPr>
    <w:sdtContent>
      <w:p w:rsidR="0038101A" w:rsidRDefault="0038101A" w:rsidP="0038101A">
        <w:pPr>
          <w:pStyle w:val="Header"/>
        </w:pPr>
        <w:r>
          <w:fldChar w:fldCharType="begin"/>
        </w:r>
        <w:r>
          <w:instrText xml:space="preserve"> PAGE   \* MERGEFORMAT </w:instrText>
        </w:r>
        <w:r>
          <w:fldChar w:fldCharType="separate"/>
        </w:r>
        <w:r w:rsidR="00BF7DE2">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59858452" wp14:editId="72322B42">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align>top</wp:align>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724109"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38101A" w:rsidTr="002C0739">
                                <w:trPr>
                                  <w:tblHeader/>
                                </w:trPr>
                                <w:tc>
                                  <w:tcPr>
                                    <w:tcW w:w="1959" w:type="dxa"/>
                                  </w:tcPr>
                                  <w:sdt>
                                    <w:sdtPr>
                                      <w:alias w:val="Your Name"/>
                                      <w:tag w:val="Your Name"/>
                                      <w:id w:val="1777370408"/>
                                      <w:placeholder>
                                        <w:docPart w:val="F725031ADE8B445083A64D0F20F7FD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38101A" w:rsidRPr="00187B92" w:rsidRDefault="00220419" w:rsidP="00187B92">
                                        <w:pPr>
                                          <w:pStyle w:val="Title"/>
                                        </w:pPr>
                                        <w:r>
                                          <w:t>Michael P. Lanza</w:t>
                                        </w:r>
                                      </w:p>
                                    </w:sdtContent>
                                  </w:sdt>
                                  <w:p w:rsidR="0038101A" w:rsidRPr="00970D57" w:rsidRDefault="00C76EDB" w:rsidP="00970D57">
                                    <w:pPr>
                                      <w:pStyle w:val="Subtitle"/>
                                    </w:pPr>
                                    <w:sdt>
                                      <w:sdtPr>
                                        <w:alias w:val="Position Title"/>
                                        <w:tag w:val=""/>
                                        <w:id w:val="839120990"/>
                                        <w:placeholder>
                                          <w:docPart w:val="1C2ACFFEC53E42B7817ADE50E6EE7A2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38101A">
                                          <w:t>Position Title</w:t>
                                        </w:r>
                                      </w:sdtContent>
                                    </w:sdt>
                                  </w:p>
                                </w:tc>
                              </w:tr>
                            </w:tbl>
                            <w:p w:rsidR="0038101A" w:rsidRDefault="0038101A" w:rsidP="0038101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58452" id="_x0000_t202" coordsize="21600,21600" o:spt="202" path="m,l,21600r21600,l21600,xe">
                  <v:stroke joinstyle="miter"/>
                  <v:path gradientshapeok="t" o:connecttype="rect"/>
                </v:shapetype>
                <v:shape id="_x0000_s1053"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top;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724109"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70"/>
                        </w:tblGrid>
                        <w:tr w:rsidR="0038101A" w:rsidTr="002C0739">
                          <w:trPr>
                            <w:tblHeader/>
                          </w:trPr>
                          <w:tc>
                            <w:tcPr>
                              <w:tcW w:w="1959" w:type="dxa"/>
                            </w:tcPr>
                            <w:sdt>
                              <w:sdtPr>
                                <w:alias w:val="Your Name"/>
                                <w:tag w:val="Your Name"/>
                                <w:id w:val="1777370408"/>
                                <w:placeholder>
                                  <w:docPart w:val="F725031ADE8B445083A64D0F20F7FD4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38101A" w:rsidRPr="00187B92" w:rsidRDefault="00220419" w:rsidP="00187B92">
                                  <w:pPr>
                                    <w:pStyle w:val="Title"/>
                                  </w:pPr>
                                  <w:r>
                                    <w:t>Michael P. Lanza</w:t>
                                  </w:r>
                                </w:p>
                              </w:sdtContent>
                            </w:sdt>
                            <w:p w:rsidR="0038101A" w:rsidRPr="00970D57" w:rsidRDefault="00C76EDB" w:rsidP="00970D57">
                              <w:pPr>
                                <w:pStyle w:val="Subtitle"/>
                              </w:pPr>
                              <w:sdt>
                                <w:sdtPr>
                                  <w:alias w:val="Position Title"/>
                                  <w:tag w:val=""/>
                                  <w:id w:val="839120990"/>
                                  <w:placeholder>
                                    <w:docPart w:val="1C2ACFFEC53E42B7817ADE50E6EE7A2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38101A">
                                    <w:t>Position Title</w:t>
                                  </w:r>
                                </w:sdtContent>
                              </w:sdt>
                            </w:p>
                          </w:tc>
                        </w:tr>
                      </w:tbl>
                      <w:p w:rsidR="0038101A" w:rsidRDefault="0038101A" w:rsidP="0038101A"/>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572F6"/>
    <w:multiLevelType w:val="hybridMultilevel"/>
    <w:tmpl w:val="54640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28179A"/>
    <w:multiLevelType w:val="hybridMultilevel"/>
    <w:tmpl w:val="4F7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F56BD"/>
    <w:multiLevelType w:val="hybridMultilevel"/>
    <w:tmpl w:val="C63C8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E06DE2"/>
    <w:multiLevelType w:val="hybridMultilevel"/>
    <w:tmpl w:val="8A44C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595D17"/>
    <w:multiLevelType w:val="hybridMultilevel"/>
    <w:tmpl w:val="2CAC1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E25B13"/>
    <w:multiLevelType w:val="hybridMultilevel"/>
    <w:tmpl w:val="41A0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A155D6"/>
    <w:multiLevelType w:val="hybridMultilevel"/>
    <w:tmpl w:val="7354B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1A"/>
    <w:rsid w:val="00004C6F"/>
    <w:rsid w:val="00014939"/>
    <w:rsid w:val="000346B4"/>
    <w:rsid w:val="000727F7"/>
    <w:rsid w:val="000777DC"/>
    <w:rsid w:val="000B1269"/>
    <w:rsid w:val="000F0F7E"/>
    <w:rsid w:val="000F307B"/>
    <w:rsid w:val="00103D7D"/>
    <w:rsid w:val="001041A7"/>
    <w:rsid w:val="00123240"/>
    <w:rsid w:val="00154354"/>
    <w:rsid w:val="001C3994"/>
    <w:rsid w:val="002120B4"/>
    <w:rsid w:val="0021770B"/>
    <w:rsid w:val="00220419"/>
    <w:rsid w:val="00242E79"/>
    <w:rsid w:val="002640C6"/>
    <w:rsid w:val="0026631D"/>
    <w:rsid w:val="00272288"/>
    <w:rsid w:val="00293B83"/>
    <w:rsid w:val="002C3B91"/>
    <w:rsid w:val="003458BF"/>
    <w:rsid w:val="003472CF"/>
    <w:rsid w:val="0038101A"/>
    <w:rsid w:val="003B4F34"/>
    <w:rsid w:val="003D31E2"/>
    <w:rsid w:val="0044282B"/>
    <w:rsid w:val="00462766"/>
    <w:rsid w:val="00486906"/>
    <w:rsid w:val="0050105D"/>
    <w:rsid w:val="005C0509"/>
    <w:rsid w:val="0060315D"/>
    <w:rsid w:val="00605162"/>
    <w:rsid w:val="006164B7"/>
    <w:rsid w:val="006379FC"/>
    <w:rsid w:val="006A3CE7"/>
    <w:rsid w:val="006A4EF0"/>
    <w:rsid w:val="006D6983"/>
    <w:rsid w:val="006E2D04"/>
    <w:rsid w:val="007017E7"/>
    <w:rsid w:val="00755812"/>
    <w:rsid w:val="007C681A"/>
    <w:rsid w:val="008470F1"/>
    <w:rsid w:val="00874BD5"/>
    <w:rsid w:val="008961D9"/>
    <w:rsid w:val="008E5580"/>
    <w:rsid w:val="009350D4"/>
    <w:rsid w:val="009608BB"/>
    <w:rsid w:val="00974B71"/>
    <w:rsid w:val="0099459C"/>
    <w:rsid w:val="00A1090D"/>
    <w:rsid w:val="00A2267B"/>
    <w:rsid w:val="00A22A20"/>
    <w:rsid w:val="00A6271A"/>
    <w:rsid w:val="00B25B85"/>
    <w:rsid w:val="00B34AA5"/>
    <w:rsid w:val="00BF7DE2"/>
    <w:rsid w:val="00C15BCC"/>
    <w:rsid w:val="00C43B6D"/>
    <w:rsid w:val="00C76EDB"/>
    <w:rsid w:val="00E6366A"/>
    <w:rsid w:val="00E66887"/>
    <w:rsid w:val="00E817C7"/>
    <w:rsid w:val="00EF6DEA"/>
    <w:rsid w:val="00F04557"/>
    <w:rsid w:val="00F23D52"/>
    <w:rsid w:val="00F77534"/>
    <w:rsid w:val="00F852CD"/>
    <w:rsid w:val="00FA752E"/>
    <w:rsid w:val="00FE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AD3474-D421-4286-BDBF-13181AED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509"/>
  </w:style>
  <w:style w:type="paragraph" w:styleId="Heading1">
    <w:name w:val="heading 1"/>
    <w:basedOn w:val="Normal"/>
    <w:next w:val="Normal"/>
    <w:link w:val="Heading1Char"/>
    <w:uiPriority w:val="3"/>
    <w:qFormat/>
    <w:rsid w:val="0038101A"/>
    <w:pPr>
      <w:keepNext/>
      <w:keepLines/>
      <w:pBdr>
        <w:top w:val="single" w:sz="4" w:space="6" w:color="724109" w:themeColor="accent1" w:themeShade="80"/>
      </w:pBdr>
      <w:spacing w:before="120" w:after="0" w:line="240" w:lineRule="auto"/>
      <w:contextualSpacing/>
      <w:outlineLvl w:val="0"/>
    </w:pPr>
    <w:rPr>
      <w:rFonts w:asciiTheme="majorHAnsi" w:eastAsiaTheme="majorEastAsia" w:hAnsiTheme="majorHAnsi" w:cstheme="majorBidi"/>
      <w:caps/>
      <w:color w:val="724109" w:themeColor="accent1" w:themeShade="80"/>
      <w:sz w:val="28"/>
      <w:szCs w:val="32"/>
      <w:lang w:eastAsia="ja-JP"/>
    </w:rPr>
  </w:style>
  <w:style w:type="paragraph" w:styleId="Heading2">
    <w:name w:val="heading 2"/>
    <w:basedOn w:val="Normal"/>
    <w:link w:val="Heading2Char"/>
    <w:uiPriority w:val="3"/>
    <w:unhideWhenUsed/>
    <w:qFormat/>
    <w:rsid w:val="0038101A"/>
    <w:pPr>
      <w:keepNext/>
      <w:keepLines/>
      <w:spacing w:before="480" w:after="0" w:line="240" w:lineRule="auto"/>
      <w:contextualSpacing/>
      <w:outlineLvl w:val="1"/>
    </w:pPr>
    <w:rPr>
      <w:rFonts w:asciiTheme="majorHAnsi" w:eastAsiaTheme="majorEastAsia" w:hAnsiTheme="majorHAnsi" w:cstheme="majorBidi"/>
      <w:caps/>
      <w:color w:val="724109" w:themeColor="accent1" w:themeShade="80"/>
      <w:sz w:val="28"/>
      <w:szCs w:val="26"/>
      <w:lang w:eastAsia="ja-JP"/>
    </w:rPr>
  </w:style>
  <w:style w:type="paragraph" w:styleId="Heading3">
    <w:name w:val="heading 3"/>
    <w:basedOn w:val="Normal"/>
    <w:next w:val="Normal"/>
    <w:link w:val="Heading3Char"/>
    <w:uiPriority w:val="3"/>
    <w:unhideWhenUsed/>
    <w:qFormat/>
    <w:rsid w:val="00974B71"/>
    <w:pPr>
      <w:keepNext/>
      <w:keepLines/>
      <w:spacing w:after="0" w:line="240" w:lineRule="auto"/>
      <w:outlineLvl w:val="2"/>
    </w:pPr>
    <w:rPr>
      <w:rFonts w:asciiTheme="majorHAnsi" w:eastAsiaTheme="majorEastAsia" w:hAnsiTheme="majorHAnsi" w:cstheme="majorBidi"/>
      <w:b/>
      <w:caps/>
    </w:rPr>
  </w:style>
  <w:style w:type="paragraph" w:styleId="Heading6">
    <w:name w:val="heading 6"/>
    <w:basedOn w:val="Normal"/>
    <w:next w:val="Normal"/>
    <w:link w:val="Heading6Char"/>
    <w:uiPriority w:val="3"/>
    <w:semiHidden/>
    <w:unhideWhenUsed/>
    <w:qFormat/>
    <w:rsid w:val="00974B71"/>
    <w:pPr>
      <w:keepNext/>
      <w:keepLines/>
      <w:spacing w:before="40" w:after="0"/>
      <w:outlineLvl w:val="5"/>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74B71"/>
    <w:rPr>
      <w:rFonts w:asciiTheme="majorHAnsi" w:eastAsiaTheme="majorEastAsia" w:hAnsiTheme="majorHAnsi" w:cstheme="majorBidi"/>
      <w:caps/>
      <w:color w:val="724109" w:themeColor="accent1" w:themeShade="80"/>
      <w:sz w:val="28"/>
      <w:szCs w:val="32"/>
      <w:lang w:eastAsia="ja-JP"/>
    </w:rPr>
  </w:style>
  <w:style w:type="character" w:customStyle="1" w:styleId="Heading2Char">
    <w:name w:val="Heading 2 Char"/>
    <w:basedOn w:val="DefaultParagraphFont"/>
    <w:link w:val="Heading2"/>
    <w:uiPriority w:val="3"/>
    <w:rsid w:val="00974B71"/>
    <w:rPr>
      <w:rFonts w:asciiTheme="majorHAnsi" w:eastAsiaTheme="majorEastAsia" w:hAnsiTheme="majorHAnsi" w:cstheme="majorBidi"/>
      <w:caps/>
      <w:color w:val="724109" w:themeColor="accent1" w:themeShade="80"/>
      <w:sz w:val="28"/>
      <w:szCs w:val="26"/>
      <w:lang w:eastAsia="ja-JP"/>
    </w:rPr>
  </w:style>
  <w:style w:type="paragraph" w:customStyle="1" w:styleId="ContactInfo">
    <w:name w:val="Contact Info"/>
    <w:basedOn w:val="Normal"/>
    <w:uiPriority w:val="4"/>
    <w:qFormat/>
    <w:rsid w:val="0038101A"/>
    <w:pPr>
      <w:spacing w:after="120"/>
    </w:pPr>
    <w:rPr>
      <w:rFonts w:eastAsiaTheme="minorEastAsia"/>
      <w:lang w:eastAsia="ja-JP"/>
    </w:rPr>
  </w:style>
  <w:style w:type="character" w:styleId="Strong">
    <w:name w:val="Strong"/>
    <w:basedOn w:val="DefaultParagraphFont"/>
    <w:uiPriority w:val="4"/>
    <w:qFormat/>
    <w:rsid w:val="0038101A"/>
    <w:rPr>
      <w:b/>
      <w:bCs/>
    </w:rPr>
  </w:style>
  <w:style w:type="paragraph" w:styleId="Title">
    <w:name w:val="Title"/>
    <w:basedOn w:val="Normal"/>
    <w:link w:val="TitleChar"/>
    <w:uiPriority w:val="1"/>
    <w:qFormat/>
    <w:rsid w:val="0038101A"/>
    <w:pPr>
      <w:spacing w:before="60" w:after="0" w:line="240" w:lineRule="auto"/>
      <w:contextualSpacing/>
    </w:pPr>
    <w:rPr>
      <w:rFonts w:asciiTheme="majorHAnsi" w:eastAsiaTheme="majorEastAsia" w:hAnsiTheme="majorHAnsi" w:cstheme="majorBidi"/>
      <w:caps/>
      <w:color w:val="724109" w:themeColor="accent1" w:themeShade="80"/>
      <w:kern w:val="28"/>
      <w:sz w:val="32"/>
      <w:szCs w:val="56"/>
      <w:lang w:eastAsia="ja-JP"/>
    </w:rPr>
  </w:style>
  <w:style w:type="character" w:customStyle="1" w:styleId="TitleChar">
    <w:name w:val="Title Char"/>
    <w:basedOn w:val="DefaultParagraphFont"/>
    <w:link w:val="Title"/>
    <w:uiPriority w:val="1"/>
    <w:rsid w:val="0038101A"/>
    <w:rPr>
      <w:rFonts w:asciiTheme="majorHAnsi" w:eastAsiaTheme="majorEastAsia" w:hAnsiTheme="majorHAnsi" w:cstheme="majorBidi"/>
      <w:caps/>
      <w:color w:val="724109" w:themeColor="accent1" w:themeShade="80"/>
      <w:kern w:val="28"/>
      <w:sz w:val="32"/>
      <w:szCs w:val="56"/>
      <w:lang w:eastAsia="ja-JP"/>
    </w:rPr>
  </w:style>
  <w:style w:type="paragraph" w:customStyle="1" w:styleId="Photo">
    <w:name w:val="Photo"/>
    <w:basedOn w:val="Normal"/>
    <w:qFormat/>
    <w:rsid w:val="0038101A"/>
    <w:pPr>
      <w:pBdr>
        <w:top w:val="single" w:sz="18" w:space="2" w:color="724109" w:themeColor="accent1" w:themeShade="80"/>
        <w:bottom w:val="single" w:sz="18" w:space="2" w:color="724109"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38101A"/>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38101A"/>
    <w:rPr>
      <w:rFonts w:asciiTheme="majorHAnsi" w:eastAsiaTheme="minorEastAsia" w:hAnsiTheme="majorHAnsi"/>
      <w:caps/>
      <w:color w:val="5A5A5A" w:themeColor="text1" w:themeTint="A5"/>
      <w:sz w:val="24"/>
      <w:szCs w:val="24"/>
      <w:lang w:eastAsia="ja-JP"/>
    </w:rPr>
  </w:style>
  <w:style w:type="character" w:styleId="PlaceholderText">
    <w:name w:val="Placeholder Text"/>
    <w:basedOn w:val="DefaultParagraphFont"/>
    <w:uiPriority w:val="99"/>
    <w:semiHidden/>
    <w:rsid w:val="0038101A"/>
    <w:rPr>
      <w:color w:val="808080"/>
    </w:rPr>
  </w:style>
  <w:style w:type="paragraph" w:styleId="Header">
    <w:name w:val="header"/>
    <w:basedOn w:val="Normal"/>
    <w:link w:val="HeaderChar"/>
    <w:uiPriority w:val="99"/>
    <w:unhideWhenUsed/>
    <w:rsid w:val="0038101A"/>
    <w:pPr>
      <w:spacing w:after="0" w:line="240" w:lineRule="auto"/>
      <w:ind w:left="-3787"/>
    </w:pPr>
    <w:rPr>
      <w:rFonts w:asciiTheme="majorHAnsi" w:eastAsiaTheme="minorEastAsia" w:hAnsiTheme="majorHAnsi"/>
      <w:color w:val="724109" w:themeColor="accent1" w:themeShade="80"/>
      <w:sz w:val="28"/>
      <w:lang w:eastAsia="ja-JP"/>
    </w:rPr>
  </w:style>
  <w:style w:type="character" w:customStyle="1" w:styleId="HeaderChar">
    <w:name w:val="Header Char"/>
    <w:basedOn w:val="DefaultParagraphFont"/>
    <w:link w:val="Header"/>
    <w:uiPriority w:val="99"/>
    <w:rsid w:val="0038101A"/>
    <w:rPr>
      <w:rFonts w:asciiTheme="majorHAnsi" w:eastAsiaTheme="minorEastAsia" w:hAnsiTheme="majorHAnsi"/>
      <w:color w:val="724109" w:themeColor="accent1" w:themeShade="80"/>
      <w:sz w:val="28"/>
      <w:szCs w:val="24"/>
      <w:lang w:eastAsia="ja-JP"/>
    </w:rPr>
  </w:style>
  <w:style w:type="paragraph" w:styleId="Footer">
    <w:name w:val="footer"/>
    <w:basedOn w:val="Normal"/>
    <w:link w:val="FooterChar"/>
    <w:uiPriority w:val="99"/>
    <w:unhideWhenUsed/>
    <w:rsid w:val="0038101A"/>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38101A"/>
    <w:rPr>
      <w:rFonts w:eastAsiaTheme="minorEastAsia"/>
      <w:sz w:val="24"/>
      <w:szCs w:val="24"/>
      <w:lang w:eastAsia="ja-JP"/>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next w:val="Signature"/>
    <w:link w:val="ClosingChar"/>
    <w:uiPriority w:val="6"/>
    <w:qFormat/>
    <w:rsid w:val="0038101A"/>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6"/>
    <w:rsid w:val="00974B71"/>
    <w:rPr>
      <w:rFonts w:eastAsiaTheme="minorEastAsia"/>
      <w:bCs/>
      <w:sz w:val="24"/>
      <w:szCs w:val="18"/>
    </w:rPr>
  </w:style>
  <w:style w:type="paragraph" w:styleId="Signature">
    <w:name w:val="Signature"/>
    <w:basedOn w:val="Normal"/>
    <w:next w:val="Normal"/>
    <w:link w:val="SignatureChar"/>
    <w:uiPriority w:val="7"/>
    <w:qFormat/>
    <w:rsid w:val="0038101A"/>
    <w:pPr>
      <w:spacing w:before="720" w:line="240" w:lineRule="auto"/>
      <w:contextualSpacing/>
    </w:pPr>
    <w:rPr>
      <w:rFonts w:eastAsiaTheme="minorEastAsia"/>
      <w:bCs/>
      <w:color w:val="262626" w:themeColor="text1" w:themeTint="D9"/>
      <w:szCs w:val="18"/>
    </w:rPr>
  </w:style>
  <w:style w:type="character" w:customStyle="1" w:styleId="SignatureChar">
    <w:name w:val="Signature Char"/>
    <w:basedOn w:val="DefaultParagraphFont"/>
    <w:link w:val="Signature"/>
    <w:uiPriority w:val="7"/>
    <w:rsid w:val="00974B71"/>
    <w:rPr>
      <w:rFonts w:eastAsiaTheme="minorEastAsia"/>
      <w:bCs/>
      <w:color w:val="262626" w:themeColor="text1" w:themeTint="D9"/>
      <w:sz w:val="24"/>
      <w:szCs w:val="18"/>
    </w:rPr>
  </w:style>
  <w:style w:type="paragraph" w:styleId="Salutation">
    <w:name w:val="Salutation"/>
    <w:basedOn w:val="Normal"/>
    <w:next w:val="Normal"/>
    <w:link w:val="SalutationChar"/>
    <w:uiPriority w:val="5"/>
    <w:qFormat/>
    <w:rsid w:val="0038101A"/>
    <w:pPr>
      <w:spacing w:before="800" w:after="180" w:line="240" w:lineRule="auto"/>
    </w:pPr>
    <w:rPr>
      <w:rFonts w:eastAsiaTheme="minorEastAsia"/>
      <w:bCs/>
      <w:color w:val="262626" w:themeColor="text1" w:themeTint="D9"/>
      <w:szCs w:val="18"/>
    </w:rPr>
  </w:style>
  <w:style w:type="character" w:customStyle="1" w:styleId="SalutationChar">
    <w:name w:val="Salutation Char"/>
    <w:basedOn w:val="DefaultParagraphFont"/>
    <w:link w:val="Salutation"/>
    <w:uiPriority w:val="5"/>
    <w:rsid w:val="00974B71"/>
    <w:rPr>
      <w:rFonts w:eastAsiaTheme="minorEastAsia"/>
      <w:bCs/>
      <w:color w:val="262626" w:themeColor="text1" w:themeTint="D9"/>
      <w:sz w:val="24"/>
      <w:szCs w:val="18"/>
    </w:rPr>
  </w:style>
  <w:style w:type="character" w:customStyle="1" w:styleId="Heading3Char">
    <w:name w:val="Heading 3 Char"/>
    <w:basedOn w:val="DefaultParagraphFont"/>
    <w:link w:val="Heading3"/>
    <w:uiPriority w:val="3"/>
    <w:rsid w:val="00974B71"/>
    <w:rPr>
      <w:rFonts w:asciiTheme="majorHAnsi" w:eastAsiaTheme="majorEastAsia" w:hAnsiTheme="majorHAnsi" w:cstheme="majorBidi"/>
      <w:b/>
      <w:caps/>
      <w:sz w:val="24"/>
      <w:szCs w:val="24"/>
    </w:rPr>
  </w:style>
  <w:style w:type="character" w:customStyle="1" w:styleId="Heading6Char">
    <w:name w:val="Heading 6 Char"/>
    <w:basedOn w:val="DefaultParagraphFont"/>
    <w:link w:val="Heading6"/>
    <w:uiPriority w:val="3"/>
    <w:semiHidden/>
    <w:rsid w:val="00974B71"/>
    <w:rPr>
      <w:rFonts w:asciiTheme="majorHAnsi" w:eastAsiaTheme="majorEastAsia" w:hAnsiTheme="majorHAnsi" w:cstheme="majorBidi"/>
      <w:color w:val="714109" w:themeColor="accent1" w:themeShade="7F"/>
      <w:sz w:val="24"/>
      <w:szCs w:val="24"/>
    </w:rPr>
  </w:style>
  <w:style w:type="paragraph" w:styleId="Date">
    <w:name w:val="Date"/>
    <w:basedOn w:val="Normal"/>
    <w:next w:val="Normal"/>
    <w:link w:val="DateChar"/>
    <w:uiPriority w:val="5"/>
    <w:qFormat/>
    <w:rsid w:val="00974B71"/>
    <w:pPr>
      <w:spacing w:before="720" w:line="240" w:lineRule="auto"/>
      <w:contextualSpacing/>
    </w:pPr>
    <w:rPr>
      <w:rFonts w:asciiTheme="majorHAnsi" w:eastAsiaTheme="minorEastAsia" w:hAnsiTheme="majorHAnsi"/>
      <w:bCs/>
      <w:color w:val="262626" w:themeColor="text1" w:themeTint="D9"/>
      <w:szCs w:val="18"/>
    </w:rPr>
  </w:style>
  <w:style w:type="character" w:customStyle="1" w:styleId="DateChar">
    <w:name w:val="Date Char"/>
    <w:basedOn w:val="DefaultParagraphFont"/>
    <w:link w:val="Date"/>
    <w:uiPriority w:val="5"/>
    <w:rsid w:val="005C0509"/>
    <w:rPr>
      <w:rFonts w:asciiTheme="majorHAnsi" w:eastAsiaTheme="minorEastAsia" w:hAnsiTheme="majorHAnsi"/>
      <w:bCs/>
      <w:color w:val="262626" w:themeColor="text1" w:themeTint="D9"/>
      <w:szCs w:val="18"/>
    </w:rPr>
  </w:style>
  <w:style w:type="character" w:styleId="Hyperlink">
    <w:name w:val="Hyperlink"/>
    <w:basedOn w:val="DefaultParagraphFont"/>
    <w:uiPriority w:val="99"/>
    <w:unhideWhenUsed/>
    <w:rsid w:val="007C681A"/>
    <w:rPr>
      <w:color w:val="2998E3" w:themeColor="hyperlink"/>
      <w:u w:val="single"/>
    </w:rPr>
  </w:style>
  <w:style w:type="character" w:styleId="FollowedHyperlink">
    <w:name w:val="FollowedHyperlink"/>
    <w:basedOn w:val="DefaultParagraphFont"/>
    <w:uiPriority w:val="99"/>
    <w:semiHidden/>
    <w:unhideWhenUsed/>
    <w:rsid w:val="00A2267B"/>
    <w:rPr>
      <w:color w:val="8C8C8C" w:themeColor="followedHyperlink"/>
      <w:u w:val="single"/>
    </w:rPr>
  </w:style>
  <w:style w:type="paragraph" w:customStyle="1" w:styleId="A5C0C36CC9C141A9A69D49CF96F6F2BD">
    <w:name w:val="A5C0C36CC9C141A9A69D49CF96F6F2BD"/>
    <w:rsid w:val="00E6366A"/>
    <w:pPr>
      <w:spacing w:after="160"/>
    </w:pPr>
    <w:rPr>
      <w:rFonts w:eastAsiaTheme="minorEastAsia"/>
      <w:sz w:val="22"/>
      <w:szCs w:val="22"/>
    </w:rPr>
  </w:style>
  <w:style w:type="paragraph" w:styleId="ListParagraph">
    <w:name w:val="List Paragraph"/>
    <w:basedOn w:val="Normal"/>
    <w:uiPriority w:val="34"/>
    <w:qFormat/>
    <w:rsid w:val="006164B7"/>
    <w:pPr>
      <w:spacing w:after="0" w:line="240" w:lineRule="auto"/>
      <w:ind w:left="720"/>
      <w:contextualSpacing/>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mailto:lanzamike@gmail.com"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lanzman"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kaggle.com/lanzman" TargetMode="External"/><Relationship Id="rId29" Type="http://schemas.openxmlformats.org/officeDocument/2006/relationships/hyperlink" Target="mailto:lanzamik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exchange.com/users/11463562/mike-lanza" TargetMode="External"/><Relationship Id="rId28" Type="http://schemas.openxmlformats.org/officeDocument/2006/relationships/image" Target="media/image14.png"/><Relationship Id="rId10" Type="http://schemas.openxmlformats.org/officeDocument/2006/relationships/hyperlink" Target="mailto:lanzamike@gmail.com" TargetMode="External"/><Relationship Id="rId19" Type="http://schemas.openxmlformats.org/officeDocument/2006/relationships/image" Target="media/image8.png"/><Relationship Id="rId31" Type="http://schemas.openxmlformats.org/officeDocument/2006/relationships/hyperlink" Target="mailto:lanzamike@gmail.com" TargetMode="External"/><Relationship Id="rId4" Type="http://schemas.openxmlformats.org/officeDocument/2006/relationships/settings" Target="settings.xml"/><Relationship Id="rId9" Type="http://schemas.openxmlformats.org/officeDocument/2006/relationships/hyperlink" Target="mailto:lanzamike@gmail.com" TargetMode="External"/><Relationship Id="rId14" Type="http://schemas.openxmlformats.org/officeDocument/2006/relationships/hyperlink" Target="https://www.linkedin.com/in/mike-lanza/"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mailto:lanzamike@gmail.com"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za\Desktop\New%20folder\tf1640216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25031ADE8B445083A64D0F20F7FD4F"/>
        <w:category>
          <w:name w:val="General"/>
          <w:gallery w:val="placeholder"/>
        </w:category>
        <w:types>
          <w:type w:val="bbPlcHdr"/>
        </w:types>
        <w:behaviors>
          <w:behavior w:val="content"/>
        </w:behaviors>
        <w:guid w:val="{D25CAB98-D73B-4E86-B69E-713404D63646}"/>
      </w:docPartPr>
      <w:docPartBody>
        <w:p w:rsidR="00E76D8C" w:rsidRDefault="004F774D">
          <w:pPr>
            <w:pStyle w:val="F725031ADE8B445083A64D0F20F7FD4F"/>
          </w:pPr>
          <w:r>
            <w:t>Street Address</w:t>
          </w:r>
          <w:r>
            <w:br/>
            <w:t>City, ST ZIP Code</w:t>
          </w:r>
        </w:p>
      </w:docPartBody>
    </w:docPart>
    <w:docPart>
      <w:docPartPr>
        <w:name w:val="1C2ACFFEC53E42B7817ADE50E6EE7A21"/>
        <w:category>
          <w:name w:val="General"/>
          <w:gallery w:val="placeholder"/>
        </w:category>
        <w:types>
          <w:type w:val="bbPlcHdr"/>
        </w:types>
        <w:behaviors>
          <w:behavior w:val="content"/>
        </w:behaviors>
        <w:guid w:val="{00EC681A-7168-4258-8E16-292512D48EFE}"/>
      </w:docPartPr>
      <w:docPartBody>
        <w:p w:rsidR="00E76D8C" w:rsidRDefault="00E76D8C">
          <w:pPr>
            <w:pStyle w:val="1C2ACFFEC53E42B7817ADE50E6EE7A21"/>
          </w:pPr>
          <w:r>
            <w:t>Position Title</w:t>
          </w:r>
        </w:p>
      </w:docPartBody>
    </w:docPart>
    <w:docPart>
      <w:docPartPr>
        <w:name w:val="9062C938EA084EA59A132F8C4ED52B5E"/>
        <w:category>
          <w:name w:val="General"/>
          <w:gallery w:val="placeholder"/>
        </w:category>
        <w:types>
          <w:type w:val="bbPlcHdr"/>
        </w:types>
        <w:behaviors>
          <w:behavior w:val="content"/>
        </w:behaviors>
        <w:guid w:val="{3E60B6C8-096E-4312-9BAB-10092ED25AF3}"/>
      </w:docPartPr>
      <w:docPartBody>
        <w:p w:rsidR="00177CAE" w:rsidRDefault="00347ED7" w:rsidP="00347ED7">
          <w:pPr>
            <w:pStyle w:val="9062C938EA084EA59A132F8C4ED52B5E"/>
          </w:pPr>
          <w:r w:rsidRPr="00DB4751">
            <w:rPr>
              <w:rStyle w:val="PlaceholderText"/>
            </w:rPr>
            <w:t>Click here to enter text.</w:t>
          </w:r>
        </w:p>
      </w:docPartBody>
    </w:docPart>
    <w:docPart>
      <w:docPartPr>
        <w:name w:val="75F5B2FF22454BA0993414126F89803D"/>
        <w:category>
          <w:name w:val="General"/>
          <w:gallery w:val="placeholder"/>
        </w:category>
        <w:types>
          <w:type w:val="bbPlcHdr"/>
        </w:types>
        <w:behaviors>
          <w:behavior w:val="content"/>
        </w:behaviors>
        <w:guid w:val="{76D74B35-91BA-40BD-8F19-1C9D7EADB3A2}"/>
      </w:docPartPr>
      <w:docPartBody>
        <w:p w:rsidR="00177CAE" w:rsidRDefault="00347ED7" w:rsidP="00347ED7">
          <w:pPr>
            <w:pStyle w:val="75F5B2FF22454BA0993414126F89803D"/>
          </w:pPr>
          <w:r>
            <w:t>Data Scientist</w:t>
          </w:r>
        </w:p>
      </w:docPartBody>
    </w:docPart>
    <w:docPart>
      <w:docPartPr>
        <w:name w:val="EBB6DED370BE4E33AAE5B6910E513AF0"/>
        <w:category>
          <w:name w:val="General"/>
          <w:gallery w:val="placeholder"/>
        </w:category>
        <w:types>
          <w:type w:val="bbPlcHdr"/>
        </w:types>
        <w:behaviors>
          <w:behavior w:val="content"/>
        </w:behaviors>
        <w:guid w:val="{3247185A-E353-404A-BC08-333EB7FFBBE9}"/>
      </w:docPartPr>
      <w:docPartBody>
        <w:p w:rsidR="00177CAE" w:rsidRDefault="00347ED7" w:rsidP="00347ED7">
          <w:pPr>
            <w:pStyle w:val="EBB6DED370BE4E33AAE5B6910E513AF0"/>
          </w:pPr>
          <w:r w:rsidRPr="00DB4751">
            <w:rPr>
              <w:rStyle w:val="PlaceholderText"/>
            </w:rPr>
            <w:t>Click here to enter text.</w:t>
          </w:r>
        </w:p>
      </w:docPartBody>
    </w:docPart>
    <w:docPart>
      <w:docPartPr>
        <w:name w:val="CB4888974C6149F7827B6B9E8FCE8429"/>
        <w:category>
          <w:name w:val="General"/>
          <w:gallery w:val="placeholder"/>
        </w:category>
        <w:types>
          <w:type w:val="bbPlcHdr"/>
        </w:types>
        <w:behaviors>
          <w:behavior w:val="content"/>
        </w:behaviors>
        <w:guid w:val="{BD2F2FAB-E58D-46BF-B856-16718C772449}"/>
      </w:docPartPr>
      <w:docPartBody>
        <w:p w:rsidR="00177CAE" w:rsidRDefault="00347ED7" w:rsidP="00347ED7">
          <w:pPr>
            <w:pStyle w:val="CB4888974C6149F7827B6B9E8FCE8429"/>
          </w:pPr>
          <w:r w:rsidRPr="00DB4751">
            <w:rPr>
              <w:rStyle w:val="PlaceholderText"/>
            </w:rPr>
            <w:t>Click here to enter text.</w:t>
          </w:r>
        </w:p>
      </w:docPartBody>
    </w:docPart>
    <w:docPart>
      <w:docPartPr>
        <w:name w:val="80488D2894A2411786FCF90E0CA86658"/>
        <w:category>
          <w:name w:val="General"/>
          <w:gallery w:val="placeholder"/>
        </w:category>
        <w:types>
          <w:type w:val="bbPlcHdr"/>
        </w:types>
        <w:behaviors>
          <w:behavior w:val="content"/>
        </w:behaviors>
        <w:guid w:val="{A5643704-1A1D-44B9-83F3-D44E921D0481}"/>
      </w:docPartPr>
      <w:docPartBody>
        <w:p w:rsidR="00177CAE" w:rsidRDefault="00347ED7" w:rsidP="00347ED7">
          <w:pPr>
            <w:pStyle w:val="80488D2894A2411786FCF90E0CA86658"/>
          </w:pPr>
          <w:r w:rsidRPr="00DB4751">
            <w:rPr>
              <w:rStyle w:val="PlaceholderText"/>
            </w:rPr>
            <w:t>Click here to enter text.</w:t>
          </w:r>
        </w:p>
      </w:docPartBody>
    </w:docPart>
    <w:docPart>
      <w:docPartPr>
        <w:name w:val="6DE08AAEC58549288F71A9D6A6DDA7EB"/>
        <w:category>
          <w:name w:val="General"/>
          <w:gallery w:val="placeholder"/>
        </w:category>
        <w:types>
          <w:type w:val="bbPlcHdr"/>
        </w:types>
        <w:behaviors>
          <w:behavior w:val="content"/>
        </w:behaviors>
        <w:guid w:val="{153DA87B-55AD-4B3B-BCC5-A7EB601100AD}"/>
      </w:docPartPr>
      <w:docPartBody>
        <w:p w:rsidR="00177CAE" w:rsidRDefault="00347ED7" w:rsidP="00347ED7">
          <w:pPr>
            <w:pStyle w:val="6DE08AAEC58549288F71A9D6A6DDA7EB"/>
          </w:pPr>
          <w:r w:rsidRPr="00DB4751">
            <w:rPr>
              <w:rStyle w:val="PlaceholderText"/>
            </w:rPr>
            <w:t>Click here to enter text.</w:t>
          </w:r>
        </w:p>
      </w:docPartBody>
    </w:docPart>
    <w:docPart>
      <w:docPartPr>
        <w:name w:val="AA79287FA5A34961B08ACA502023FE61"/>
        <w:category>
          <w:name w:val="General"/>
          <w:gallery w:val="placeholder"/>
        </w:category>
        <w:types>
          <w:type w:val="bbPlcHdr"/>
        </w:types>
        <w:behaviors>
          <w:behavior w:val="content"/>
        </w:behaviors>
        <w:guid w:val="{6BF8EF50-86B3-464D-9711-AF5395B2C826}"/>
      </w:docPartPr>
      <w:docPartBody>
        <w:p w:rsidR="00177CAE" w:rsidRDefault="00347ED7" w:rsidP="00347ED7">
          <w:pPr>
            <w:pStyle w:val="AA79287FA5A34961B08ACA502023FE61"/>
          </w:pPr>
          <w:r>
            <w:rPr>
              <w:rStyle w:val="PlaceholderText"/>
            </w:rPr>
            <w:t>Your Name</w:t>
          </w:r>
        </w:p>
      </w:docPartBody>
    </w:docPart>
    <w:docPart>
      <w:docPartPr>
        <w:name w:val="7B1A70D9F31E4B89AAB549DAE13D2C05"/>
        <w:category>
          <w:name w:val="General"/>
          <w:gallery w:val="placeholder"/>
        </w:category>
        <w:types>
          <w:type w:val="bbPlcHdr"/>
        </w:types>
        <w:behaviors>
          <w:behavior w:val="content"/>
        </w:behaviors>
        <w:guid w:val="{0CBF0E2E-6A3E-4BD8-93BF-80188F1B7D50}"/>
      </w:docPartPr>
      <w:docPartBody>
        <w:p w:rsidR="00177CAE" w:rsidRDefault="00347ED7" w:rsidP="00347ED7">
          <w:pPr>
            <w:pStyle w:val="7B1A70D9F31E4B89AAB549DAE13D2C05"/>
          </w:pPr>
          <w:r>
            <w:rPr>
              <w:rStyle w:val="PlaceholderText"/>
            </w:rPr>
            <w:t>Your Name</w:t>
          </w:r>
        </w:p>
      </w:docPartBody>
    </w:docPart>
    <w:docPart>
      <w:docPartPr>
        <w:name w:val="39839781952E4529A1B169654BE02989"/>
        <w:category>
          <w:name w:val="General"/>
          <w:gallery w:val="placeholder"/>
        </w:category>
        <w:types>
          <w:type w:val="bbPlcHdr"/>
        </w:types>
        <w:behaviors>
          <w:behavior w:val="content"/>
        </w:behaviors>
        <w:guid w:val="{A96A256E-79D2-4B07-82B1-B06AFBB3336E}"/>
      </w:docPartPr>
      <w:docPartBody>
        <w:p w:rsidR="00177CAE" w:rsidRDefault="00347ED7" w:rsidP="00347ED7">
          <w:pPr>
            <w:pStyle w:val="39839781952E4529A1B169654BE02989"/>
          </w:pPr>
          <w:r w:rsidRPr="00DB4751">
            <w:rPr>
              <w:rStyle w:val="PlaceholderText"/>
            </w:rPr>
            <w:t>Click here to enter text.</w:t>
          </w:r>
        </w:p>
      </w:docPartBody>
    </w:docPart>
    <w:docPart>
      <w:docPartPr>
        <w:name w:val="91A83D6070DC442DB640E55E36AE7F65"/>
        <w:category>
          <w:name w:val="General"/>
          <w:gallery w:val="placeholder"/>
        </w:category>
        <w:types>
          <w:type w:val="bbPlcHdr"/>
        </w:types>
        <w:behaviors>
          <w:behavior w:val="content"/>
        </w:behaviors>
        <w:guid w:val="{D6C9D856-E463-4CF9-AD86-01C8ED8C7E5B}"/>
      </w:docPartPr>
      <w:docPartBody>
        <w:p w:rsidR="00177CAE" w:rsidRDefault="00347ED7" w:rsidP="00347ED7">
          <w:pPr>
            <w:pStyle w:val="91A83D6070DC442DB640E55E36AE7F65"/>
          </w:pPr>
          <w:r>
            <w:t>Objective</w:t>
          </w:r>
        </w:p>
      </w:docPartBody>
    </w:docPart>
    <w:docPart>
      <w:docPartPr>
        <w:name w:val="5B3F480C432C452A95BDE7A9E7EDBFC4"/>
        <w:category>
          <w:name w:val="General"/>
          <w:gallery w:val="placeholder"/>
        </w:category>
        <w:types>
          <w:type w:val="bbPlcHdr"/>
        </w:types>
        <w:behaviors>
          <w:behavior w:val="content"/>
        </w:behaviors>
        <w:guid w:val="{D1ACE85C-4111-43FF-A050-7EDF46514D77}"/>
      </w:docPartPr>
      <w:docPartBody>
        <w:p w:rsidR="00177CAE" w:rsidRDefault="00347ED7" w:rsidP="00347ED7">
          <w:pPr>
            <w:pStyle w:val="5B3F480C432C452A95BDE7A9E7EDBFC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E8"/>
    <w:rsid w:val="00017D87"/>
    <w:rsid w:val="00177CAE"/>
    <w:rsid w:val="00292E29"/>
    <w:rsid w:val="00347ED7"/>
    <w:rsid w:val="00406A2A"/>
    <w:rsid w:val="004954E8"/>
    <w:rsid w:val="004F774D"/>
    <w:rsid w:val="00537BEC"/>
    <w:rsid w:val="007C5A6B"/>
    <w:rsid w:val="009462EA"/>
    <w:rsid w:val="009B4E4D"/>
    <w:rsid w:val="00A31E04"/>
    <w:rsid w:val="00BC0571"/>
    <w:rsid w:val="00C91704"/>
    <w:rsid w:val="00D04AA0"/>
    <w:rsid w:val="00D47FD8"/>
    <w:rsid w:val="00E36B71"/>
    <w:rsid w:val="00E621D2"/>
    <w:rsid w:val="00E76D8C"/>
    <w:rsid w:val="00E82DDF"/>
    <w:rsid w:val="00F8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D35BD402242E2B010F49ED7C86B86">
    <w:name w:val="C19D35BD402242E2B010F49ED7C86B86"/>
  </w:style>
  <w:style w:type="paragraph" w:customStyle="1" w:styleId="ContactInfo">
    <w:name w:val="Contact Info"/>
    <w:basedOn w:val="Normal"/>
    <w:uiPriority w:val="4"/>
    <w:qFormat/>
    <w:pPr>
      <w:spacing w:after="120"/>
    </w:pPr>
    <w:rPr>
      <w:sz w:val="24"/>
      <w:szCs w:val="24"/>
      <w:lang w:eastAsia="ja-JP"/>
    </w:rPr>
  </w:style>
  <w:style w:type="paragraph" w:customStyle="1" w:styleId="A5C0C36CC9C141A9A69D49CF96F6F2BD">
    <w:name w:val="A5C0C36CC9C141A9A69D49CF96F6F2BD"/>
  </w:style>
  <w:style w:type="paragraph" w:customStyle="1" w:styleId="9DD36E5D887B4CAFABE772022A247759">
    <w:name w:val="9DD36E5D887B4CAFABE772022A247759"/>
  </w:style>
  <w:style w:type="paragraph" w:customStyle="1" w:styleId="89A952411E2B4B0DB7AEEA39F242E115">
    <w:name w:val="89A952411E2B4B0DB7AEEA39F242E115"/>
  </w:style>
  <w:style w:type="character" w:styleId="PlaceholderText">
    <w:name w:val="Placeholder Text"/>
    <w:basedOn w:val="DefaultParagraphFont"/>
    <w:uiPriority w:val="99"/>
    <w:semiHidden/>
    <w:rsid w:val="00347ED7"/>
    <w:rPr>
      <w:color w:val="808080"/>
    </w:rPr>
  </w:style>
  <w:style w:type="paragraph" w:customStyle="1" w:styleId="4C09130AF3394A90831A8472467B37E5">
    <w:name w:val="4C09130AF3394A90831A8472467B37E5"/>
  </w:style>
  <w:style w:type="paragraph" w:customStyle="1" w:styleId="638C68BB19AD48539277FB52681FF37C">
    <w:name w:val="638C68BB19AD48539277FB52681FF37C"/>
  </w:style>
  <w:style w:type="paragraph" w:customStyle="1" w:styleId="A615EF42D3DB47E8914F471B0E6DAE7A">
    <w:name w:val="A615EF42D3DB47E8914F471B0E6DAE7A"/>
  </w:style>
  <w:style w:type="paragraph" w:customStyle="1" w:styleId="F030184B466941A8B2129DE873444685">
    <w:name w:val="F030184B466941A8B2129DE873444685"/>
  </w:style>
  <w:style w:type="paragraph" w:customStyle="1" w:styleId="C4B3DECD5A6946469A8D69CC546874B3">
    <w:name w:val="C4B3DECD5A6946469A8D69CC546874B3"/>
  </w:style>
  <w:style w:type="paragraph" w:customStyle="1" w:styleId="0830274E51F44B279064180FC88D8AA2">
    <w:name w:val="0830274E51F44B279064180FC88D8AA2"/>
  </w:style>
  <w:style w:type="paragraph" w:customStyle="1" w:styleId="4CE35E6914764315A7E937DDF57EBC22">
    <w:name w:val="4CE35E6914764315A7E937DDF57EBC22"/>
  </w:style>
  <w:style w:type="paragraph" w:customStyle="1" w:styleId="9A85B8D03F434141B3996A6BBE7D3806">
    <w:name w:val="9A85B8D03F434141B3996A6BBE7D3806"/>
  </w:style>
  <w:style w:type="paragraph" w:customStyle="1" w:styleId="6A7A89F87B3440BC8FF3D9A0320936ED">
    <w:name w:val="6A7A89F87B3440BC8FF3D9A0320936ED"/>
  </w:style>
  <w:style w:type="paragraph" w:customStyle="1" w:styleId="054A3CA40EF743C6843465CF9E554A55">
    <w:name w:val="054A3CA40EF743C6843465CF9E554A55"/>
  </w:style>
  <w:style w:type="paragraph" w:customStyle="1" w:styleId="67F83397A9D7484CBD0C475F9A53D6AF">
    <w:name w:val="67F83397A9D7484CBD0C475F9A53D6AF"/>
  </w:style>
  <w:style w:type="paragraph" w:customStyle="1" w:styleId="12FCC97843F94C668914F236F1DE2CA3">
    <w:name w:val="12FCC97843F94C668914F236F1DE2CA3"/>
  </w:style>
  <w:style w:type="paragraph" w:customStyle="1" w:styleId="F725031ADE8B445083A64D0F20F7FD4F">
    <w:name w:val="F725031ADE8B445083A64D0F20F7FD4F"/>
  </w:style>
  <w:style w:type="paragraph" w:customStyle="1" w:styleId="1C2ACFFEC53E42B7817ADE50E6EE7A21">
    <w:name w:val="1C2ACFFEC53E42B7817ADE50E6EE7A21"/>
  </w:style>
  <w:style w:type="paragraph" w:customStyle="1" w:styleId="889FFB8B1D264F99B27073CD5C0898BD">
    <w:name w:val="889FFB8B1D264F99B27073CD5C0898BD"/>
    <w:rsid w:val="00E76D8C"/>
  </w:style>
  <w:style w:type="paragraph" w:customStyle="1" w:styleId="519CAEC7AFDA400598ACC89837E40D89">
    <w:name w:val="519CAEC7AFDA400598ACC89837E40D89"/>
    <w:rsid w:val="00E76D8C"/>
  </w:style>
  <w:style w:type="paragraph" w:customStyle="1" w:styleId="17810B17439F4E7CBA9DA901CE03D55C">
    <w:name w:val="17810B17439F4E7CBA9DA901CE03D55C"/>
    <w:rsid w:val="00E76D8C"/>
  </w:style>
  <w:style w:type="paragraph" w:customStyle="1" w:styleId="A8CEDFFA6BF24BC0BC22C0430FAFDDB8">
    <w:name w:val="A8CEDFFA6BF24BC0BC22C0430FAFDDB8"/>
    <w:rsid w:val="00E76D8C"/>
  </w:style>
  <w:style w:type="paragraph" w:customStyle="1" w:styleId="9B89367A945946349AE7D519FA19522F">
    <w:name w:val="9B89367A945946349AE7D519FA19522F"/>
    <w:rsid w:val="00E76D8C"/>
  </w:style>
  <w:style w:type="paragraph" w:customStyle="1" w:styleId="2DDEAEF9BD934AA590BCF9A9BAB2D216">
    <w:name w:val="2DDEAEF9BD934AA590BCF9A9BAB2D216"/>
    <w:rsid w:val="00E76D8C"/>
  </w:style>
  <w:style w:type="paragraph" w:customStyle="1" w:styleId="10F0816AFF2F4C34850DCB5374961125">
    <w:name w:val="10F0816AFF2F4C34850DCB5374961125"/>
    <w:rsid w:val="00E76D8C"/>
  </w:style>
  <w:style w:type="paragraph" w:customStyle="1" w:styleId="8C11F52642484BB49B8E26EA5459464F">
    <w:name w:val="8C11F52642484BB49B8E26EA5459464F"/>
    <w:rsid w:val="00E76D8C"/>
  </w:style>
  <w:style w:type="paragraph" w:customStyle="1" w:styleId="6081C4AD95E14EB7B1E02A29EE17AFD5">
    <w:name w:val="6081C4AD95E14EB7B1E02A29EE17AFD5"/>
    <w:rsid w:val="00E76D8C"/>
  </w:style>
  <w:style w:type="paragraph" w:customStyle="1" w:styleId="88189B58C42549BEA260DF733E9A2665">
    <w:name w:val="88189B58C42549BEA260DF733E9A2665"/>
    <w:rsid w:val="00E76D8C"/>
  </w:style>
  <w:style w:type="paragraph" w:customStyle="1" w:styleId="C9293E87E37845918366BEBA020078E7">
    <w:name w:val="C9293E87E37845918366BEBA020078E7"/>
    <w:rsid w:val="00E76D8C"/>
  </w:style>
  <w:style w:type="paragraph" w:customStyle="1" w:styleId="F65990F047CC4F2681BD13D359F93602">
    <w:name w:val="F65990F047CC4F2681BD13D359F93602"/>
    <w:rsid w:val="00E76D8C"/>
  </w:style>
  <w:style w:type="paragraph" w:customStyle="1" w:styleId="7ABE3BFD70DB46DFA28B0E9F58C6A445">
    <w:name w:val="7ABE3BFD70DB46DFA28B0E9F58C6A445"/>
    <w:rsid w:val="00E76D8C"/>
  </w:style>
  <w:style w:type="paragraph" w:customStyle="1" w:styleId="9BD50924754642DABBB117C8B3CBFE31">
    <w:name w:val="9BD50924754642DABBB117C8B3CBFE31"/>
    <w:rsid w:val="00E76D8C"/>
  </w:style>
  <w:style w:type="paragraph" w:customStyle="1" w:styleId="88BAFE4456EF4FDA94F2E8C9030710FA">
    <w:name w:val="88BAFE4456EF4FDA94F2E8C9030710FA"/>
    <w:rsid w:val="00E76D8C"/>
  </w:style>
  <w:style w:type="paragraph" w:customStyle="1" w:styleId="EC6FCDB9128842E28D1086146A9AA867">
    <w:name w:val="EC6FCDB9128842E28D1086146A9AA867"/>
    <w:rsid w:val="00E76D8C"/>
  </w:style>
  <w:style w:type="paragraph" w:customStyle="1" w:styleId="405EF727CE80483EA535416CA87A44CC">
    <w:name w:val="405EF727CE80483EA535416CA87A44CC"/>
    <w:rsid w:val="00E76D8C"/>
  </w:style>
  <w:style w:type="paragraph" w:customStyle="1" w:styleId="3307124671FD49DDA484965E3F96921A">
    <w:name w:val="3307124671FD49DDA484965E3F96921A"/>
    <w:rsid w:val="00E76D8C"/>
  </w:style>
  <w:style w:type="paragraph" w:customStyle="1" w:styleId="392DFABDE88A4852AB2D0DD52B183A7E">
    <w:name w:val="392DFABDE88A4852AB2D0DD52B183A7E"/>
    <w:rsid w:val="00E76D8C"/>
  </w:style>
  <w:style w:type="paragraph" w:customStyle="1" w:styleId="C298B67B2A4C494B88271C5BCC750127">
    <w:name w:val="C298B67B2A4C494B88271C5BCC750127"/>
    <w:rsid w:val="00E76D8C"/>
  </w:style>
  <w:style w:type="paragraph" w:customStyle="1" w:styleId="BB43410301C14546978EE46FB439DB8C">
    <w:name w:val="BB43410301C14546978EE46FB439DB8C"/>
    <w:rsid w:val="00E76D8C"/>
  </w:style>
  <w:style w:type="paragraph" w:customStyle="1" w:styleId="8F992725D3F949F3A23A6022130CEFF3">
    <w:name w:val="8F992725D3F949F3A23A6022130CEFF3"/>
    <w:rsid w:val="00E76D8C"/>
  </w:style>
  <w:style w:type="paragraph" w:customStyle="1" w:styleId="27B034D117F24C6DB379D2851A3DBD3E">
    <w:name w:val="27B034D117F24C6DB379D2851A3DBD3E"/>
    <w:rsid w:val="00E76D8C"/>
  </w:style>
  <w:style w:type="paragraph" w:customStyle="1" w:styleId="8077F8855A9F45E2B1E22B32AFF394EE">
    <w:name w:val="8077F8855A9F45E2B1E22B32AFF394EE"/>
    <w:rsid w:val="00E76D8C"/>
  </w:style>
  <w:style w:type="paragraph" w:customStyle="1" w:styleId="3BC72A7CD9BB4F72AA9CFEC2613B8454">
    <w:name w:val="3BC72A7CD9BB4F72AA9CFEC2613B8454"/>
    <w:rsid w:val="00E76D8C"/>
  </w:style>
  <w:style w:type="paragraph" w:customStyle="1" w:styleId="CA86E1ACF1914704A55ABFF9DE4E9685">
    <w:name w:val="CA86E1ACF1914704A55ABFF9DE4E9685"/>
    <w:rsid w:val="00E76D8C"/>
  </w:style>
  <w:style w:type="paragraph" w:customStyle="1" w:styleId="D2479DD5EF3E4AB487F525C966CE89C0">
    <w:name w:val="D2479DD5EF3E4AB487F525C966CE89C0"/>
    <w:rsid w:val="00E76D8C"/>
  </w:style>
  <w:style w:type="paragraph" w:customStyle="1" w:styleId="16EC80F6149C43338733B819B0DA33C3">
    <w:name w:val="16EC80F6149C43338733B819B0DA33C3"/>
    <w:rsid w:val="00E76D8C"/>
  </w:style>
  <w:style w:type="paragraph" w:customStyle="1" w:styleId="63E8E86840F04F91883123FA4025A255">
    <w:name w:val="63E8E86840F04F91883123FA4025A255"/>
    <w:rsid w:val="00E76D8C"/>
    <w:pPr>
      <w:spacing w:after="280"/>
    </w:pPr>
    <w:rPr>
      <w:rFonts w:eastAsiaTheme="minorHAnsi"/>
      <w:sz w:val="24"/>
      <w:szCs w:val="24"/>
    </w:rPr>
  </w:style>
  <w:style w:type="paragraph" w:customStyle="1" w:styleId="A44179DBAD3F4E3DAA61D17335FC5AB3">
    <w:name w:val="A44179DBAD3F4E3DAA61D17335FC5AB3"/>
    <w:rsid w:val="00E76D8C"/>
  </w:style>
  <w:style w:type="paragraph" w:customStyle="1" w:styleId="54F137633BCF4A1AA9C6697CA31934B7">
    <w:name w:val="54F137633BCF4A1AA9C6697CA31934B7"/>
    <w:rsid w:val="00E76D8C"/>
  </w:style>
  <w:style w:type="paragraph" w:customStyle="1" w:styleId="5600251001004588A3F24B926A52F673">
    <w:name w:val="5600251001004588A3F24B926A52F673"/>
    <w:rsid w:val="00E76D8C"/>
  </w:style>
  <w:style w:type="paragraph" w:customStyle="1" w:styleId="EFF0CA162695428CB439845287936164">
    <w:name w:val="EFF0CA162695428CB439845287936164"/>
    <w:rsid w:val="00E76D8C"/>
  </w:style>
  <w:style w:type="paragraph" w:customStyle="1" w:styleId="18E9A8313A954933AF0E09DB07AC05F7">
    <w:name w:val="18E9A8313A954933AF0E09DB07AC05F7"/>
    <w:rsid w:val="00E76D8C"/>
  </w:style>
  <w:style w:type="paragraph" w:customStyle="1" w:styleId="87BC19054DC84A96A23450F4FA8960B4">
    <w:name w:val="87BC19054DC84A96A23450F4FA8960B4"/>
    <w:rsid w:val="00E76D8C"/>
  </w:style>
  <w:style w:type="paragraph" w:customStyle="1" w:styleId="A4942EE3840944C59C0C1DD75CE733E8">
    <w:name w:val="A4942EE3840944C59C0C1DD75CE733E8"/>
    <w:rsid w:val="00E76D8C"/>
  </w:style>
  <w:style w:type="paragraph" w:customStyle="1" w:styleId="719A1596CB5D4EFE8A6374353639309F">
    <w:name w:val="719A1596CB5D4EFE8A6374353639309F"/>
    <w:rsid w:val="00E76D8C"/>
  </w:style>
  <w:style w:type="paragraph" w:customStyle="1" w:styleId="1922E0848C2A4833BE2C486629596FCA">
    <w:name w:val="1922E0848C2A4833BE2C486629596FCA"/>
    <w:rsid w:val="00E76D8C"/>
  </w:style>
  <w:style w:type="paragraph" w:customStyle="1" w:styleId="5A843F265BD54760A40DABFA9854601B">
    <w:name w:val="5A843F265BD54760A40DABFA9854601B"/>
    <w:rsid w:val="00E76D8C"/>
  </w:style>
  <w:style w:type="paragraph" w:customStyle="1" w:styleId="A37847F2E2B24F93963F0EFC361E7C89">
    <w:name w:val="A37847F2E2B24F93963F0EFC361E7C89"/>
    <w:rsid w:val="00E76D8C"/>
  </w:style>
  <w:style w:type="paragraph" w:customStyle="1" w:styleId="6ECD91CC81A2491EB25189AF9C62CABD">
    <w:name w:val="6ECD91CC81A2491EB25189AF9C62CABD"/>
    <w:rsid w:val="00E76D8C"/>
  </w:style>
  <w:style w:type="paragraph" w:customStyle="1" w:styleId="67C21420B04E4F03869AA1E7DF6851A2">
    <w:name w:val="67C21420B04E4F03869AA1E7DF6851A2"/>
    <w:rsid w:val="00E76D8C"/>
  </w:style>
  <w:style w:type="paragraph" w:customStyle="1" w:styleId="5B6B301E09CF4C76B57003CE33DF0EC4">
    <w:name w:val="5B6B301E09CF4C76B57003CE33DF0EC4"/>
    <w:rsid w:val="00E76D8C"/>
  </w:style>
  <w:style w:type="paragraph" w:customStyle="1" w:styleId="917C093C11BE43FEAF180AE30EB02FB9">
    <w:name w:val="917C093C11BE43FEAF180AE30EB02FB9"/>
    <w:rsid w:val="00E76D8C"/>
  </w:style>
  <w:style w:type="paragraph" w:customStyle="1" w:styleId="F62C70AE7B5544DC8D753D27D8EC3318">
    <w:name w:val="F62C70AE7B5544DC8D753D27D8EC3318"/>
    <w:rsid w:val="00E76D8C"/>
  </w:style>
  <w:style w:type="paragraph" w:customStyle="1" w:styleId="13039C31A6F74C33A7C592D83EE61B9F">
    <w:name w:val="13039C31A6F74C33A7C592D83EE61B9F"/>
    <w:rsid w:val="00E76D8C"/>
  </w:style>
  <w:style w:type="paragraph" w:customStyle="1" w:styleId="33873CAF9E0E4A1C9D654D2676272464">
    <w:name w:val="33873CAF9E0E4A1C9D654D2676272464"/>
    <w:rsid w:val="00E76D8C"/>
  </w:style>
  <w:style w:type="paragraph" w:customStyle="1" w:styleId="15F9250F6754426C9DD4A9C3433ECA01">
    <w:name w:val="15F9250F6754426C9DD4A9C3433ECA01"/>
    <w:rsid w:val="00E76D8C"/>
  </w:style>
  <w:style w:type="paragraph" w:customStyle="1" w:styleId="83AA451EE0524F62BBBF7B9DF469416C">
    <w:name w:val="83AA451EE0524F62BBBF7B9DF469416C"/>
    <w:rsid w:val="00E76D8C"/>
  </w:style>
  <w:style w:type="paragraph" w:customStyle="1" w:styleId="0479CE488F3F447CA545179AFA7F8160">
    <w:name w:val="0479CE488F3F447CA545179AFA7F8160"/>
    <w:rsid w:val="00E76D8C"/>
  </w:style>
  <w:style w:type="paragraph" w:customStyle="1" w:styleId="90F3A48D324D4E1AA83B6AA8952761CE">
    <w:name w:val="90F3A48D324D4E1AA83B6AA8952761CE"/>
    <w:rsid w:val="00E76D8C"/>
  </w:style>
  <w:style w:type="paragraph" w:customStyle="1" w:styleId="EF70FE3B1B0146199EF702D8D46D4FD1">
    <w:name w:val="EF70FE3B1B0146199EF702D8D46D4FD1"/>
    <w:rsid w:val="00E76D8C"/>
  </w:style>
  <w:style w:type="paragraph" w:customStyle="1" w:styleId="C63F265BE4ED4FDAA3A5967FD33F4D50">
    <w:name w:val="C63F265BE4ED4FDAA3A5967FD33F4D50"/>
    <w:rsid w:val="00E76D8C"/>
  </w:style>
  <w:style w:type="paragraph" w:customStyle="1" w:styleId="E7F0E8E7CB0F437682950DD392773518">
    <w:name w:val="E7F0E8E7CB0F437682950DD392773518"/>
    <w:rsid w:val="00E76D8C"/>
  </w:style>
  <w:style w:type="paragraph" w:customStyle="1" w:styleId="04A77F2969DF445AAD4F76686B751AF2">
    <w:name w:val="04A77F2969DF445AAD4F76686B751AF2"/>
    <w:rsid w:val="00E76D8C"/>
  </w:style>
  <w:style w:type="paragraph" w:customStyle="1" w:styleId="92851F59227D443EA0D4B889F37E3632">
    <w:name w:val="92851F59227D443EA0D4B889F37E3632"/>
    <w:rsid w:val="00E76D8C"/>
  </w:style>
  <w:style w:type="paragraph" w:customStyle="1" w:styleId="8FA37114DD4C470198848BF8385EB411">
    <w:name w:val="8FA37114DD4C470198848BF8385EB411"/>
    <w:rsid w:val="00E76D8C"/>
  </w:style>
  <w:style w:type="paragraph" w:customStyle="1" w:styleId="E22344C5B5B64284909FACB7395F4020">
    <w:name w:val="E22344C5B5B64284909FACB7395F4020"/>
    <w:rsid w:val="00E76D8C"/>
  </w:style>
  <w:style w:type="paragraph" w:customStyle="1" w:styleId="147C1EF3F4EA4ECEBDA3734C527EDA6C">
    <w:name w:val="147C1EF3F4EA4ECEBDA3734C527EDA6C"/>
    <w:rsid w:val="00E76D8C"/>
  </w:style>
  <w:style w:type="paragraph" w:customStyle="1" w:styleId="EF6A5ABBFFDD49FBB813E55EB6803B71">
    <w:name w:val="EF6A5ABBFFDD49FBB813E55EB6803B71"/>
    <w:rsid w:val="00E76D8C"/>
  </w:style>
  <w:style w:type="paragraph" w:customStyle="1" w:styleId="14BC746E20B54C1CA4B167AF6C5C4B5A">
    <w:name w:val="14BC746E20B54C1CA4B167AF6C5C4B5A"/>
    <w:rsid w:val="00E76D8C"/>
  </w:style>
  <w:style w:type="paragraph" w:customStyle="1" w:styleId="80AF334FCA9040B4871F1B570A6B605D">
    <w:name w:val="80AF334FCA9040B4871F1B570A6B605D"/>
    <w:rsid w:val="00E76D8C"/>
  </w:style>
  <w:style w:type="paragraph" w:customStyle="1" w:styleId="A3DE00B380C349028E20295578B6358B">
    <w:name w:val="A3DE00B380C349028E20295578B6358B"/>
    <w:rsid w:val="009B4E4D"/>
  </w:style>
  <w:style w:type="paragraph" w:customStyle="1" w:styleId="AA61265A8D6948D084CBDBA695AAB05B">
    <w:name w:val="AA61265A8D6948D084CBDBA695AAB05B"/>
    <w:rsid w:val="009B4E4D"/>
  </w:style>
  <w:style w:type="paragraph" w:customStyle="1" w:styleId="61A4B80B50B34E05A6C980067C2E99EC">
    <w:name w:val="61A4B80B50B34E05A6C980067C2E99EC"/>
    <w:rsid w:val="009B4E4D"/>
  </w:style>
  <w:style w:type="paragraph" w:customStyle="1" w:styleId="8D0793FB4DF244D09611B02760D77B88">
    <w:name w:val="8D0793FB4DF244D09611B02760D77B88"/>
    <w:rsid w:val="009B4E4D"/>
  </w:style>
  <w:style w:type="paragraph" w:customStyle="1" w:styleId="68091A6621A24375BE591C9055ADDE1B">
    <w:name w:val="68091A6621A24375BE591C9055ADDE1B"/>
    <w:rsid w:val="009B4E4D"/>
  </w:style>
  <w:style w:type="paragraph" w:customStyle="1" w:styleId="FCB3358BE957495BAEBF8A8731AA860A">
    <w:name w:val="FCB3358BE957495BAEBF8A8731AA860A"/>
    <w:rsid w:val="00A31E04"/>
  </w:style>
  <w:style w:type="paragraph" w:customStyle="1" w:styleId="0EAFF47EDBB04946A6C1BBA0F480B68D">
    <w:name w:val="0EAFF47EDBB04946A6C1BBA0F480B68D"/>
    <w:rsid w:val="00A31E04"/>
  </w:style>
  <w:style w:type="paragraph" w:customStyle="1" w:styleId="4E30C9451BF648748577D245E60E67CD">
    <w:name w:val="4E30C9451BF648748577D245E60E67CD"/>
    <w:rsid w:val="00A31E04"/>
  </w:style>
  <w:style w:type="paragraph" w:customStyle="1" w:styleId="A221C6FBF47B4C1DB6EEEFCB4FA5451A">
    <w:name w:val="A221C6FBF47B4C1DB6EEEFCB4FA5451A"/>
    <w:rsid w:val="00A31E04"/>
  </w:style>
  <w:style w:type="paragraph" w:customStyle="1" w:styleId="C05148141ECE498B8079036C8CA4FD43">
    <w:name w:val="C05148141ECE498B8079036C8CA4FD43"/>
    <w:rsid w:val="00A31E04"/>
  </w:style>
  <w:style w:type="paragraph" w:customStyle="1" w:styleId="043E775218AC4611B53F74957A307A80">
    <w:name w:val="043E775218AC4611B53F74957A307A80"/>
    <w:rsid w:val="00537BEC"/>
  </w:style>
  <w:style w:type="paragraph" w:customStyle="1" w:styleId="11E816BF72214C24BF2B022D2EC65CC3">
    <w:name w:val="11E816BF72214C24BF2B022D2EC65CC3"/>
    <w:rsid w:val="00537BEC"/>
  </w:style>
  <w:style w:type="paragraph" w:customStyle="1" w:styleId="661E7B91C13A4986BB81204693FD60A3">
    <w:name w:val="661E7B91C13A4986BB81204693FD60A3"/>
    <w:rsid w:val="00537BEC"/>
  </w:style>
  <w:style w:type="paragraph" w:customStyle="1" w:styleId="E52FF23EA3A84EF48589EC81F6EDA1CE">
    <w:name w:val="E52FF23EA3A84EF48589EC81F6EDA1CE"/>
    <w:rsid w:val="00537BEC"/>
  </w:style>
  <w:style w:type="paragraph" w:customStyle="1" w:styleId="46949C2021854020980BC7D514EA6309">
    <w:name w:val="46949C2021854020980BC7D514EA6309"/>
    <w:rsid w:val="00537BEC"/>
  </w:style>
  <w:style w:type="paragraph" w:customStyle="1" w:styleId="0926C06D4ACE4893876FADF3925B954A">
    <w:name w:val="0926C06D4ACE4893876FADF3925B954A"/>
    <w:rsid w:val="00537BEC"/>
  </w:style>
  <w:style w:type="paragraph" w:customStyle="1" w:styleId="15F40DCF75F842F6A6BD9F52E32EEC6D">
    <w:name w:val="15F40DCF75F842F6A6BD9F52E32EEC6D"/>
    <w:rsid w:val="00537BEC"/>
  </w:style>
  <w:style w:type="paragraph" w:customStyle="1" w:styleId="E46B2A9067824FC3ADE5B7BDF3766C33">
    <w:name w:val="E46B2A9067824FC3ADE5B7BDF3766C33"/>
    <w:rsid w:val="00537BEC"/>
  </w:style>
  <w:style w:type="paragraph" w:customStyle="1" w:styleId="5CCE6120561941379CD35DD86398E99E">
    <w:name w:val="5CCE6120561941379CD35DD86398E99E"/>
    <w:rsid w:val="00537BEC"/>
  </w:style>
  <w:style w:type="paragraph" w:customStyle="1" w:styleId="23432739F5384C5285D18E6C6495A82E">
    <w:name w:val="23432739F5384C5285D18E6C6495A82E"/>
    <w:rsid w:val="00537BEC"/>
  </w:style>
  <w:style w:type="paragraph" w:customStyle="1" w:styleId="744DBFF1E8B44AC08260AB1DF5947C85">
    <w:name w:val="744DBFF1E8B44AC08260AB1DF5947C85"/>
    <w:rsid w:val="00537BEC"/>
  </w:style>
  <w:style w:type="paragraph" w:customStyle="1" w:styleId="FD4AB0D28B954EC28085F6D90DBCB6BF">
    <w:name w:val="FD4AB0D28B954EC28085F6D90DBCB6BF"/>
    <w:rsid w:val="00537BEC"/>
  </w:style>
  <w:style w:type="paragraph" w:customStyle="1" w:styleId="CFF10640D08748089E0B905DC5AFC891">
    <w:name w:val="CFF10640D08748089E0B905DC5AFC891"/>
    <w:rsid w:val="00537BEC"/>
  </w:style>
  <w:style w:type="paragraph" w:customStyle="1" w:styleId="F0F62A680E5848208973C300E00A8476">
    <w:name w:val="F0F62A680E5848208973C300E00A8476"/>
    <w:rsid w:val="00537BEC"/>
  </w:style>
  <w:style w:type="paragraph" w:customStyle="1" w:styleId="1DDD4CA5E90F40AEABB4DF6FDCB981A5">
    <w:name w:val="1DDD4CA5E90F40AEABB4DF6FDCB981A5"/>
    <w:rsid w:val="00537BEC"/>
  </w:style>
  <w:style w:type="paragraph" w:customStyle="1" w:styleId="F365FF7099AC4E749B29843B1197D41F">
    <w:name w:val="F365FF7099AC4E749B29843B1197D41F"/>
    <w:rsid w:val="00537BEC"/>
  </w:style>
  <w:style w:type="paragraph" w:customStyle="1" w:styleId="A0CA15BFF527414D9A8D42B29E4BF7E0">
    <w:name w:val="A0CA15BFF527414D9A8D42B29E4BF7E0"/>
    <w:rsid w:val="00292E29"/>
  </w:style>
  <w:style w:type="paragraph" w:customStyle="1" w:styleId="FA91F971A90C44A4A55C992A2349782A">
    <w:name w:val="FA91F971A90C44A4A55C992A2349782A"/>
    <w:rsid w:val="00292E29"/>
  </w:style>
  <w:style w:type="paragraph" w:customStyle="1" w:styleId="DD5105E96E964DD0B2CE5B69F91EE434">
    <w:name w:val="DD5105E96E964DD0B2CE5B69F91EE434"/>
    <w:rsid w:val="00292E29"/>
  </w:style>
  <w:style w:type="paragraph" w:customStyle="1" w:styleId="1A02CA747F3948659E0A8ACDFA182B9C">
    <w:name w:val="1A02CA747F3948659E0A8ACDFA182B9C"/>
    <w:rsid w:val="00292E29"/>
  </w:style>
  <w:style w:type="paragraph" w:customStyle="1" w:styleId="268013CD55724F2A861D2A0600D1C733">
    <w:name w:val="268013CD55724F2A861D2A0600D1C733"/>
    <w:rsid w:val="00292E29"/>
  </w:style>
  <w:style w:type="paragraph" w:customStyle="1" w:styleId="55DCF9C2CD5F4FE3B7EE61546BA9FA5F">
    <w:name w:val="55DCF9C2CD5F4FE3B7EE61546BA9FA5F"/>
    <w:rsid w:val="00E82DDF"/>
  </w:style>
  <w:style w:type="paragraph" w:customStyle="1" w:styleId="853FB346BF3E4E089156B8F1BF09837E">
    <w:name w:val="853FB346BF3E4E089156B8F1BF09837E"/>
    <w:rsid w:val="00E82DDF"/>
  </w:style>
  <w:style w:type="paragraph" w:customStyle="1" w:styleId="EC7F7004859C41B191A27EA76DF452B8">
    <w:name w:val="EC7F7004859C41B191A27EA76DF452B8"/>
    <w:rsid w:val="00E82DDF"/>
  </w:style>
  <w:style w:type="paragraph" w:customStyle="1" w:styleId="7F3E92F3F895459B896BAB088AE6811E">
    <w:name w:val="7F3E92F3F895459B896BAB088AE6811E"/>
    <w:rsid w:val="00E82DDF"/>
  </w:style>
  <w:style w:type="paragraph" w:customStyle="1" w:styleId="7CE210E46EC14EE7BED991227B52C072">
    <w:name w:val="7CE210E46EC14EE7BED991227B52C072"/>
    <w:rsid w:val="00E82DDF"/>
  </w:style>
  <w:style w:type="paragraph" w:customStyle="1" w:styleId="AFBF01755FDD48F4AA1D5F06D7095008">
    <w:name w:val="AFBF01755FDD48F4AA1D5F06D7095008"/>
    <w:rsid w:val="00E82DDF"/>
  </w:style>
  <w:style w:type="paragraph" w:customStyle="1" w:styleId="7A8A28F63B9147CFAF7AA77FB45D5794">
    <w:name w:val="7A8A28F63B9147CFAF7AA77FB45D5794"/>
    <w:rsid w:val="00E82DDF"/>
  </w:style>
  <w:style w:type="paragraph" w:customStyle="1" w:styleId="667AAF4D62324119B61DC97CB060EF54">
    <w:name w:val="667AAF4D62324119B61DC97CB060EF54"/>
    <w:rsid w:val="00E82DDF"/>
  </w:style>
  <w:style w:type="paragraph" w:customStyle="1" w:styleId="504889EB2F464EFFAAD2D4E11AFA86E2">
    <w:name w:val="504889EB2F464EFFAAD2D4E11AFA86E2"/>
    <w:rsid w:val="00E82DDF"/>
  </w:style>
  <w:style w:type="paragraph" w:customStyle="1" w:styleId="33D3C0C5A1DC4DE3A9A73354BBC0FE88">
    <w:name w:val="33D3C0C5A1DC4DE3A9A73354BBC0FE88"/>
    <w:rsid w:val="00E82DDF"/>
  </w:style>
  <w:style w:type="paragraph" w:customStyle="1" w:styleId="F3D7111AA09145E09DC06BF13089DAFF">
    <w:name w:val="F3D7111AA09145E09DC06BF13089DAFF"/>
    <w:rsid w:val="00E82DDF"/>
  </w:style>
  <w:style w:type="paragraph" w:customStyle="1" w:styleId="24D787EEAFB340E5A07767CCEB3638B1">
    <w:name w:val="24D787EEAFB340E5A07767CCEB3638B1"/>
    <w:rsid w:val="00E82DDF"/>
  </w:style>
  <w:style w:type="paragraph" w:customStyle="1" w:styleId="87FBF3B53403443FAEA1553B75FD6053">
    <w:name w:val="87FBF3B53403443FAEA1553B75FD6053"/>
    <w:rsid w:val="00E82DDF"/>
  </w:style>
  <w:style w:type="paragraph" w:customStyle="1" w:styleId="8A4E95A25B7D48E69CAD34BD7CDE4575">
    <w:name w:val="8A4E95A25B7D48E69CAD34BD7CDE4575"/>
    <w:rsid w:val="00E82DDF"/>
  </w:style>
  <w:style w:type="paragraph" w:customStyle="1" w:styleId="6EAF37B2B82348E28188687E7F2F5CDD">
    <w:name w:val="6EAF37B2B82348E28188687E7F2F5CDD"/>
    <w:rsid w:val="00E82DDF"/>
  </w:style>
  <w:style w:type="paragraph" w:customStyle="1" w:styleId="C1F826D59AE841B688EFFB98BE54E7BD">
    <w:name w:val="C1F826D59AE841B688EFFB98BE54E7BD"/>
    <w:rsid w:val="00347ED7"/>
  </w:style>
  <w:style w:type="paragraph" w:customStyle="1" w:styleId="CF8A3013E1EF40E1A3F868996195715F">
    <w:name w:val="CF8A3013E1EF40E1A3F868996195715F"/>
    <w:rsid w:val="00347ED7"/>
  </w:style>
  <w:style w:type="paragraph" w:customStyle="1" w:styleId="6E620C7ACDFF410F8F48F3B19F070464">
    <w:name w:val="6E620C7ACDFF410F8F48F3B19F070464"/>
    <w:rsid w:val="00347ED7"/>
  </w:style>
  <w:style w:type="paragraph" w:customStyle="1" w:styleId="9062C938EA084EA59A132F8C4ED52B5E">
    <w:name w:val="9062C938EA084EA59A132F8C4ED52B5E"/>
    <w:rsid w:val="00347ED7"/>
  </w:style>
  <w:style w:type="paragraph" w:customStyle="1" w:styleId="75F5B2FF22454BA0993414126F89803D">
    <w:name w:val="75F5B2FF22454BA0993414126F89803D"/>
    <w:rsid w:val="00347ED7"/>
  </w:style>
  <w:style w:type="paragraph" w:customStyle="1" w:styleId="EBB6DED370BE4E33AAE5B6910E513AF0">
    <w:name w:val="EBB6DED370BE4E33AAE5B6910E513AF0"/>
    <w:rsid w:val="00347ED7"/>
  </w:style>
  <w:style w:type="paragraph" w:customStyle="1" w:styleId="CB4888974C6149F7827B6B9E8FCE8429">
    <w:name w:val="CB4888974C6149F7827B6B9E8FCE8429"/>
    <w:rsid w:val="00347ED7"/>
  </w:style>
  <w:style w:type="paragraph" w:customStyle="1" w:styleId="80488D2894A2411786FCF90E0CA86658">
    <w:name w:val="80488D2894A2411786FCF90E0CA86658"/>
    <w:rsid w:val="00347ED7"/>
  </w:style>
  <w:style w:type="paragraph" w:customStyle="1" w:styleId="6DE08AAEC58549288F71A9D6A6DDA7EB">
    <w:name w:val="6DE08AAEC58549288F71A9D6A6DDA7EB"/>
    <w:rsid w:val="00347ED7"/>
  </w:style>
  <w:style w:type="paragraph" w:customStyle="1" w:styleId="AA79287FA5A34961B08ACA502023FE61">
    <w:name w:val="AA79287FA5A34961B08ACA502023FE61"/>
    <w:rsid w:val="00347ED7"/>
  </w:style>
  <w:style w:type="paragraph" w:customStyle="1" w:styleId="7B1A70D9F31E4B89AAB549DAE13D2C05">
    <w:name w:val="7B1A70D9F31E4B89AAB549DAE13D2C05"/>
    <w:rsid w:val="00347ED7"/>
  </w:style>
  <w:style w:type="paragraph" w:customStyle="1" w:styleId="39839781952E4529A1B169654BE02989">
    <w:name w:val="39839781952E4529A1B169654BE02989"/>
    <w:rsid w:val="00347ED7"/>
  </w:style>
  <w:style w:type="paragraph" w:customStyle="1" w:styleId="91A83D6070DC442DB640E55E36AE7F65">
    <w:name w:val="91A83D6070DC442DB640E55E36AE7F65"/>
    <w:rsid w:val="00347ED7"/>
  </w:style>
  <w:style w:type="paragraph" w:customStyle="1" w:styleId="5B3F480C432C452A95BDE7A9E7EDBFC4">
    <w:name w:val="5B3F480C432C452A95BDE7A9E7EDBFC4"/>
    <w:rsid w:val="00347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0F198-5D91-4412-8CFA-3175D635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tf16402168</Template>
  <TotalTime>10</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 Lanza</dc:creator>
  <cp:keywords/>
  <dc:description/>
  <cp:lastModifiedBy>mlanza</cp:lastModifiedBy>
  <cp:revision>7</cp:revision>
  <cp:lastPrinted>2017-08-25T20:37:00Z</cp:lastPrinted>
  <dcterms:created xsi:type="dcterms:W3CDTF">2017-08-25T20:37:00Z</dcterms:created>
  <dcterms:modified xsi:type="dcterms:W3CDTF">2017-08-29T18:52:00Z</dcterms:modified>
</cp:coreProperties>
</file>