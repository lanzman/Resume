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B7" w:rsidRPr="006164B7" w:rsidRDefault="00F77534" w:rsidP="006164B7">
      <w:pPr>
        <w:pStyle w:val="Title"/>
        <w:rPr>
          <w:rFonts w:asciiTheme="minorHAnsi" w:eastAsiaTheme="minorEastAsia" w:hAnsiTheme="minorHAnsi"/>
          <w:color w:val="262626" w:themeColor="text1" w:themeTint="D9"/>
          <w:szCs w:val="18"/>
        </w:rPr>
      </w:pPr>
      <w:r>
        <w:rPr>
          <w:rFonts w:asciiTheme="minorHAnsi" w:hAnsiTheme="minorHAnsi"/>
          <w:noProof/>
          <w:lang w:eastAsia="en-US"/>
        </w:rPr>
        <mc:AlternateContent>
          <mc:Choice Requires="wps">
            <w:drawing>
              <wp:anchor distT="0" distB="0" distL="114300" distR="114300" simplePos="0" relativeHeight="251673600" behindDoc="1" locked="0" layoutInCell="1" allowOverlap="1" wp14:anchorId="7A78AB84" wp14:editId="0258D301">
                <wp:simplePos x="0" y="0"/>
                <wp:positionH relativeFrom="page">
                  <wp:posOffset>-564543</wp:posOffset>
                </wp:positionH>
                <wp:positionV relativeFrom="paragraph">
                  <wp:posOffset>-725557</wp:posOffset>
                </wp:positionV>
                <wp:extent cx="8996045" cy="612251"/>
                <wp:effectExtent l="0" t="0" r="0" b="0"/>
                <wp:wrapNone/>
                <wp:docPr id="1" name="Rectangle 1"/>
                <wp:cNvGraphicFramePr/>
                <a:graphic xmlns:a="http://schemas.openxmlformats.org/drawingml/2006/main">
                  <a:graphicData uri="http://schemas.microsoft.com/office/word/2010/wordprocessingShape">
                    <wps:wsp>
                      <wps:cNvSpPr/>
                      <wps:spPr>
                        <a:xfrm>
                          <a:off x="0" y="0"/>
                          <a:ext cx="8996045" cy="612251"/>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BD93F9" id="Rectangle 1" o:spid="_x0000_s1026" style="position:absolute;margin-left:-44.45pt;margin-top:-57.15pt;width:708.35pt;height:48.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" fillcolor="#865640 [3206]" stroked="f" strokeweight="2pt">
                <w10:wrap anchorx="page"/>
              </v:rect>
            </w:pict>
          </mc:Fallback>
        </mc:AlternateContent>
      </w:r>
      <w:r w:rsidRPr="009608BB">
        <w:rPr>
          <w:rFonts w:asciiTheme="minorHAnsi" w:hAnsiTheme="minorHAnsi"/>
          <w:noProof/>
          <w:lang w:eastAsia="en-US"/>
        </w:rPr>
        <mc:AlternateContent>
          <mc:Choice Requires="wps">
            <w:drawing>
              <wp:anchor distT="45720" distB="45720" distL="114300" distR="114300" simplePos="0" relativeHeight="251668480" behindDoc="0" locked="1" layoutInCell="1" allowOverlap="1" wp14:anchorId="24A37E25" wp14:editId="2F2B0E70">
                <wp:simplePos x="0" y="0"/>
                <wp:positionH relativeFrom="page">
                  <wp:posOffset>10160</wp:posOffset>
                </wp:positionH>
                <wp:positionV relativeFrom="page">
                  <wp:align>top</wp:align>
                </wp:positionV>
                <wp:extent cx="2880995" cy="10047605"/>
                <wp:effectExtent l="0" t="0" r="14605" b="10795"/>
                <wp:wrapSquare wrapText="bothSides"/>
                <wp:docPr id="2"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423" cy="10047605"/>
                        </a:xfrm>
                        <a:prstGeom prst="rect">
                          <a:avLst/>
                        </a:prstGeom>
                        <a:solidFill>
                          <a:schemeClr val="accent5">
                            <a:lumMod val="40000"/>
                            <a:lumOff val="60000"/>
                          </a:schemeClr>
                        </a:solidFill>
                        <a:ln w="9525">
                          <a:solidFill>
                            <a:schemeClr val="accent3"/>
                          </a:solidFill>
                          <a:miter lim="800000"/>
                          <a:headEnd/>
                          <a:tailEnd/>
                        </a:ln>
                      </wps:spPr>
                      <wps:txbx>
                        <w:txbxContent>
                          <w:p w:rsidR="00F77534" w:rsidRDefault="006C10CE" w:rsidP="006C10CE">
                            <w:pPr>
                              <w:pStyle w:val="Photo"/>
                              <w:pBdr>
                                <w:bottom w:val="single" w:sz="18" w:space="9" w:color="724109" w:themeColor="accent1" w:themeShade="80"/>
                              </w:pBdr>
                            </w:pPr>
                            <w:r>
                              <w:rPr>
                                <w:noProof/>
                                <w:lang w:eastAsia="en-US"/>
                              </w:rPr>
                              <w:drawing>
                                <wp:inline distT="0" distB="0" distL="0" distR="0" wp14:anchorId="140A7AE0" wp14:editId="7118AB4E">
                                  <wp:extent cx="1583349" cy="158425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8"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p w:rsidR="006C10CE" w:rsidRPr="006C10CE" w:rsidRDefault="00F77534" w:rsidP="006C10CE">
                            <w:pPr>
                              <w:pStyle w:val="Title"/>
                              <w:spacing w:before="0"/>
                              <w:jc w:val="center"/>
                            </w:pPr>
                            <w:r>
                              <w:t>Michael P. Lanza</w:t>
                            </w:r>
                          </w:p>
                          <w:p w:rsidR="00F77534" w:rsidRDefault="006C10CE" w:rsidP="006C10CE">
                            <w:pPr>
                              <w:pStyle w:val="Heading1"/>
                              <w:ind w:left="180"/>
                            </w:pPr>
                            <w:r>
                              <w:t>Objective</w:t>
                            </w:r>
                          </w:p>
                          <w:p w:rsidR="00E817C7" w:rsidRDefault="00E817C7" w:rsidP="006C10CE">
                            <w:pPr>
                              <w:spacing w:after="0" w:line="240" w:lineRule="auto"/>
                              <w:ind w:left="187"/>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6C10CE" w:rsidRPr="00E817C7" w:rsidRDefault="006C10CE" w:rsidP="006C10CE">
                            <w:pPr>
                              <w:spacing w:after="0" w:line="240" w:lineRule="auto"/>
                              <w:ind w:left="187"/>
                              <w:rPr>
                                <w:rFonts w:eastAsia="Calibri" w:cs="Times New Roman"/>
                                <w:sz w:val="12"/>
                              </w:rPr>
                            </w:pPr>
                          </w:p>
                          <w:p w:rsidR="00F77534" w:rsidRDefault="00243122" w:rsidP="006C10CE">
                            <w:pPr>
                              <w:pStyle w:val="Heading2"/>
                              <w:spacing w:before="0"/>
                              <w:ind w:left="187"/>
                            </w:pPr>
                            <w:sdt>
                              <w:sdtPr>
                                <w:id w:val="-1784880363"/>
                                <w:placeholder>
                                  <w:docPart w:val="744DBFF1E8B44AC08260AB1DF5947C85"/>
                                </w:placeholder>
                                <w:temporary/>
                                <w:showingPlcHdr/>
                                <w15:appearance w15:val="hidden"/>
                              </w:sdtPr>
                              <w:sdtEndPr/>
                              <w:sdtContent>
                                <w:r w:rsidR="00F77534">
                                  <w:t>Education</w:t>
                                </w:r>
                              </w:sdtContent>
                            </w:sdt>
                          </w:p>
                          <w:p w:rsidR="00F77534" w:rsidRDefault="00F77534" w:rsidP="00A1090D">
                            <w:pPr>
                              <w:pStyle w:val="Heading3"/>
                              <w:ind w:left="180"/>
                            </w:pPr>
                            <w:r>
                              <w:t>Drexel University</w:t>
                            </w:r>
                            <w:r w:rsidR="006E5E75">
                              <w:t>, 2012</w:t>
                            </w:r>
                          </w:p>
                          <w:p w:rsidR="00F77534" w:rsidRDefault="00F77534" w:rsidP="00A1090D">
                            <w:pPr>
                              <w:spacing w:after="0" w:line="240" w:lineRule="auto"/>
                              <w:ind w:left="180"/>
                            </w:pPr>
                            <w:r>
                              <w:t>Philadelphia, PA</w:t>
                            </w:r>
                          </w:p>
                          <w:p w:rsidR="00F77534" w:rsidRDefault="00F77534" w:rsidP="006E5E75">
                            <w:pPr>
                              <w:spacing w:after="0" w:line="240" w:lineRule="auto"/>
                            </w:pPr>
                          </w:p>
                          <w:p w:rsidR="00F77534" w:rsidRDefault="00F77534" w:rsidP="00A1090D">
                            <w:pPr>
                              <w:spacing w:after="0" w:line="240" w:lineRule="auto"/>
                              <w:ind w:left="180"/>
                            </w:pPr>
                            <w:r>
                              <w:t>M.S</w:t>
                            </w:r>
                            <w:r w:rsidR="00D0345E">
                              <w:t>.</w:t>
                            </w:r>
                            <w:r>
                              <w:t xml:space="preserve"> Mechanical Engineering</w:t>
                            </w:r>
                          </w:p>
                          <w:p w:rsidR="006C10CE" w:rsidRPr="006C10CE" w:rsidRDefault="006C10CE" w:rsidP="006C10CE">
                            <w:pPr>
                              <w:spacing w:after="0" w:line="240" w:lineRule="auto"/>
                              <w:ind w:left="187"/>
                              <w:rPr>
                                <w:sz w:val="12"/>
                              </w:rPr>
                            </w:pPr>
                          </w:p>
                          <w:p w:rsidR="00F77534" w:rsidRDefault="00F77534" w:rsidP="006C10CE">
                            <w:pPr>
                              <w:pStyle w:val="Heading2"/>
                              <w:spacing w:before="0"/>
                              <w:ind w:left="187"/>
                            </w:pPr>
                            <w:r>
                              <w:t>Contact</w:t>
                            </w:r>
                          </w:p>
                          <w:p w:rsidR="00F77534" w:rsidRDefault="00F77534" w:rsidP="00A1090D">
                            <w:pPr>
                              <w:pStyle w:val="ContactInfo"/>
                              <w:spacing w:after="0" w:line="240" w:lineRule="auto"/>
                              <w:ind w:left="720"/>
                            </w:pPr>
                            <w:r>
                              <w:t>405 Dickinson Street</w:t>
                            </w:r>
                          </w:p>
                          <w:p w:rsidR="00F77534" w:rsidRDefault="00F77534" w:rsidP="00A1090D">
                            <w:pPr>
                              <w:pStyle w:val="ContactInfo"/>
                              <w:spacing w:after="0" w:line="360" w:lineRule="auto"/>
                              <w:ind w:left="720"/>
                              <w:rPr>
                                <w:rStyle w:val="Strong"/>
                                <w:b w:val="0"/>
                                <w:bCs w:val="0"/>
                              </w:rPr>
                            </w:pPr>
                            <w:r>
                              <w:t>Philadelphia, PA 19147</w:t>
                            </w:r>
                          </w:p>
                          <w:p w:rsidR="00F77534" w:rsidRDefault="00F77534" w:rsidP="00A1090D">
                            <w:pPr>
                              <w:pStyle w:val="ContactInfo"/>
                              <w:spacing w:line="360" w:lineRule="auto"/>
                              <w:ind w:left="180"/>
                            </w:pPr>
                            <w:r>
                              <w:t xml:space="preserve"> </w:t>
                            </w:r>
                            <w:r>
                              <w:tab/>
                              <w:t>631-275-4090</w:t>
                            </w:r>
                          </w:p>
                          <w:p w:rsidR="00F77534" w:rsidRDefault="00243122" w:rsidP="006C10CE">
                            <w:pPr>
                              <w:pStyle w:val="ContactInfo"/>
                              <w:spacing w:after="0" w:line="360" w:lineRule="auto"/>
                              <w:ind w:left="187" w:firstLine="540"/>
                              <w:rPr>
                                <w:rStyle w:val="Hyperlink"/>
                              </w:rPr>
                            </w:pPr>
                            <w:hyperlink r:id="rId9" w:history="1">
                              <w:r w:rsidR="00F77534" w:rsidRPr="00DB4751">
                                <w:rPr>
                                  <w:rStyle w:val="Hyperlink"/>
                                </w:rPr>
                                <w:t>lanzamike@gmail.com</w:t>
                              </w:r>
                            </w:hyperlink>
                          </w:p>
                          <w:p w:rsidR="006C10CE" w:rsidRPr="006C10CE" w:rsidRDefault="006C10CE" w:rsidP="006C10CE">
                            <w:pPr>
                              <w:pStyle w:val="ContactInfo"/>
                              <w:spacing w:after="0" w:line="360" w:lineRule="auto"/>
                              <w:ind w:left="187" w:firstLine="540"/>
                              <w:rPr>
                                <w:sz w:val="12"/>
                              </w:rPr>
                            </w:pPr>
                          </w:p>
                          <w:p w:rsidR="00E817C7" w:rsidRDefault="00E817C7" w:rsidP="006C10CE">
                            <w:pPr>
                              <w:pStyle w:val="Heading2"/>
                              <w:spacing w:before="0"/>
                              <w:ind w:left="187"/>
                            </w:pPr>
                            <w:r>
                              <w:t>Skills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Software:</w:t>
                            </w:r>
                            <w:r w:rsidRPr="002120B4">
                              <w:rPr>
                                <w:rFonts w:ascii="Calibri" w:eastAsia="Calibri" w:hAnsi="Calibri" w:cs="Times New Roman"/>
                                <w:sz w:val="20"/>
                                <w:szCs w:val="20"/>
                              </w:rPr>
                              <w:t xml:space="preserve">  R, Python, MySQL, GNU Octave, MATLAB, Maple, VBA for Excel, Microsoft Office Enterprise, Agilent </w:t>
                            </w:r>
                            <w:proofErr w:type="spellStart"/>
                            <w:r w:rsidRPr="002120B4">
                              <w:rPr>
                                <w:rFonts w:ascii="Calibri" w:eastAsia="Calibri" w:hAnsi="Calibri" w:cs="Times New Roman"/>
                                <w:sz w:val="20"/>
                                <w:szCs w:val="20"/>
                              </w:rPr>
                              <w:t>Vee</w:t>
                            </w:r>
                            <w:proofErr w:type="spellEnd"/>
                            <w:r w:rsidRPr="002120B4">
                              <w:rPr>
                                <w:rFonts w:ascii="Calibri" w:eastAsia="Calibri" w:hAnsi="Calibri" w:cs="Times New Roman"/>
                                <w:sz w:val="20"/>
                                <w:szCs w:val="20"/>
                              </w:rPr>
                              <w:t>, LabVIEW, Visual Basic Express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Courses/Certifications:</w:t>
                            </w:r>
                            <w:r w:rsidRPr="002120B4">
                              <w:rPr>
                                <w:rFonts w:ascii="Calibri" w:eastAsia="Calibri" w:hAnsi="Calibri" w:cs="Times New Roman"/>
                                <w:sz w:val="20"/>
                                <w:szCs w:val="20"/>
                              </w:rPr>
                              <w:t xml:space="preserve">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R Track,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Python Track, Microsoft Professional Program for Data Science, UC San Diego’s Data Science </w:t>
                            </w:r>
                            <w:proofErr w:type="spellStart"/>
                            <w:r w:rsidRPr="002120B4">
                              <w:rPr>
                                <w:rFonts w:ascii="Calibri" w:eastAsia="Calibri" w:hAnsi="Calibri" w:cs="Times New Roman"/>
                                <w:sz w:val="20"/>
                                <w:szCs w:val="20"/>
                              </w:rPr>
                              <w:t>MicroMasters</w:t>
                            </w:r>
                            <w:proofErr w:type="spellEnd"/>
                            <w:r w:rsidRPr="002120B4">
                              <w:rPr>
                                <w:rFonts w:ascii="Calibri" w:eastAsia="Calibri" w:hAnsi="Calibri" w:cs="Times New Roman"/>
                                <w:sz w:val="20"/>
                                <w:szCs w:val="20"/>
                              </w:rPr>
                              <w:t xml:space="preserve"> Program, Stanfo</w:t>
                            </w:r>
                            <w:r>
                              <w:rPr>
                                <w:rFonts w:ascii="Calibri" w:eastAsia="Calibri" w:hAnsi="Calibri" w:cs="Times New Roman"/>
                                <w:sz w:val="20"/>
                                <w:szCs w:val="20"/>
                              </w:rPr>
                              <w:t>rd University’s Machine Learning</w:t>
                            </w:r>
                          </w:p>
                          <w:p w:rsidR="002640C6" w:rsidRDefault="002120B4" w:rsidP="006C10CE">
                            <w:pPr>
                              <w:spacing w:after="0" w:line="240" w:lineRule="auto"/>
                              <w:ind w:left="180"/>
                              <w:rPr>
                                <w:sz w:val="20"/>
                                <w:szCs w:val="20"/>
                              </w:rPr>
                            </w:pPr>
                            <w:r>
                              <w:rPr>
                                <w:b/>
                                <w:sz w:val="20"/>
                                <w:szCs w:val="20"/>
                              </w:rPr>
                              <w:t>Projects:</w:t>
                            </w:r>
                            <w:r>
                              <w:rPr>
                                <w:sz w:val="20"/>
                                <w:szCs w:val="20"/>
                              </w:rPr>
                              <w:t xml:space="preserve">  </w:t>
                            </w:r>
                            <w:proofErr w:type="spellStart"/>
                            <w:r>
                              <w:rPr>
                                <w:sz w:val="20"/>
                                <w:szCs w:val="20"/>
                              </w:rPr>
                              <w:t>Kaggle</w:t>
                            </w:r>
                            <w:proofErr w:type="spellEnd"/>
                            <w:r>
                              <w:rPr>
                                <w:sz w:val="20"/>
                                <w:szCs w:val="20"/>
                              </w:rPr>
                              <w:t xml:space="preserve"> Digit Recognizer, </w:t>
                            </w:r>
                            <w:proofErr w:type="spellStart"/>
                            <w:r w:rsidR="005B7777">
                              <w:rPr>
                                <w:sz w:val="20"/>
                                <w:szCs w:val="20"/>
                              </w:rPr>
                              <w:t>Kaggle</w:t>
                            </w:r>
                            <w:proofErr w:type="spellEnd"/>
                            <w:r w:rsidR="005B7777">
                              <w:rPr>
                                <w:sz w:val="20"/>
                                <w:szCs w:val="20"/>
                              </w:rPr>
                              <w:t xml:space="preserve"> </w:t>
                            </w:r>
                            <w:r>
                              <w:rPr>
                                <w:sz w:val="20"/>
                                <w:szCs w:val="20"/>
                              </w:rPr>
                              <w:t>Titanic Mach</w:t>
                            </w:r>
                            <w:r w:rsidR="005B7777">
                              <w:rPr>
                                <w:sz w:val="20"/>
                                <w:szCs w:val="20"/>
                              </w:rPr>
                              <w:t xml:space="preserve">ine Learning from Disaster, </w:t>
                            </w:r>
                            <w:proofErr w:type="spellStart"/>
                            <w:r>
                              <w:rPr>
                                <w:sz w:val="20"/>
                                <w:szCs w:val="20"/>
                              </w:rPr>
                              <w:t>Instacart</w:t>
                            </w:r>
                            <w:proofErr w:type="spellEnd"/>
                            <w:r>
                              <w:rPr>
                                <w:sz w:val="20"/>
                                <w:szCs w:val="20"/>
                              </w:rPr>
                              <w:t xml:space="preserve"> Market Basket Analysis.</w:t>
                            </w:r>
                          </w:p>
                          <w:p w:rsidR="006C10CE" w:rsidRPr="006C10CE" w:rsidRDefault="006C10CE" w:rsidP="006C10CE">
                            <w:pPr>
                              <w:spacing w:after="0" w:line="240" w:lineRule="auto"/>
                              <w:ind w:left="180"/>
                              <w:rPr>
                                <w:sz w:val="12"/>
                                <w:szCs w:val="20"/>
                              </w:rPr>
                            </w:pPr>
                          </w:p>
                          <w:p w:rsidR="00F77534" w:rsidRDefault="00F77534" w:rsidP="006C10CE">
                            <w:pPr>
                              <w:pStyle w:val="Heading2"/>
                              <w:spacing w:before="0"/>
                              <w:ind w:left="360" w:hanging="180"/>
                            </w:pPr>
                            <w:r>
                              <w:t>Links</w:t>
                            </w:r>
                          </w:p>
                          <w:p w:rsidR="00F77534" w:rsidRDefault="00F77534" w:rsidP="00A1090D">
                            <w:pPr>
                              <w:pStyle w:val="ContactInfo"/>
                              <w:spacing w:line="240" w:lineRule="auto"/>
                              <w:ind w:left="360" w:hanging="360"/>
                              <w:jc w:val="center"/>
                            </w:pPr>
                          </w:p>
                          <w:p w:rsidR="00F77534" w:rsidRDefault="002120B4" w:rsidP="00A1090D">
                            <w:pPr>
                              <w:pStyle w:val="ContactInfo"/>
                              <w:spacing w:line="240" w:lineRule="auto"/>
                              <w:ind w:left="360" w:hanging="360"/>
                              <w:jc w:val="center"/>
                            </w:pPr>
                            <w:r>
                              <w:t xml:space="preserve"> </w:t>
                            </w:r>
                          </w:p>
                          <w:p w:rsidR="00F77534" w:rsidRDefault="00F77534" w:rsidP="00F77534">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A37E25" id="_x0000_t202" coordsize="21600,21600" o:spt="202" path="m,l,21600r21600,l21600,xe">
                <v:stroke joinstyle="miter"/>
                <v:path gradientshapeok="t" o:connecttype="rect"/>
              </v:shapetype>
              <v:shape id="Text Box 2" o:spid="_x0000_s1026" type="#_x0000_t202" alt="Sidebar text box" style="position:absolute;margin-left:.8pt;margin-top:0;width:226.85pt;height:791.15pt;z-index:251668480;visibility:visible;mso-wrap-style:square;mso-width-percent:0;mso-height-percent:0;mso-wrap-distance-left:9pt;mso-wrap-distance-top:3.6pt;mso-wrap-distance-right:9pt;mso-wrap-distance-bottom:3.6pt;mso-position-horizontal:absolute;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" fillcolor="#e6e4cc [1304]" strokecolor="#865640 [3206]">
                <v:textbox inset="0,0,0,0">
                  <w:txbxContent>
                    <w:p w:rsidR="00F77534" w:rsidRDefault="006C10CE" w:rsidP="006C10CE">
                      <w:pPr>
                        <w:pStyle w:val="Photo"/>
                        <w:pBdr>
                          <w:bottom w:val="single" w:sz="18" w:space="9" w:color="724109" w:themeColor="accent1" w:themeShade="80"/>
                        </w:pBdr>
                      </w:pPr>
                      <w:r>
                        <w:rPr>
                          <w:noProof/>
                          <w:lang w:eastAsia="en-US"/>
                        </w:rPr>
                        <w:drawing>
                          <wp:inline distT="0" distB="0" distL="0" distR="0" wp14:anchorId="140A7AE0" wp14:editId="7118AB4E">
                            <wp:extent cx="1583349" cy="158425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10"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p w:rsidR="006C10CE" w:rsidRPr="006C10CE" w:rsidRDefault="00F77534" w:rsidP="006C10CE">
                      <w:pPr>
                        <w:pStyle w:val="Title"/>
                        <w:spacing w:before="0"/>
                        <w:jc w:val="center"/>
                      </w:pPr>
                      <w:r>
                        <w:t>Michael P. Lanza</w:t>
                      </w:r>
                    </w:p>
                    <w:p w:rsidR="00F77534" w:rsidRDefault="006C10CE" w:rsidP="006C10CE">
                      <w:pPr>
                        <w:pStyle w:val="Heading1"/>
                        <w:ind w:left="180"/>
                      </w:pPr>
                      <w:r>
                        <w:t>Objective</w:t>
                      </w:r>
                    </w:p>
                    <w:p w:rsidR="00E817C7" w:rsidRDefault="00E817C7" w:rsidP="006C10CE">
                      <w:pPr>
                        <w:spacing w:after="0" w:line="240" w:lineRule="auto"/>
                        <w:ind w:left="187"/>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6C10CE" w:rsidRPr="00E817C7" w:rsidRDefault="006C10CE" w:rsidP="006C10CE">
                      <w:pPr>
                        <w:spacing w:after="0" w:line="240" w:lineRule="auto"/>
                        <w:ind w:left="187"/>
                        <w:rPr>
                          <w:rFonts w:eastAsia="Calibri" w:cs="Times New Roman"/>
                          <w:sz w:val="12"/>
                        </w:rPr>
                      </w:pPr>
                    </w:p>
                    <w:p w:rsidR="00F77534" w:rsidRDefault="00A01945" w:rsidP="006C10CE">
                      <w:pPr>
                        <w:pStyle w:val="Heading2"/>
                        <w:spacing w:before="0"/>
                        <w:ind w:left="187"/>
                      </w:pPr>
                      <w:sdt>
                        <w:sdtPr>
                          <w:id w:val="-1784880363"/>
                          <w:placeholder>
                            <w:docPart w:val="744DBFF1E8B44AC08260AB1DF5947C85"/>
                          </w:placeholder>
                          <w:temporary/>
                          <w:showingPlcHdr/>
                          <w15:appearance w15:val="hidden"/>
                        </w:sdtPr>
                        <w:sdtEndPr/>
                        <w:sdtContent>
                          <w:r w:rsidR="00F77534">
                            <w:t>Education</w:t>
                          </w:r>
                        </w:sdtContent>
                      </w:sdt>
                    </w:p>
                    <w:p w:rsidR="00F77534" w:rsidRDefault="00F77534" w:rsidP="00A1090D">
                      <w:pPr>
                        <w:pStyle w:val="Heading3"/>
                        <w:ind w:left="180"/>
                      </w:pPr>
                      <w:r>
                        <w:t>Drexel University</w:t>
                      </w:r>
                      <w:r w:rsidR="006E5E75">
                        <w:t>, 2012</w:t>
                      </w:r>
                    </w:p>
                    <w:p w:rsidR="00F77534" w:rsidRDefault="00F77534" w:rsidP="00A1090D">
                      <w:pPr>
                        <w:spacing w:after="0" w:line="240" w:lineRule="auto"/>
                        <w:ind w:left="180"/>
                      </w:pPr>
                      <w:r>
                        <w:t>Philadelphia, PA</w:t>
                      </w:r>
                    </w:p>
                    <w:p w:rsidR="00F77534" w:rsidRDefault="00F77534" w:rsidP="006E5E75">
                      <w:pPr>
                        <w:spacing w:after="0" w:line="240" w:lineRule="auto"/>
                      </w:pPr>
                    </w:p>
                    <w:p w:rsidR="00F77534" w:rsidRDefault="00F77534" w:rsidP="00A1090D">
                      <w:pPr>
                        <w:spacing w:after="0" w:line="240" w:lineRule="auto"/>
                        <w:ind w:left="180"/>
                      </w:pPr>
                      <w:r>
                        <w:t>M.S</w:t>
                      </w:r>
                      <w:r w:rsidR="00D0345E">
                        <w:t>.</w:t>
                      </w:r>
                      <w:r>
                        <w:t xml:space="preserve"> Mechanical Engineering</w:t>
                      </w:r>
                    </w:p>
                    <w:p w:rsidR="006C10CE" w:rsidRPr="006C10CE" w:rsidRDefault="006C10CE" w:rsidP="006C10CE">
                      <w:pPr>
                        <w:spacing w:after="0" w:line="240" w:lineRule="auto"/>
                        <w:ind w:left="187"/>
                        <w:rPr>
                          <w:sz w:val="12"/>
                        </w:rPr>
                      </w:pPr>
                    </w:p>
                    <w:p w:rsidR="00F77534" w:rsidRDefault="00F77534" w:rsidP="006C10CE">
                      <w:pPr>
                        <w:pStyle w:val="Heading2"/>
                        <w:spacing w:before="0"/>
                        <w:ind w:left="187"/>
                      </w:pPr>
                      <w:r>
                        <w:t>Contact</w:t>
                      </w:r>
                    </w:p>
                    <w:p w:rsidR="00F77534" w:rsidRDefault="00F77534" w:rsidP="00A1090D">
                      <w:pPr>
                        <w:pStyle w:val="ContactInfo"/>
                        <w:spacing w:after="0" w:line="240" w:lineRule="auto"/>
                        <w:ind w:left="720"/>
                      </w:pPr>
                      <w:r>
                        <w:t>405 Dickinson Street</w:t>
                      </w:r>
                    </w:p>
                    <w:p w:rsidR="00F77534" w:rsidRDefault="00F77534" w:rsidP="00A1090D">
                      <w:pPr>
                        <w:pStyle w:val="ContactInfo"/>
                        <w:spacing w:after="0" w:line="360" w:lineRule="auto"/>
                        <w:ind w:left="720"/>
                        <w:rPr>
                          <w:rStyle w:val="Strong"/>
                          <w:b w:val="0"/>
                          <w:bCs w:val="0"/>
                        </w:rPr>
                      </w:pPr>
                      <w:r>
                        <w:t>Philadelphia, PA 19147</w:t>
                      </w:r>
                    </w:p>
                    <w:p w:rsidR="00F77534" w:rsidRDefault="00F77534" w:rsidP="00A1090D">
                      <w:pPr>
                        <w:pStyle w:val="ContactInfo"/>
                        <w:spacing w:line="360" w:lineRule="auto"/>
                        <w:ind w:left="180"/>
                      </w:pPr>
                      <w:r>
                        <w:t xml:space="preserve"> </w:t>
                      </w:r>
                      <w:r>
                        <w:tab/>
                        <w:t>631-275-4090</w:t>
                      </w:r>
                    </w:p>
                    <w:p w:rsidR="00F77534" w:rsidRDefault="00A01945" w:rsidP="006C10CE">
                      <w:pPr>
                        <w:pStyle w:val="ContactInfo"/>
                        <w:spacing w:after="0" w:line="360" w:lineRule="auto"/>
                        <w:ind w:left="187" w:firstLine="540"/>
                        <w:rPr>
                          <w:rStyle w:val="Hyperlink"/>
                        </w:rPr>
                      </w:pPr>
                      <w:hyperlink r:id="rId11" w:history="1">
                        <w:r w:rsidR="00F77534" w:rsidRPr="00DB4751">
                          <w:rPr>
                            <w:rStyle w:val="Hyperlink"/>
                          </w:rPr>
                          <w:t>lanzamike@gmail.com</w:t>
                        </w:r>
                      </w:hyperlink>
                    </w:p>
                    <w:p w:rsidR="006C10CE" w:rsidRPr="006C10CE" w:rsidRDefault="006C10CE" w:rsidP="006C10CE">
                      <w:pPr>
                        <w:pStyle w:val="ContactInfo"/>
                        <w:spacing w:after="0" w:line="360" w:lineRule="auto"/>
                        <w:ind w:left="187" w:firstLine="540"/>
                        <w:rPr>
                          <w:sz w:val="12"/>
                        </w:rPr>
                      </w:pPr>
                    </w:p>
                    <w:p w:rsidR="00E817C7" w:rsidRDefault="00E817C7" w:rsidP="006C10CE">
                      <w:pPr>
                        <w:pStyle w:val="Heading2"/>
                        <w:spacing w:before="0"/>
                        <w:ind w:left="187"/>
                      </w:pPr>
                      <w:r>
                        <w:t>Skills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Software:</w:t>
                      </w:r>
                      <w:r w:rsidRPr="002120B4">
                        <w:rPr>
                          <w:rFonts w:ascii="Calibri" w:eastAsia="Calibri" w:hAnsi="Calibri" w:cs="Times New Roman"/>
                          <w:sz w:val="20"/>
                          <w:szCs w:val="20"/>
                        </w:rPr>
                        <w:t xml:space="preserve">  R, Python, MySQL, GNU Octave, MATLAB, Maple, VBA for Excel, Microsoft Office Enterprise, Agilent </w:t>
                      </w:r>
                      <w:proofErr w:type="spellStart"/>
                      <w:r w:rsidRPr="002120B4">
                        <w:rPr>
                          <w:rFonts w:ascii="Calibri" w:eastAsia="Calibri" w:hAnsi="Calibri" w:cs="Times New Roman"/>
                          <w:sz w:val="20"/>
                          <w:szCs w:val="20"/>
                        </w:rPr>
                        <w:t>Vee</w:t>
                      </w:r>
                      <w:proofErr w:type="spellEnd"/>
                      <w:r w:rsidRPr="002120B4">
                        <w:rPr>
                          <w:rFonts w:ascii="Calibri" w:eastAsia="Calibri" w:hAnsi="Calibri" w:cs="Times New Roman"/>
                          <w:sz w:val="20"/>
                          <w:szCs w:val="20"/>
                        </w:rPr>
                        <w:t>, LabVIEW, Visual Basic Express</w:t>
                      </w:r>
                    </w:p>
                    <w:p w:rsidR="002120B4" w:rsidRDefault="002120B4" w:rsidP="00A1090D">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Courses/Certifications:</w:t>
                      </w:r>
                      <w:r w:rsidRPr="002120B4">
                        <w:rPr>
                          <w:rFonts w:ascii="Calibri" w:eastAsia="Calibri" w:hAnsi="Calibri" w:cs="Times New Roman"/>
                          <w:sz w:val="20"/>
                          <w:szCs w:val="20"/>
                        </w:rPr>
                        <w:t xml:space="preserve">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R Track,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Python Track, Microsoft Professional Program for Data Science, UC San Diego’s Data Science </w:t>
                      </w:r>
                      <w:proofErr w:type="spellStart"/>
                      <w:r w:rsidRPr="002120B4">
                        <w:rPr>
                          <w:rFonts w:ascii="Calibri" w:eastAsia="Calibri" w:hAnsi="Calibri" w:cs="Times New Roman"/>
                          <w:sz w:val="20"/>
                          <w:szCs w:val="20"/>
                        </w:rPr>
                        <w:t>MicroMasters</w:t>
                      </w:r>
                      <w:proofErr w:type="spellEnd"/>
                      <w:r w:rsidRPr="002120B4">
                        <w:rPr>
                          <w:rFonts w:ascii="Calibri" w:eastAsia="Calibri" w:hAnsi="Calibri" w:cs="Times New Roman"/>
                          <w:sz w:val="20"/>
                          <w:szCs w:val="20"/>
                        </w:rPr>
                        <w:t xml:space="preserve"> Program, Stanfo</w:t>
                      </w:r>
                      <w:r>
                        <w:rPr>
                          <w:rFonts w:ascii="Calibri" w:eastAsia="Calibri" w:hAnsi="Calibri" w:cs="Times New Roman"/>
                          <w:sz w:val="20"/>
                          <w:szCs w:val="20"/>
                        </w:rPr>
                        <w:t>rd University’s Machine Learning</w:t>
                      </w:r>
                    </w:p>
                    <w:p w:rsidR="002640C6" w:rsidRDefault="002120B4" w:rsidP="006C10CE">
                      <w:pPr>
                        <w:spacing w:after="0" w:line="240" w:lineRule="auto"/>
                        <w:ind w:left="180"/>
                        <w:rPr>
                          <w:sz w:val="20"/>
                          <w:szCs w:val="20"/>
                        </w:rPr>
                      </w:pPr>
                      <w:r>
                        <w:rPr>
                          <w:b/>
                          <w:sz w:val="20"/>
                          <w:szCs w:val="20"/>
                        </w:rPr>
                        <w:t>Projects:</w:t>
                      </w:r>
                      <w:r>
                        <w:rPr>
                          <w:sz w:val="20"/>
                          <w:szCs w:val="20"/>
                        </w:rPr>
                        <w:t xml:space="preserve">  </w:t>
                      </w:r>
                      <w:proofErr w:type="spellStart"/>
                      <w:r>
                        <w:rPr>
                          <w:sz w:val="20"/>
                          <w:szCs w:val="20"/>
                        </w:rPr>
                        <w:t>Kaggle</w:t>
                      </w:r>
                      <w:proofErr w:type="spellEnd"/>
                      <w:r>
                        <w:rPr>
                          <w:sz w:val="20"/>
                          <w:szCs w:val="20"/>
                        </w:rPr>
                        <w:t xml:space="preserve"> Digit Recognizer, </w:t>
                      </w:r>
                      <w:proofErr w:type="spellStart"/>
                      <w:r w:rsidR="005B7777">
                        <w:rPr>
                          <w:sz w:val="20"/>
                          <w:szCs w:val="20"/>
                        </w:rPr>
                        <w:t>Kaggle</w:t>
                      </w:r>
                      <w:proofErr w:type="spellEnd"/>
                      <w:r w:rsidR="005B7777">
                        <w:rPr>
                          <w:sz w:val="20"/>
                          <w:szCs w:val="20"/>
                        </w:rPr>
                        <w:t xml:space="preserve"> </w:t>
                      </w:r>
                      <w:r>
                        <w:rPr>
                          <w:sz w:val="20"/>
                          <w:szCs w:val="20"/>
                        </w:rPr>
                        <w:t>Titanic Mach</w:t>
                      </w:r>
                      <w:r w:rsidR="005B7777">
                        <w:rPr>
                          <w:sz w:val="20"/>
                          <w:szCs w:val="20"/>
                        </w:rPr>
                        <w:t xml:space="preserve">ine Learning from Disaster, </w:t>
                      </w:r>
                      <w:proofErr w:type="spellStart"/>
                      <w:r>
                        <w:rPr>
                          <w:sz w:val="20"/>
                          <w:szCs w:val="20"/>
                        </w:rPr>
                        <w:t>Instacart</w:t>
                      </w:r>
                      <w:proofErr w:type="spellEnd"/>
                      <w:r>
                        <w:rPr>
                          <w:sz w:val="20"/>
                          <w:szCs w:val="20"/>
                        </w:rPr>
                        <w:t xml:space="preserve"> Market Basket Analysis.</w:t>
                      </w:r>
                    </w:p>
                    <w:p w:rsidR="006C10CE" w:rsidRPr="006C10CE" w:rsidRDefault="006C10CE" w:rsidP="006C10CE">
                      <w:pPr>
                        <w:spacing w:after="0" w:line="240" w:lineRule="auto"/>
                        <w:ind w:left="180"/>
                        <w:rPr>
                          <w:sz w:val="12"/>
                          <w:szCs w:val="20"/>
                        </w:rPr>
                      </w:pPr>
                    </w:p>
                    <w:p w:rsidR="00F77534" w:rsidRDefault="00F77534" w:rsidP="006C10CE">
                      <w:pPr>
                        <w:pStyle w:val="Heading2"/>
                        <w:spacing w:before="0"/>
                        <w:ind w:left="360" w:hanging="180"/>
                      </w:pPr>
                      <w:r>
                        <w:t>Links</w:t>
                      </w:r>
                    </w:p>
                    <w:p w:rsidR="00F77534" w:rsidRDefault="00F77534" w:rsidP="00A1090D">
                      <w:pPr>
                        <w:pStyle w:val="ContactInfo"/>
                        <w:spacing w:line="240" w:lineRule="auto"/>
                        <w:ind w:left="360" w:hanging="360"/>
                        <w:jc w:val="center"/>
                      </w:pPr>
                    </w:p>
                    <w:p w:rsidR="00F77534" w:rsidRDefault="002120B4" w:rsidP="00A1090D">
                      <w:pPr>
                        <w:pStyle w:val="ContactInfo"/>
                        <w:spacing w:line="240" w:lineRule="auto"/>
                        <w:ind w:left="360" w:hanging="360"/>
                        <w:jc w:val="center"/>
                      </w:pPr>
                      <w:r>
                        <w:t xml:space="preserve"> </w:t>
                      </w:r>
                    </w:p>
                    <w:p w:rsidR="00F77534" w:rsidRDefault="00F77534" w:rsidP="00F77534">
                      <w:pPr>
                        <w:pStyle w:val="ContactInfo"/>
                      </w:pPr>
                    </w:p>
                  </w:txbxContent>
                </v:textbox>
                <w10:wrap type="square" anchorx="page" anchory="page"/>
                <w10:anchorlock/>
              </v:shape>
            </w:pict>
          </mc:Fallback>
        </mc:AlternateContent>
      </w:r>
      <w:r w:rsidR="006164B7" w:rsidRPr="00404C97">
        <w:t>Employment Experience</w:t>
      </w:r>
      <w:r w:rsidR="006164B7">
        <w:t>:</w:t>
      </w:r>
    </w:p>
    <w:p w:rsidR="006164B7" w:rsidRPr="0050105D" w:rsidRDefault="006164B7" w:rsidP="0050105D">
      <w:pPr>
        <w:spacing w:after="0"/>
        <w:ind w:right="-547"/>
        <w:rPr>
          <w:rFonts w:asciiTheme="majorHAnsi" w:hAnsiTheme="majorHAnsi"/>
        </w:rPr>
      </w:pPr>
      <w:r w:rsidRPr="0050105D">
        <w:rPr>
          <w:rFonts w:asciiTheme="majorHAnsi" w:hAnsiTheme="majorHAnsi"/>
        </w:rPr>
        <w:t>T</w:t>
      </w:r>
      <w:r w:rsidR="0050105D" w:rsidRPr="0050105D">
        <w:rPr>
          <w:rFonts w:asciiTheme="majorHAnsi" w:hAnsiTheme="majorHAnsi"/>
        </w:rPr>
        <w:t>roemner</w:t>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3D31E2">
        <w:rPr>
          <w:rFonts w:asciiTheme="majorHAnsi" w:hAnsiTheme="majorHAnsi"/>
        </w:rPr>
        <w:t xml:space="preserve">         </w:t>
      </w:r>
      <w:proofErr w:type="spellStart"/>
      <w:r w:rsidRPr="0050105D">
        <w:rPr>
          <w:rFonts w:asciiTheme="majorHAnsi" w:hAnsiTheme="majorHAnsi"/>
        </w:rPr>
        <w:t>Thorofare</w:t>
      </w:r>
      <w:proofErr w:type="spellEnd"/>
      <w:r w:rsidRPr="0050105D">
        <w:rPr>
          <w:rFonts w:asciiTheme="majorHAnsi" w:hAnsiTheme="majorHAnsi"/>
        </w:rPr>
        <w:t>, NJ</w:t>
      </w:r>
    </w:p>
    <w:p w:rsidR="006164B7" w:rsidRPr="0050105D" w:rsidRDefault="006164B7" w:rsidP="0050105D">
      <w:pPr>
        <w:spacing w:after="0"/>
        <w:ind w:right="-547"/>
        <w:rPr>
          <w:rFonts w:asciiTheme="majorHAnsi" w:hAnsiTheme="majorHAnsi"/>
        </w:rPr>
      </w:pPr>
      <w:r w:rsidRPr="0050105D">
        <w:rPr>
          <w:rFonts w:asciiTheme="majorHAnsi" w:hAnsiTheme="majorHAnsi"/>
        </w:rPr>
        <w:t>Product Design Engineer</w:t>
      </w:r>
      <w:r w:rsidR="0050105D" w:rsidRPr="0050105D">
        <w:rPr>
          <w:rFonts w:asciiTheme="majorHAnsi" w:hAnsiTheme="majorHAnsi"/>
        </w:rPr>
        <w:tab/>
      </w:r>
      <w:r w:rsidR="0050105D" w:rsidRPr="0050105D">
        <w:rPr>
          <w:rFonts w:asciiTheme="majorHAnsi" w:hAnsiTheme="majorHAnsi"/>
        </w:rPr>
        <w:tab/>
      </w:r>
      <w:r w:rsidR="0050105D" w:rsidRPr="0050105D">
        <w:rPr>
          <w:rFonts w:asciiTheme="majorHAnsi" w:hAnsiTheme="majorHAnsi"/>
        </w:rPr>
        <w:tab/>
      </w:r>
      <w:r w:rsidR="003D31E2">
        <w:rPr>
          <w:rFonts w:asciiTheme="majorHAnsi" w:hAnsiTheme="majorHAnsi"/>
        </w:rPr>
        <w:t xml:space="preserve"> </w:t>
      </w:r>
      <w:r w:rsidRPr="0050105D">
        <w:rPr>
          <w:rFonts w:asciiTheme="majorHAnsi" w:hAnsiTheme="majorHAnsi"/>
        </w:rPr>
        <w:t>September 2016-Present</w:t>
      </w:r>
    </w:p>
    <w:p w:rsidR="008276B4" w:rsidRDefault="006164B7" w:rsidP="0050105D">
      <w:pPr>
        <w:pStyle w:val="ListParagraph"/>
        <w:numPr>
          <w:ilvl w:val="0"/>
          <w:numId w:val="2"/>
        </w:numPr>
        <w:ind w:right="-547"/>
        <w:rPr>
          <w:sz w:val="20"/>
          <w:szCs w:val="20"/>
        </w:rPr>
      </w:pPr>
      <w:r>
        <w:rPr>
          <w:sz w:val="20"/>
          <w:szCs w:val="20"/>
        </w:rPr>
        <w:t xml:space="preserve">Project manager </w:t>
      </w:r>
      <w:r w:rsidR="00D0345E">
        <w:rPr>
          <w:sz w:val="20"/>
          <w:szCs w:val="20"/>
        </w:rPr>
        <w:t>for new</w:t>
      </w:r>
      <w:r w:rsidR="00D226B5">
        <w:rPr>
          <w:sz w:val="20"/>
          <w:szCs w:val="20"/>
        </w:rPr>
        <w:t xml:space="preserve"> laboratory equipment and medical devices in developmen</w:t>
      </w:r>
      <w:r w:rsidR="00975FE8">
        <w:rPr>
          <w:sz w:val="20"/>
          <w:szCs w:val="20"/>
        </w:rPr>
        <w:t>t</w:t>
      </w:r>
      <w:r w:rsidR="00D53712">
        <w:rPr>
          <w:sz w:val="20"/>
          <w:szCs w:val="20"/>
        </w:rPr>
        <w:t xml:space="preserve"> (Released latest product line 2 months ahead of schedule).</w:t>
      </w:r>
    </w:p>
    <w:p w:rsidR="006164B7" w:rsidRDefault="008276B4" w:rsidP="0050105D">
      <w:pPr>
        <w:pStyle w:val="ListParagraph"/>
        <w:numPr>
          <w:ilvl w:val="0"/>
          <w:numId w:val="2"/>
        </w:numPr>
        <w:ind w:right="-547"/>
        <w:rPr>
          <w:sz w:val="20"/>
          <w:szCs w:val="20"/>
        </w:rPr>
      </w:pPr>
      <w:r>
        <w:rPr>
          <w:sz w:val="20"/>
          <w:szCs w:val="20"/>
        </w:rPr>
        <w:t>Responsible for t</w:t>
      </w:r>
      <w:r w:rsidR="006164B7">
        <w:rPr>
          <w:sz w:val="20"/>
          <w:szCs w:val="20"/>
        </w:rPr>
        <w:t xml:space="preserve">imeline </w:t>
      </w:r>
      <w:r>
        <w:rPr>
          <w:sz w:val="20"/>
          <w:szCs w:val="20"/>
        </w:rPr>
        <w:t>management</w:t>
      </w:r>
      <w:r w:rsidR="006164B7">
        <w:rPr>
          <w:sz w:val="20"/>
          <w:szCs w:val="20"/>
        </w:rPr>
        <w:t>, product and component design</w:t>
      </w:r>
      <w:r w:rsidR="00C01016">
        <w:rPr>
          <w:sz w:val="20"/>
          <w:szCs w:val="20"/>
        </w:rPr>
        <w:t xml:space="preserve"> optimization</w:t>
      </w:r>
      <w:r w:rsidR="006164B7">
        <w:rPr>
          <w:sz w:val="20"/>
          <w:szCs w:val="20"/>
        </w:rPr>
        <w:t>, cost analysis, vendor selection, performance and safety testing, regulatory approval, product manufacturability, and release to market</w:t>
      </w:r>
      <w:r>
        <w:rPr>
          <w:sz w:val="20"/>
          <w:szCs w:val="20"/>
        </w:rPr>
        <w:t>.</w:t>
      </w:r>
    </w:p>
    <w:p w:rsidR="00C01016" w:rsidRDefault="008276B4" w:rsidP="0050105D">
      <w:pPr>
        <w:pStyle w:val="ListParagraph"/>
        <w:numPr>
          <w:ilvl w:val="0"/>
          <w:numId w:val="2"/>
        </w:numPr>
        <w:ind w:right="-547"/>
        <w:rPr>
          <w:sz w:val="20"/>
          <w:szCs w:val="20"/>
        </w:rPr>
      </w:pPr>
      <w:r>
        <w:rPr>
          <w:sz w:val="20"/>
          <w:szCs w:val="20"/>
        </w:rPr>
        <w:t>Develop test protocols and perform</w:t>
      </w:r>
      <w:r w:rsidR="006164B7">
        <w:rPr>
          <w:sz w:val="20"/>
          <w:szCs w:val="20"/>
        </w:rPr>
        <w:t xml:space="preserve"> data analysis utilizing Python and the Pandas, </w:t>
      </w:r>
      <w:proofErr w:type="spellStart"/>
      <w:r w:rsidR="006164B7">
        <w:rPr>
          <w:sz w:val="20"/>
          <w:szCs w:val="20"/>
        </w:rPr>
        <w:t>Numpy</w:t>
      </w:r>
      <w:proofErr w:type="spellEnd"/>
      <w:r w:rsidR="006164B7">
        <w:rPr>
          <w:sz w:val="20"/>
          <w:szCs w:val="20"/>
        </w:rPr>
        <w:t xml:space="preserve">, and </w:t>
      </w:r>
      <w:proofErr w:type="spellStart"/>
      <w:r w:rsidR="006164B7">
        <w:rPr>
          <w:sz w:val="20"/>
          <w:szCs w:val="20"/>
        </w:rPr>
        <w:t>Matplotlib</w:t>
      </w:r>
      <w:proofErr w:type="spellEnd"/>
      <w:r w:rsidR="006164B7">
        <w:rPr>
          <w:sz w:val="20"/>
          <w:szCs w:val="20"/>
        </w:rPr>
        <w:t xml:space="preserve"> packages to validate material usage in new product design</w:t>
      </w:r>
      <w:r w:rsidR="00C01016">
        <w:rPr>
          <w:sz w:val="20"/>
          <w:szCs w:val="20"/>
        </w:rPr>
        <w:t>.</w:t>
      </w:r>
    </w:p>
    <w:p w:rsidR="006164B7" w:rsidRDefault="008276B4" w:rsidP="0050105D">
      <w:pPr>
        <w:pStyle w:val="ListParagraph"/>
        <w:numPr>
          <w:ilvl w:val="0"/>
          <w:numId w:val="2"/>
        </w:numPr>
        <w:ind w:right="-547"/>
        <w:rPr>
          <w:sz w:val="20"/>
          <w:szCs w:val="20"/>
        </w:rPr>
      </w:pPr>
      <w:r>
        <w:rPr>
          <w:sz w:val="20"/>
          <w:szCs w:val="20"/>
        </w:rPr>
        <w:t xml:space="preserve">Liaison to the </w:t>
      </w:r>
      <w:r w:rsidR="006164B7">
        <w:rPr>
          <w:sz w:val="20"/>
          <w:szCs w:val="20"/>
        </w:rPr>
        <w:t>g</w:t>
      </w:r>
      <w:r>
        <w:rPr>
          <w:sz w:val="20"/>
          <w:szCs w:val="20"/>
        </w:rPr>
        <w:t>lobal business division responsible for</w:t>
      </w:r>
      <w:r w:rsidR="00C01016">
        <w:rPr>
          <w:sz w:val="20"/>
          <w:szCs w:val="20"/>
        </w:rPr>
        <w:t xml:space="preserve"> RMA</w:t>
      </w:r>
      <w:r>
        <w:rPr>
          <w:sz w:val="20"/>
          <w:szCs w:val="20"/>
        </w:rPr>
        <w:t xml:space="preserve"> </w:t>
      </w:r>
      <w:r w:rsidR="006164B7">
        <w:rPr>
          <w:sz w:val="20"/>
          <w:szCs w:val="20"/>
        </w:rPr>
        <w:t>root cause</w:t>
      </w:r>
      <w:r w:rsidR="00C01016">
        <w:rPr>
          <w:sz w:val="20"/>
          <w:szCs w:val="20"/>
        </w:rPr>
        <w:t xml:space="preserve"> analysis and resolution in addition to</w:t>
      </w:r>
      <w:r w:rsidR="006164B7" w:rsidRPr="00DA5700">
        <w:rPr>
          <w:sz w:val="20"/>
          <w:szCs w:val="20"/>
        </w:rPr>
        <w:t xml:space="preserve"> </w:t>
      </w:r>
      <w:r w:rsidR="00D53712">
        <w:rPr>
          <w:sz w:val="20"/>
          <w:szCs w:val="20"/>
        </w:rPr>
        <w:t xml:space="preserve">product </w:t>
      </w:r>
      <w:r w:rsidR="006164B7" w:rsidRPr="00DA5700">
        <w:rPr>
          <w:sz w:val="20"/>
          <w:szCs w:val="20"/>
        </w:rPr>
        <w:t>portfolio expansion in global markets.</w:t>
      </w:r>
    </w:p>
    <w:p w:rsidR="006164B7" w:rsidRPr="002A386F" w:rsidRDefault="006164B7" w:rsidP="0050105D">
      <w:pPr>
        <w:pStyle w:val="ListParagraph"/>
        <w:ind w:left="360" w:right="-547"/>
        <w:rPr>
          <w:sz w:val="20"/>
          <w:szCs w:val="20"/>
        </w:rPr>
      </w:pPr>
    </w:p>
    <w:p w:rsidR="0050105D" w:rsidRPr="003D31E2" w:rsidRDefault="0050105D" w:rsidP="0050105D">
      <w:pPr>
        <w:spacing w:after="0"/>
        <w:ind w:right="-547"/>
        <w:rPr>
          <w:rFonts w:asciiTheme="majorHAnsi" w:hAnsiTheme="majorHAnsi"/>
        </w:rPr>
      </w:pPr>
      <w:r w:rsidRPr="003D31E2">
        <w:rPr>
          <w:rFonts w:asciiTheme="majorHAnsi" w:hAnsiTheme="majorHAnsi"/>
        </w:rPr>
        <w:t>Troemner</w:t>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003D31E2" w:rsidRPr="003D31E2">
        <w:rPr>
          <w:rFonts w:asciiTheme="majorHAnsi" w:hAnsiTheme="majorHAnsi"/>
        </w:rPr>
        <w:t xml:space="preserve">        </w:t>
      </w:r>
      <w:proofErr w:type="spellStart"/>
      <w:r w:rsidRPr="003D31E2">
        <w:rPr>
          <w:rFonts w:asciiTheme="majorHAnsi" w:hAnsiTheme="majorHAnsi"/>
        </w:rPr>
        <w:t>Thorofare</w:t>
      </w:r>
      <w:proofErr w:type="spellEnd"/>
      <w:r w:rsidRPr="003D31E2">
        <w:rPr>
          <w:rFonts w:asciiTheme="majorHAnsi" w:hAnsiTheme="majorHAnsi"/>
        </w:rPr>
        <w:t>, NJ</w:t>
      </w:r>
    </w:p>
    <w:p w:rsidR="006164B7" w:rsidRPr="003D31E2" w:rsidRDefault="00C677BC" w:rsidP="0050105D">
      <w:pPr>
        <w:spacing w:after="0"/>
        <w:ind w:right="-547"/>
        <w:rPr>
          <w:rFonts w:asciiTheme="majorHAnsi" w:hAnsiTheme="majorHAnsi"/>
        </w:rPr>
      </w:pPr>
      <w:r>
        <w:rPr>
          <w:rFonts w:asciiTheme="majorHAnsi" w:hAnsiTheme="majorHAnsi"/>
        </w:rPr>
        <w:t>Manufacturing</w:t>
      </w:r>
      <w:r w:rsidR="0050105D" w:rsidRPr="003D31E2">
        <w:rPr>
          <w:rFonts w:asciiTheme="majorHAnsi" w:hAnsiTheme="majorHAnsi"/>
        </w:rPr>
        <w:t xml:space="preserve"> Engineer</w:t>
      </w:r>
      <w:r w:rsidR="0050105D" w:rsidRPr="003D31E2">
        <w:rPr>
          <w:rFonts w:asciiTheme="majorHAnsi" w:hAnsiTheme="majorHAnsi"/>
        </w:rPr>
        <w:tab/>
      </w:r>
      <w:r w:rsidR="0050105D" w:rsidRPr="003D31E2">
        <w:rPr>
          <w:rFonts w:asciiTheme="majorHAnsi" w:hAnsiTheme="majorHAnsi"/>
        </w:rPr>
        <w:tab/>
      </w:r>
      <w:r w:rsidR="003D31E2" w:rsidRPr="003D31E2">
        <w:rPr>
          <w:rFonts w:asciiTheme="majorHAnsi" w:hAnsiTheme="majorHAnsi"/>
        </w:rPr>
        <w:t xml:space="preserve">           </w:t>
      </w:r>
      <w:r>
        <w:rPr>
          <w:rFonts w:asciiTheme="majorHAnsi" w:hAnsiTheme="majorHAnsi"/>
        </w:rPr>
        <w:t xml:space="preserve"> </w:t>
      </w:r>
      <w:bookmarkStart w:id="0" w:name="_GoBack"/>
      <w:bookmarkEnd w:id="0"/>
      <w:r w:rsidR="006164B7" w:rsidRPr="003D31E2">
        <w:rPr>
          <w:rFonts w:asciiTheme="majorHAnsi" w:hAnsiTheme="majorHAnsi"/>
        </w:rPr>
        <w:t>July 2015-September 2016</w:t>
      </w:r>
    </w:p>
    <w:p w:rsidR="006164B7" w:rsidRPr="003126C8" w:rsidRDefault="006164B7" w:rsidP="0050105D">
      <w:pPr>
        <w:pStyle w:val="ListParagraph"/>
        <w:numPr>
          <w:ilvl w:val="0"/>
          <w:numId w:val="3"/>
        </w:numPr>
        <w:ind w:right="-547"/>
        <w:rPr>
          <w:sz w:val="20"/>
          <w:szCs w:val="20"/>
        </w:rPr>
      </w:pPr>
      <w:r w:rsidRPr="003126C8">
        <w:rPr>
          <w:sz w:val="20"/>
          <w:szCs w:val="20"/>
        </w:rPr>
        <w:t>Drove assembly process improvements through statistical analysis of production and return data based</w:t>
      </w:r>
      <w:r w:rsidR="006F5E0F">
        <w:rPr>
          <w:sz w:val="20"/>
          <w:szCs w:val="20"/>
        </w:rPr>
        <w:t xml:space="preserve"> on Lean/Six Sigma principles u</w:t>
      </w:r>
      <w:r w:rsidRPr="003126C8">
        <w:rPr>
          <w:sz w:val="20"/>
          <w:szCs w:val="20"/>
        </w:rPr>
        <w:t xml:space="preserve">sing Excel and Python with the Pandas, </w:t>
      </w:r>
      <w:proofErr w:type="spellStart"/>
      <w:r w:rsidRPr="003126C8">
        <w:rPr>
          <w:sz w:val="20"/>
          <w:szCs w:val="20"/>
        </w:rPr>
        <w:t>Numpy</w:t>
      </w:r>
      <w:proofErr w:type="spellEnd"/>
      <w:r w:rsidRPr="003126C8">
        <w:rPr>
          <w:sz w:val="20"/>
          <w:szCs w:val="20"/>
        </w:rPr>
        <w:t xml:space="preserve">, </w:t>
      </w:r>
      <w:proofErr w:type="spellStart"/>
      <w:r w:rsidRPr="003126C8">
        <w:rPr>
          <w:sz w:val="20"/>
          <w:szCs w:val="20"/>
        </w:rPr>
        <w:t>Matplotlib</w:t>
      </w:r>
      <w:proofErr w:type="spellEnd"/>
      <w:r w:rsidR="00D54557">
        <w:rPr>
          <w:sz w:val="20"/>
          <w:szCs w:val="20"/>
        </w:rPr>
        <w:t xml:space="preserve">, and </w:t>
      </w:r>
      <w:proofErr w:type="spellStart"/>
      <w:r w:rsidR="00D54557">
        <w:rPr>
          <w:sz w:val="20"/>
          <w:szCs w:val="20"/>
        </w:rPr>
        <w:t>Scikit</w:t>
      </w:r>
      <w:proofErr w:type="spellEnd"/>
      <w:r w:rsidR="00D54557">
        <w:rPr>
          <w:sz w:val="20"/>
          <w:szCs w:val="20"/>
        </w:rPr>
        <w:t>-learn</w:t>
      </w:r>
      <w:r w:rsidRPr="003126C8">
        <w:rPr>
          <w:sz w:val="20"/>
          <w:szCs w:val="20"/>
        </w:rPr>
        <w:t xml:space="preserve"> packages.</w:t>
      </w:r>
    </w:p>
    <w:p w:rsidR="006F5E0F" w:rsidRDefault="006F5E0F" w:rsidP="006F5E0F">
      <w:pPr>
        <w:pStyle w:val="ListParagraph"/>
        <w:numPr>
          <w:ilvl w:val="0"/>
          <w:numId w:val="3"/>
        </w:numPr>
        <w:ind w:right="-547"/>
        <w:rPr>
          <w:sz w:val="20"/>
          <w:szCs w:val="20"/>
        </w:rPr>
      </w:pPr>
      <w:r>
        <w:rPr>
          <w:sz w:val="20"/>
          <w:szCs w:val="20"/>
        </w:rPr>
        <w:t xml:space="preserve">Developed custom software, reports, and dashboards using VBA, Excel, </w:t>
      </w:r>
      <w:r w:rsidRPr="00876277">
        <w:rPr>
          <w:sz w:val="20"/>
          <w:szCs w:val="20"/>
        </w:rPr>
        <w:t>MySQL</w:t>
      </w:r>
      <w:r>
        <w:rPr>
          <w:sz w:val="20"/>
          <w:szCs w:val="20"/>
        </w:rPr>
        <w:t>, and Python</w:t>
      </w:r>
      <w:r w:rsidRPr="00876277">
        <w:rPr>
          <w:sz w:val="20"/>
          <w:szCs w:val="20"/>
        </w:rPr>
        <w:t xml:space="preserve"> </w:t>
      </w:r>
      <w:r>
        <w:rPr>
          <w:sz w:val="20"/>
          <w:szCs w:val="20"/>
        </w:rPr>
        <w:t>to improve the capture and analysis</w:t>
      </w:r>
      <w:r w:rsidRPr="00876277">
        <w:rPr>
          <w:sz w:val="20"/>
          <w:szCs w:val="20"/>
        </w:rPr>
        <w:t xml:space="preserve"> of assembly </w:t>
      </w:r>
      <w:r>
        <w:rPr>
          <w:sz w:val="20"/>
          <w:szCs w:val="20"/>
        </w:rPr>
        <w:t>data</w:t>
      </w:r>
      <w:r w:rsidR="00CC2845">
        <w:rPr>
          <w:sz w:val="20"/>
          <w:szCs w:val="20"/>
        </w:rPr>
        <w:t xml:space="preserve"> in real-time</w:t>
      </w:r>
      <w:r w:rsidR="0079624D">
        <w:rPr>
          <w:sz w:val="20"/>
          <w:szCs w:val="20"/>
        </w:rPr>
        <w:t xml:space="preserve"> (A</w:t>
      </w:r>
      <w:r w:rsidR="00CE1F4A">
        <w:rPr>
          <w:sz w:val="20"/>
          <w:szCs w:val="20"/>
        </w:rPr>
        <w:t>utomated reporting process and reduced generation time from 2 days to 10 minutes)</w:t>
      </w:r>
      <w:r w:rsidRPr="00876277">
        <w:rPr>
          <w:sz w:val="20"/>
          <w:szCs w:val="20"/>
        </w:rPr>
        <w:t>.</w:t>
      </w:r>
    </w:p>
    <w:p w:rsidR="006F5E0F" w:rsidRDefault="006F5E0F" w:rsidP="006F5E0F">
      <w:pPr>
        <w:pStyle w:val="ListParagraph"/>
        <w:numPr>
          <w:ilvl w:val="0"/>
          <w:numId w:val="3"/>
        </w:numPr>
        <w:ind w:right="-547"/>
        <w:rPr>
          <w:sz w:val="20"/>
          <w:szCs w:val="20"/>
        </w:rPr>
      </w:pPr>
      <w:r w:rsidRPr="00876277">
        <w:rPr>
          <w:sz w:val="20"/>
          <w:szCs w:val="20"/>
        </w:rPr>
        <w:t xml:space="preserve">Resolved in-process production failures </w:t>
      </w:r>
      <w:r w:rsidR="00CC2845">
        <w:rPr>
          <w:sz w:val="20"/>
          <w:szCs w:val="20"/>
        </w:rPr>
        <w:t>as they occurred</w:t>
      </w:r>
      <w:r w:rsidRPr="00876277">
        <w:rPr>
          <w:sz w:val="20"/>
          <w:szCs w:val="20"/>
        </w:rPr>
        <w:t xml:space="preserve"> to ide</w:t>
      </w:r>
      <w:r w:rsidR="00CC2845">
        <w:rPr>
          <w:sz w:val="20"/>
          <w:szCs w:val="20"/>
        </w:rPr>
        <w:t>ntify key areas for improvement</w:t>
      </w:r>
      <w:r w:rsidR="0079624D">
        <w:rPr>
          <w:sz w:val="20"/>
          <w:szCs w:val="20"/>
        </w:rPr>
        <w:t xml:space="preserve"> (R</w:t>
      </w:r>
      <w:r w:rsidR="00D53712">
        <w:rPr>
          <w:sz w:val="20"/>
          <w:szCs w:val="20"/>
        </w:rPr>
        <w:t>educed Block Heater build time by 25%)</w:t>
      </w:r>
      <w:r w:rsidR="00CC2845">
        <w:rPr>
          <w:sz w:val="20"/>
          <w:szCs w:val="20"/>
        </w:rPr>
        <w:t>.</w:t>
      </w:r>
    </w:p>
    <w:p w:rsidR="006164B7" w:rsidRPr="00AB2AB3" w:rsidRDefault="005B7777" w:rsidP="0050105D">
      <w:pPr>
        <w:pStyle w:val="ListParagraph"/>
        <w:numPr>
          <w:ilvl w:val="0"/>
          <w:numId w:val="3"/>
        </w:numPr>
        <w:ind w:right="-547"/>
        <w:rPr>
          <w:sz w:val="20"/>
          <w:szCs w:val="20"/>
        </w:rPr>
      </w:pPr>
      <w:r w:rsidRPr="002120B4">
        <w:rPr>
          <w:noProof/>
        </w:rPr>
        <w:drawing>
          <wp:anchor distT="0" distB="0" distL="114300" distR="114300" simplePos="0" relativeHeight="251675648" behindDoc="0" locked="0" layoutInCell="1" allowOverlap="1" wp14:anchorId="6CAC571B" wp14:editId="2A968CB6">
            <wp:simplePos x="0" y="0"/>
            <wp:positionH relativeFrom="page">
              <wp:posOffset>139700</wp:posOffset>
            </wp:positionH>
            <wp:positionV relativeFrom="page">
              <wp:posOffset>4893310</wp:posOffset>
            </wp:positionV>
            <wp:extent cx="276225" cy="276225"/>
            <wp:effectExtent l="0" t="0" r="952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alt-512.png"/>
                    <pic:cNvPicPr/>
                  </pic:nvPicPr>
                  <pic:blipFill>
                    <a:blip r:embed="rId12"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6164B7">
        <w:rPr>
          <w:sz w:val="20"/>
          <w:szCs w:val="20"/>
        </w:rPr>
        <w:t>Lead Monthly Quality Meetings</w:t>
      </w:r>
      <w:r w:rsidR="006E5E75">
        <w:rPr>
          <w:sz w:val="20"/>
          <w:szCs w:val="20"/>
        </w:rPr>
        <w:t xml:space="preserve"> and</w:t>
      </w:r>
      <w:r w:rsidR="006164B7">
        <w:rPr>
          <w:sz w:val="20"/>
          <w:szCs w:val="20"/>
        </w:rPr>
        <w:t xml:space="preserve"> </w:t>
      </w:r>
      <w:r w:rsidR="006F5E0F">
        <w:rPr>
          <w:sz w:val="20"/>
          <w:szCs w:val="20"/>
        </w:rPr>
        <w:t xml:space="preserve">implemented </w:t>
      </w:r>
      <w:r w:rsidR="006164B7">
        <w:rPr>
          <w:sz w:val="20"/>
          <w:szCs w:val="20"/>
        </w:rPr>
        <w:t xml:space="preserve">action items </w:t>
      </w:r>
      <w:r w:rsidR="006F5E0F">
        <w:rPr>
          <w:sz w:val="20"/>
          <w:szCs w:val="20"/>
        </w:rPr>
        <w:t xml:space="preserve">to improve </w:t>
      </w:r>
      <w:proofErr w:type="gramStart"/>
      <w:r w:rsidR="006164B7">
        <w:rPr>
          <w:sz w:val="20"/>
          <w:szCs w:val="20"/>
        </w:rPr>
        <w:t>production</w:t>
      </w:r>
      <w:proofErr w:type="gramEnd"/>
      <w:r w:rsidR="006164B7">
        <w:rPr>
          <w:sz w:val="20"/>
          <w:szCs w:val="20"/>
        </w:rPr>
        <w:t xml:space="preserve"> efficiency based on custom insights and production </w:t>
      </w:r>
      <w:r w:rsidR="006E5E75">
        <w:rPr>
          <w:sz w:val="20"/>
          <w:szCs w:val="20"/>
        </w:rPr>
        <w:t>KPI’s</w:t>
      </w:r>
      <w:r w:rsidR="006164B7">
        <w:rPr>
          <w:sz w:val="20"/>
          <w:szCs w:val="20"/>
        </w:rPr>
        <w:t>.</w:t>
      </w:r>
    </w:p>
    <w:p w:rsidR="006E5E75" w:rsidRPr="00D53712" w:rsidRDefault="005B7777" w:rsidP="00D53712">
      <w:pPr>
        <w:pStyle w:val="ListParagraph"/>
        <w:numPr>
          <w:ilvl w:val="0"/>
          <w:numId w:val="3"/>
        </w:numPr>
        <w:ind w:right="-547"/>
        <w:rPr>
          <w:sz w:val="20"/>
          <w:szCs w:val="20"/>
        </w:rPr>
      </w:pPr>
      <w:r w:rsidRPr="002120B4">
        <w:rPr>
          <w:noProof/>
        </w:rPr>
        <w:drawing>
          <wp:anchor distT="0" distB="0" distL="114300" distR="114300" simplePos="0" relativeHeight="251676672" behindDoc="0" locked="0" layoutInCell="1" allowOverlap="1" wp14:anchorId="771CB59A" wp14:editId="236FDFA4">
            <wp:simplePos x="0" y="0"/>
            <wp:positionH relativeFrom="margin">
              <wp:posOffset>-2936240</wp:posOffset>
            </wp:positionH>
            <wp:positionV relativeFrom="page">
              <wp:posOffset>5295265</wp:posOffset>
            </wp:positionV>
            <wp:extent cx="255905" cy="25590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512.png"/>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6164B7" w:rsidRPr="00876277">
        <w:rPr>
          <w:sz w:val="20"/>
          <w:szCs w:val="20"/>
        </w:rPr>
        <w:t xml:space="preserve">Analyzed all future and current product design changes to provide alternate solutions </w:t>
      </w:r>
      <w:r w:rsidR="00CE1F4A">
        <w:rPr>
          <w:sz w:val="20"/>
          <w:szCs w:val="20"/>
        </w:rPr>
        <w:t>and</w:t>
      </w:r>
      <w:r w:rsidR="006164B7" w:rsidRPr="00876277">
        <w:rPr>
          <w:sz w:val="20"/>
          <w:szCs w:val="20"/>
        </w:rPr>
        <w:t xml:space="preserve"> improve manufacturability.</w:t>
      </w:r>
      <w:r w:rsidR="006E5E75" w:rsidRPr="00D53712">
        <w:rPr>
          <w:sz w:val="20"/>
          <w:szCs w:val="20"/>
        </w:rPr>
        <w:t xml:space="preserve"> </w:t>
      </w:r>
    </w:p>
    <w:p w:rsidR="006164B7" w:rsidRPr="00876277" w:rsidRDefault="005B7777" w:rsidP="0050105D">
      <w:pPr>
        <w:pStyle w:val="ListParagraph"/>
        <w:numPr>
          <w:ilvl w:val="0"/>
          <w:numId w:val="3"/>
        </w:numPr>
        <w:ind w:right="-547"/>
        <w:rPr>
          <w:sz w:val="20"/>
          <w:szCs w:val="20"/>
        </w:rPr>
      </w:pPr>
      <w:r w:rsidRPr="002120B4">
        <w:rPr>
          <w:noProof/>
        </w:rPr>
        <w:drawing>
          <wp:anchor distT="0" distB="0" distL="114300" distR="114300" simplePos="0" relativeHeight="251677696" behindDoc="0" locked="0" layoutInCell="1" allowOverlap="1" wp14:anchorId="4CDEBE46" wp14:editId="18365B9F">
            <wp:simplePos x="0" y="0"/>
            <wp:positionH relativeFrom="column">
              <wp:posOffset>-2926080</wp:posOffset>
            </wp:positionH>
            <wp:positionV relativeFrom="page">
              <wp:posOffset>5671185</wp:posOffset>
            </wp:positionV>
            <wp:extent cx="234315" cy="23431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ail-icon-png-clipart-best-1.png"/>
                    <pic:cNvPicPr/>
                  </pic:nvPicPr>
                  <pic:blipFill>
                    <a:blip r:embed="rId14"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4315" cy="234315"/>
                    </a:xfrm>
                    <a:prstGeom prst="rect">
                      <a:avLst/>
                    </a:prstGeom>
                  </pic:spPr>
                </pic:pic>
              </a:graphicData>
            </a:graphic>
            <wp14:sizeRelH relativeFrom="margin">
              <wp14:pctWidth>0</wp14:pctWidth>
            </wp14:sizeRelH>
            <wp14:sizeRelV relativeFrom="margin">
              <wp14:pctHeight>0</wp14:pctHeight>
            </wp14:sizeRelV>
          </wp:anchor>
        </w:drawing>
      </w:r>
      <w:r w:rsidR="00D53712">
        <w:rPr>
          <w:sz w:val="20"/>
          <w:szCs w:val="20"/>
        </w:rPr>
        <w:t xml:space="preserve">Managed, </w:t>
      </w:r>
      <w:r w:rsidR="006E5E75">
        <w:rPr>
          <w:sz w:val="20"/>
          <w:szCs w:val="20"/>
        </w:rPr>
        <w:t>developed</w:t>
      </w:r>
      <w:r w:rsidR="006164B7" w:rsidRPr="00876277">
        <w:rPr>
          <w:sz w:val="20"/>
          <w:szCs w:val="20"/>
        </w:rPr>
        <w:t>, an</w:t>
      </w:r>
      <w:r w:rsidR="006E5E75">
        <w:rPr>
          <w:sz w:val="20"/>
          <w:szCs w:val="20"/>
        </w:rPr>
        <w:t>d implemented</w:t>
      </w:r>
      <w:r w:rsidR="006164B7" w:rsidRPr="00876277">
        <w:rPr>
          <w:sz w:val="20"/>
          <w:szCs w:val="20"/>
        </w:rPr>
        <w:t xml:space="preserve"> a company-wide Non-Conforming Material Process to identify top </w:t>
      </w:r>
      <w:r w:rsidR="00D53712">
        <w:rPr>
          <w:sz w:val="20"/>
          <w:szCs w:val="20"/>
        </w:rPr>
        <w:t xml:space="preserve">scrap </w:t>
      </w:r>
      <w:r w:rsidR="006164B7" w:rsidRPr="00876277">
        <w:rPr>
          <w:sz w:val="20"/>
          <w:szCs w:val="20"/>
        </w:rPr>
        <w:t>contribu</w:t>
      </w:r>
      <w:r w:rsidR="006E5E75">
        <w:rPr>
          <w:sz w:val="20"/>
          <w:szCs w:val="20"/>
        </w:rPr>
        <w:t>tors based on volume an</w:t>
      </w:r>
      <w:r w:rsidR="00CE1F4A">
        <w:rPr>
          <w:sz w:val="20"/>
          <w:szCs w:val="20"/>
        </w:rPr>
        <w:t>d value (Reduced Scrap Material by 10%, $200,000).</w:t>
      </w:r>
    </w:p>
    <w:p w:rsidR="006164B7" w:rsidRDefault="006164B7" w:rsidP="0050105D">
      <w:pPr>
        <w:pStyle w:val="ListParagraph"/>
        <w:ind w:left="360" w:right="-547"/>
        <w:rPr>
          <w:sz w:val="20"/>
          <w:szCs w:val="20"/>
        </w:rPr>
      </w:pPr>
    </w:p>
    <w:p w:rsidR="003D31E2" w:rsidRPr="003D31E2" w:rsidRDefault="003D31E2" w:rsidP="003D31E2">
      <w:pPr>
        <w:spacing w:after="0"/>
        <w:ind w:right="-547"/>
        <w:rPr>
          <w:rFonts w:asciiTheme="majorHAnsi" w:hAnsiTheme="majorHAnsi"/>
        </w:rPr>
      </w:pPr>
      <w:proofErr w:type="spellStart"/>
      <w:r>
        <w:rPr>
          <w:rFonts w:asciiTheme="majorHAnsi" w:hAnsiTheme="majorHAnsi"/>
        </w:rPr>
        <w:t>Rieker</w:t>
      </w:r>
      <w:proofErr w:type="spellEnd"/>
      <w:r>
        <w:rPr>
          <w:rFonts w:asciiTheme="majorHAnsi" w:hAnsiTheme="majorHAnsi"/>
        </w:rPr>
        <w:t xml:space="preserve"> Inc.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Aston, PA</w:t>
      </w:r>
    </w:p>
    <w:p w:rsidR="006164B7" w:rsidRPr="003D31E2" w:rsidRDefault="003D31E2" w:rsidP="003D31E2">
      <w:pPr>
        <w:spacing w:after="0"/>
        <w:ind w:right="-547"/>
        <w:rPr>
          <w:rFonts w:asciiTheme="majorHAnsi" w:hAnsiTheme="majorHAnsi"/>
        </w:rPr>
      </w:pPr>
      <w:r>
        <w:rPr>
          <w:rFonts w:asciiTheme="majorHAnsi" w:hAnsiTheme="majorHAnsi"/>
        </w:rPr>
        <w:t>Manufacturing Engineer</w:t>
      </w:r>
      <w:r>
        <w:rPr>
          <w:rFonts w:asciiTheme="majorHAnsi" w:hAnsiTheme="majorHAnsi"/>
        </w:rPr>
        <w:tab/>
      </w:r>
      <w:r>
        <w:rPr>
          <w:rFonts w:asciiTheme="majorHAnsi" w:hAnsiTheme="majorHAnsi"/>
        </w:rPr>
        <w:tab/>
      </w:r>
      <w:r>
        <w:rPr>
          <w:rFonts w:asciiTheme="majorHAnsi" w:hAnsiTheme="majorHAnsi"/>
        </w:rPr>
        <w:tab/>
        <w:t xml:space="preserve">  February 2013-July 2015</w:t>
      </w:r>
    </w:p>
    <w:p w:rsidR="006164B7" w:rsidRDefault="006164B7" w:rsidP="0050105D">
      <w:pPr>
        <w:pStyle w:val="ListParagraph"/>
        <w:numPr>
          <w:ilvl w:val="0"/>
          <w:numId w:val="4"/>
        </w:numPr>
        <w:ind w:right="-547"/>
        <w:rPr>
          <w:sz w:val="20"/>
          <w:szCs w:val="20"/>
        </w:rPr>
      </w:pPr>
      <w:r>
        <w:rPr>
          <w:sz w:val="20"/>
          <w:szCs w:val="20"/>
        </w:rPr>
        <w:t>Managed</w:t>
      </w:r>
      <w:r w:rsidRPr="004D0EBA">
        <w:rPr>
          <w:sz w:val="20"/>
          <w:szCs w:val="20"/>
        </w:rPr>
        <w:t xml:space="preserve"> all produ</w:t>
      </w:r>
      <w:r>
        <w:rPr>
          <w:sz w:val="20"/>
          <w:szCs w:val="20"/>
        </w:rPr>
        <w:t xml:space="preserve">ction lines </w:t>
      </w:r>
      <w:r w:rsidR="00DF41A4">
        <w:rPr>
          <w:sz w:val="20"/>
          <w:szCs w:val="20"/>
        </w:rPr>
        <w:t xml:space="preserve">and met KPI goals on a </w:t>
      </w:r>
      <w:r>
        <w:rPr>
          <w:sz w:val="20"/>
          <w:szCs w:val="20"/>
        </w:rPr>
        <w:t>weekly and monthly basis.</w:t>
      </w:r>
    </w:p>
    <w:p w:rsidR="006164B7" w:rsidRDefault="000B1269" w:rsidP="0050105D">
      <w:pPr>
        <w:pStyle w:val="ListParagraph"/>
        <w:numPr>
          <w:ilvl w:val="0"/>
          <w:numId w:val="4"/>
        </w:numPr>
        <w:ind w:right="-547"/>
        <w:rPr>
          <w:sz w:val="20"/>
          <w:szCs w:val="20"/>
        </w:rPr>
      </w:pPr>
      <w:r>
        <w:rPr>
          <w:sz w:val="20"/>
          <w:szCs w:val="20"/>
        </w:rPr>
        <w:t xml:space="preserve">Resolved </w:t>
      </w:r>
      <w:r w:rsidR="006164B7" w:rsidRPr="004D0EBA">
        <w:rPr>
          <w:sz w:val="20"/>
          <w:szCs w:val="20"/>
        </w:rPr>
        <w:t xml:space="preserve">production issues through research and statistical analysis of historical </w:t>
      </w:r>
      <w:r w:rsidR="006164B7">
        <w:rPr>
          <w:sz w:val="20"/>
          <w:szCs w:val="20"/>
        </w:rPr>
        <w:t xml:space="preserve">test </w:t>
      </w:r>
      <w:r w:rsidR="006164B7" w:rsidRPr="004D0EBA">
        <w:rPr>
          <w:sz w:val="20"/>
          <w:szCs w:val="20"/>
        </w:rPr>
        <w:t>da</w:t>
      </w:r>
      <w:r w:rsidR="00DF41A4">
        <w:rPr>
          <w:sz w:val="20"/>
          <w:szCs w:val="20"/>
        </w:rPr>
        <w:t xml:space="preserve">ta by implementing solutions to </w:t>
      </w:r>
      <w:r w:rsidR="006164B7" w:rsidRPr="004D0EBA">
        <w:rPr>
          <w:sz w:val="20"/>
          <w:szCs w:val="20"/>
        </w:rPr>
        <w:t xml:space="preserve">prevent </w:t>
      </w:r>
      <w:r w:rsidR="006164B7">
        <w:rPr>
          <w:sz w:val="20"/>
          <w:szCs w:val="20"/>
        </w:rPr>
        <w:t>future occurrences</w:t>
      </w:r>
      <w:r w:rsidR="00A67AA2">
        <w:rPr>
          <w:sz w:val="20"/>
          <w:szCs w:val="20"/>
        </w:rPr>
        <w:t xml:space="preserve"> (Improved production yield by 40%).</w:t>
      </w:r>
    </w:p>
    <w:p w:rsidR="006164B7" w:rsidRDefault="006164B7" w:rsidP="008D6E0C">
      <w:pPr>
        <w:pStyle w:val="ListParagraph"/>
        <w:numPr>
          <w:ilvl w:val="0"/>
          <w:numId w:val="4"/>
        </w:numPr>
        <w:ind w:right="-547"/>
        <w:rPr>
          <w:sz w:val="20"/>
          <w:szCs w:val="20"/>
        </w:rPr>
      </w:pPr>
      <w:r w:rsidRPr="004D0EBA">
        <w:rPr>
          <w:sz w:val="20"/>
          <w:szCs w:val="20"/>
        </w:rPr>
        <w:t>Developed</w:t>
      </w:r>
      <w:r>
        <w:rPr>
          <w:sz w:val="20"/>
          <w:szCs w:val="20"/>
        </w:rPr>
        <w:t xml:space="preserve"> custom software utilizing Excel, VBA</w:t>
      </w:r>
      <w:r w:rsidRPr="004D0EBA">
        <w:rPr>
          <w:sz w:val="20"/>
          <w:szCs w:val="20"/>
        </w:rPr>
        <w:t xml:space="preserve">, </w:t>
      </w:r>
      <w:r>
        <w:rPr>
          <w:sz w:val="20"/>
          <w:szCs w:val="20"/>
        </w:rPr>
        <w:t xml:space="preserve">MySQL, </w:t>
      </w:r>
      <w:proofErr w:type="spellStart"/>
      <w:r w:rsidRPr="004D0EBA">
        <w:rPr>
          <w:sz w:val="20"/>
          <w:szCs w:val="20"/>
        </w:rPr>
        <w:t>Navicat</w:t>
      </w:r>
      <w:proofErr w:type="spellEnd"/>
      <w:r w:rsidRPr="004D0EBA">
        <w:rPr>
          <w:sz w:val="20"/>
          <w:szCs w:val="20"/>
        </w:rPr>
        <w:t xml:space="preserve">, and </w:t>
      </w:r>
      <w:r>
        <w:rPr>
          <w:sz w:val="20"/>
          <w:szCs w:val="20"/>
        </w:rPr>
        <w:t>.NET to record and analyze</w:t>
      </w:r>
      <w:r w:rsidRPr="004D0EBA">
        <w:rPr>
          <w:sz w:val="20"/>
          <w:szCs w:val="20"/>
        </w:rPr>
        <w:t xml:space="preserve"> production data</w:t>
      </w:r>
      <w:r>
        <w:rPr>
          <w:sz w:val="20"/>
          <w:szCs w:val="20"/>
        </w:rPr>
        <w:t xml:space="preserve"> through the generation of summary reports and dashboards.</w:t>
      </w:r>
    </w:p>
    <w:p w:rsidR="006164B7" w:rsidRDefault="006164B7" w:rsidP="0050105D">
      <w:pPr>
        <w:pStyle w:val="ListParagraph"/>
        <w:numPr>
          <w:ilvl w:val="0"/>
          <w:numId w:val="4"/>
        </w:numPr>
        <w:ind w:right="-547"/>
        <w:rPr>
          <w:sz w:val="20"/>
          <w:szCs w:val="20"/>
        </w:rPr>
      </w:pPr>
      <w:r>
        <w:rPr>
          <w:sz w:val="20"/>
          <w:szCs w:val="20"/>
        </w:rPr>
        <w:t>I</w:t>
      </w:r>
      <w:r w:rsidRPr="004D0EBA">
        <w:rPr>
          <w:sz w:val="20"/>
          <w:szCs w:val="20"/>
        </w:rPr>
        <w:t>ncrease</w:t>
      </w:r>
      <w:r>
        <w:rPr>
          <w:sz w:val="20"/>
          <w:szCs w:val="20"/>
        </w:rPr>
        <w:t>d</w:t>
      </w:r>
      <w:r w:rsidRPr="004D0EBA">
        <w:rPr>
          <w:sz w:val="20"/>
          <w:szCs w:val="20"/>
        </w:rPr>
        <w:t xml:space="preserve"> </w:t>
      </w:r>
      <w:r>
        <w:rPr>
          <w:sz w:val="20"/>
          <w:szCs w:val="20"/>
        </w:rPr>
        <w:t xml:space="preserve">production </w:t>
      </w:r>
      <w:r w:rsidRPr="004D0EBA">
        <w:rPr>
          <w:sz w:val="20"/>
          <w:szCs w:val="20"/>
        </w:rPr>
        <w:t>output, reduce</w:t>
      </w:r>
      <w:r>
        <w:rPr>
          <w:sz w:val="20"/>
          <w:szCs w:val="20"/>
        </w:rPr>
        <w:t>d testing time</w:t>
      </w:r>
      <w:r w:rsidRPr="004D0EBA">
        <w:rPr>
          <w:sz w:val="20"/>
          <w:szCs w:val="20"/>
        </w:rPr>
        <w:t>, and reduce</w:t>
      </w:r>
      <w:r>
        <w:rPr>
          <w:sz w:val="20"/>
          <w:szCs w:val="20"/>
        </w:rPr>
        <w:t>d</w:t>
      </w:r>
      <w:r w:rsidRPr="004D0EBA">
        <w:rPr>
          <w:sz w:val="20"/>
          <w:szCs w:val="20"/>
        </w:rPr>
        <w:t xml:space="preserve"> </w:t>
      </w:r>
      <w:r>
        <w:rPr>
          <w:sz w:val="20"/>
          <w:szCs w:val="20"/>
        </w:rPr>
        <w:t xml:space="preserve">material </w:t>
      </w:r>
      <w:r w:rsidRPr="004D0EBA">
        <w:rPr>
          <w:sz w:val="20"/>
          <w:szCs w:val="20"/>
        </w:rPr>
        <w:t xml:space="preserve">scrap </w:t>
      </w:r>
      <w:r w:rsidR="00A67AA2">
        <w:rPr>
          <w:sz w:val="20"/>
          <w:szCs w:val="20"/>
        </w:rPr>
        <w:t>using</w:t>
      </w:r>
      <w:r>
        <w:rPr>
          <w:sz w:val="20"/>
          <w:szCs w:val="20"/>
        </w:rPr>
        <w:t xml:space="preserve"> time studies and other Lean/Six Sigma production practices</w:t>
      </w:r>
      <w:r w:rsidR="00A67AA2">
        <w:rPr>
          <w:sz w:val="20"/>
          <w:szCs w:val="20"/>
        </w:rPr>
        <w:t xml:space="preserve"> (Reduced calibration and validation time by 20%)</w:t>
      </w:r>
      <w:r>
        <w:rPr>
          <w:sz w:val="20"/>
          <w:szCs w:val="20"/>
        </w:rPr>
        <w:t>.</w:t>
      </w:r>
    </w:p>
    <w:p w:rsidR="0099459C" w:rsidRDefault="006164B7" w:rsidP="0099459C">
      <w:pPr>
        <w:pStyle w:val="ListParagraph"/>
        <w:numPr>
          <w:ilvl w:val="0"/>
          <w:numId w:val="4"/>
        </w:numPr>
        <w:ind w:right="-547"/>
        <w:rPr>
          <w:sz w:val="20"/>
          <w:szCs w:val="20"/>
        </w:rPr>
      </w:pPr>
      <w:r w:rsidRPr="004D0EBA">
        <w:rPr>
          <w:sz w:val="20"/>
          <w:szCs w:val="20"/>
        </w:rPr>
        <w:t>Gene</w:t>
      </w:r>
      <w:r>
        <w:rPr>
          <w:sz w:val="20"/>
          <w:szCs w:val="20"/>
        </w:rPr>
        <w:t xml:space="preserve">rated </w:t>
      </w:r>
      <w:r w:rsidR="00A67AA2">
        <w:rPr>
          <w:sz w:val="20"/>
          <w:szCs w:val="20"/>
        </w:rPr>
        <w:t xml:space="preserve">detailed </w:t>
      </w:r>
      <w:r>
        <w:rPr>
          <w:sz w:val="20"/>
          <w:szCs w:val="20"/>
        </w:rPr>
        <w:t>flow charts and written proce</w:t>
      </w:r>
      <w:r w:rsidR="00776B51">
        <w:rPr>
          <w:sz w:val="20"/>
          <w:szCs w:val="20"/>
        </w:rPr>
        <w:t xml:space="preserve">dures to visualize and document </w:t>
      </w:r>
      <w:r>
        <w:rPr>
          <w:sz w:val="20"/>
          <w:szCs w:val="20"/>
        </w:rPr>
        <w:t xml:space="preserve">production processes. </w:t>
      </w:r>
    </w:p>
    <w:p w:rsidR="0099459C" w:rsidRPr="0099459C" w:rsidRDefault="0099459C" w:rsidP="0099459C">
      <w:pPr>
        <w:pStyle w:val="ListParagraph"/>
        <w:ind w:left="360" w:right="-547"/>
        <w:rPr>
          <w:sz w:val="20"/>
          <w:szCs w:val="20"/>
        </w:rPr>
      </w:pPr>
    </w:p>
    <w:p w:rsidR="0099459C" w:rsidRPr="003D31E2" w:rsidRDefault="008D6E0C" w:rsidP="0099459C">
      <w:pPr>
        <w:spacing w:after="0"/>
        <w:ind w:right="-547"/>
        <w:rPr>
          <w:rFonts w:asciiTheme="majorHAnsi" w:hAnsiTheme="majorHAnsi"/>
        </w:rPr>
      </w:pPr>
      <w:r w:rsidRPr="008D6E0C">
        <w:rPr>
          <w:noProof/>
          <w:sz w:val="20"/>
          <w:szCs w:val="20"/>
        </w:rPr>
        <mc:AlternateContent>
          <mc:Choice Requires="wpg">
            <w:drawing>
              <wp:anchor distT="0" distB="0" distL="114300" distR="114300" simplePos="0" relativeHeight="251679744" behindDoc="0" locked="0" layoutInCell="1" allowOverlap="1" wp14:anchorId="0BFB410A" wp14:editId="40FADB6D">
                <wp:simplePos x="0" y="0"/>
                <wp:positionH relativeFrom="column">
                  <wp:posOffset>-2352675</wp:posOffset>
                </wp:positionH>
                <wp:positionV relativeFrom="paragraph">
                  <wp:posOffset>224155</wp:posOffset>
                </wp:positionV>
                <wp:extent cx="1403350" cy="359410"/>
                <wp:effectExtent l="0" t="0" r="0" b="2540"/>
                <wp:wrapNone/>
                <wp:docPr id="5" name="Group 5"/>
                <wp:cNvGraphicFramePr/>
                <a:graphic xmlns:a="http://schemas.openxmlformats.org/drawingml/2006/main">
                  <a:graphicData uri="http://schemas.microsoft.com/office/word/2010/wordprocessingGroup">
                    <wpg:wgp>
                      <wpg:cNvGrpSpPr/>
                      <wpg:grpSpPr>
                        <a:xfrm>
                          <a:off x="0" y="0"/>
                          <a:ext cx="1403350" cy="359410"/>
                          <a:chOff x="0" y="0"/>
                          <a:chExt cx="1403350" cy="359410"/>
                        </a:xfrm>
                      </wpg:grpSpPr>
                      <wps:wsp>
                        <wps:cNvPr id="6" name="Text Box 6">
                          <a:hlinkClick r:id="rId15"/>
                        </wps:cNvPr>
                        <wps:cNvSpPr txBox="1"/>
                        <wps:spPr>
                          <a:xfrm>
                            <a:off x="317500" y="3175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/mike-</w:t>
                              </w:r>
                              <w:proofErr w:type="spellStart"/>
                              <w:r w:rsidRPr="0018255F">
                                <w:rPr>
                                  <w:color w:val="0070C0"/>
                                </w:rPr>
                                <w:t>lanza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a:hlinkClick r:id="rId15"/>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wpg:wgp>
                  </a:graphicData>
                </a:graphic>
              </wp:anchor>
            </w:drawing>
          </mc:Choice>
          <mc:Fallback>
            <w:pict>
              <v:group w14:anchorId="0BFB410A" id="Group 5" o:spid="_x0000_s1027" style="position:absolute;margin-left:-185.25pt;margin-top:17.65pt;width:110.5pt;height:28.3pt;z-index:251679744" coordsize="14033,3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">
                <v:shapetype id="_x0000_t202" coordsize="21600,21600" o:spt="202" path="m,l,21600r21600,l21600,xe">
                  <v:stroke joinstyle="miter"/>
                  <v:path gradientshapeok="t" o:connecttype="rect"/>
                </v:shapetype>
                <v:shape id="Text Box 6" o:spid="_x0000_s1028" type="#_x0000_t202" href="https://www.linkedin.com/in/mike-lanza/" style="position:absolute;left:3175;top:317;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3lr4A&#10;AADaAAAADwAAAGRycy9kb3ducmV2LnhtbESPQavCMBCE7w/8D2EFb5rqQbQaRQTFiwer4nVp1ra0&#10;2ZQkav33RhDecZiZb5jlujONeJLzlWUF41ECgji3uuJCweW8G85A+ICssbFMCt7kYb3q/S0x1fbF&#10;J3pmoRARwj5FBWUIbSqlz0sy6Ee2JY7e3TqDIUpXSO3wFeGmkZMkmUqDFceFElvalpTX2cMosPPs&#10;kGzd7FbX8rg/Ha+6oEwrNeh3mwWIQF34D//aB61gCt8r8Qb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9lt5a+AAAA2gAAAA8AAAAAAAAAAAAAAAAAmAIAAGRycy9kb3ducmV2&#10;LnhtbFBLBQYAAAAABAAEAPUAAACDAwAAAAA=&#10;" o:button="t" filled="f" stroked="f" strokeweight=".5pt">
                  <v:fill o:detectmouseclick="t"/>
                  <v:textbox>
                    <w:txbxContent>
                      <w:p w:rsidR="008D6E0C" w:rsidRPr="0018255F" w:rsidRDefault="008D6E0C" w:rsidP="008D6E0C">
                        <w:pPr>
                          <w:rPr>
                            <w:color w:val="0070C0"/>
                          </w:rPr>
                        </w:pPr>
                        <w:r w:rsidRPr="0018255F">
                          <w:rPr>
                            <w:color w:val="0070C0"/>
                          </w:rPr>
                          <w:t>/mike-lanza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href="https://www.linkedin.com/in/mike-lanza/" style="position:absolute;width:3594;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mzhHDAAAA2gAAAA8AAABkcnMvZG93bnJldi54bWxEj8FqwzAQRO+F/IPYQG+NnB7S1I0cQiDF&#10;wVBI0g9YrK1tbK0cSY3tfH1VKPQ4zMwbZrMdTSdu5HxjWcFykYAgLq1uuFLweTk8rUH4gKyxs0wK&#10;JvKwzWYPG0y1HfhEt3OoRISwT1FBHUKfSunLmgz6he2Jo/dlncEQpaukdjhEuOnkc5KspMGG40KN&#10;Pe1rKtvzt1GQtKt3vH7QfbqiM6/Hpsj5Uij1OB93byACjeE//NfOtYIX+L0Sb4DM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bOEcMAAADaAAAADwAAAAAAAAAAAAAAAACf&#10;AgAAZHJzL2Rvd25yZXYueG1sUEsFBgAAAAAEAAQA9wAAAI8DAAAAAA==&#10;" o:button="t">
                  <v:fill o:detectmouseclick="t"/>
                  <v:imagedata r:id="rId17" o:title=""/>
                  <v:path arrowok="t"/>
                </v:shape>
              </v:group>
            </w:pict>
          </mc:Fallback>
        </mc:AlternateContent>
      </w:r>
      <w:r w:rsidRPr="008D6E0C">
        <w:rPr>
          <w:noProof/>
          <w:sz w:val="20"/>
          <w:szCs w:val="20"/>
        </w:rPr>
        <mc:AlternateContent>
          <mc:Choice Requires="wpg">
            <w:drawing>
              <wp:anchor distT="0" distB="0" distL="114300" distR="114300" simplePos="0" relativeHeight="251680768" behindDoc="0" locked="0" layoutInCell="1" allowOverlap="1" wp14:anchorId="664530A2" wp14:editId="07679617">
                <wp:simplePos x="0" y="0"/>
                <wp:positionH relativeFrom="column">
                  <wp:posOffset>-2625725</wp:posOffset>
                </wp:positionH>
                <wp:positionV relativeFrom="paragraph">
                  <wp:posOffset>655955</wp:posOffset>
                </wp:positionV>
                <wp:extent cx="1905000" cy="370205"/>
                <wp:effectExtent l="0" t="0" r="0" b="0"/>
                <wp:wrapNone/>
                <wp:docPr id="8" name="Group 8">
                  <a:hlinkClick xmlns:a="http://schemas.openxmlformats.org/drawingml/2006/main" r:id="rId18"/>
                </wp:docPr>
                <wp:cNvGraphicFramePr/>
                <a:graphic xmlns:a="http://schemas.openxmlformats.org/drawingml/2006/main">
                  <a:graphicData uri="http://schemas.microsoft.com/office/word/2010/wordprocessingGroup">
                    <wpg:wgp>
                      <wpg:cNvGrpSpPr/>
                      <wpg:grpSpPr>
                        <a:xfrm>
                          <a:off x="0" y="0"/>
                          <a:ext cx="1905000" cy="370205"/>
                          <a:chOff x="0" y="0"/>
                          <a:chExt cx="1905000" cy="370205"/>
                        </a:xfrm>
                      </wpg:grpSpPr>
                      <wps:wsp>
                        <wps:cNvPr id="12" name="Text Box 12"/>
                        <wps:cNvSpPr txBox="1"/>
                        <wps:spPr>
                          <a:xfrm>
                            <a:off x="819150" y="3175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w:t>
                              </w:r>
                              <w:proofErr w:type="spellStart"/>
                              <w:r w:rsidRPr="0018255F">
                                <w:rPr>
                                  <w:color w:val="0070C0"/>
                                </w:rPr>
                                <w:t>lanzman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a:hlinkClick r:id="rId18"/>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125" cy="370205"/>
                          </a:xfrm>
                          <a:prstGeom prst="rect">
                            <a:avLst/>
                          </a:prstGeom>
                        </pic:spPr>
                      </pic:pic>
                    </wpg:wgp>
                  </a:graphicData>
                </a:graphic>
              </wp:anchor>
            </w:drawing>
          </mc:Choice>
          <mc:Fallback>
            <w:pict>
              <v:group w14:anchorId="664530A2" id="Group 8" o:spid="_x0000_s1030" href="https://github.com/lanzman" style="position:absolute;margin-left:-206.75pt;margin-top:51.65pt;width:150pt;height:29.15pt;z-index:251680768" coordsize="19050,3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" o:button="t">
                <v:shape id="Text Box 12" o:spid="_x0000_s1031" type="#_x0000_t202" style="position:absolute;left:8191;top:317;width:1085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8D6E0C" w:rsidRPr="0018255F" w:rsidRDefault="008D6E0C" w:rsidP="008D6E0C">
                        <w:pPr>
                          <w:rPr>
                            <w:color w:val="0070C0"/>
                          </w:rPr>
                        </w:pPr>
                        <w:r w:rsidRPr="0018255F">
                          <w:rPr>
                            <w:color w:val="0070C0"/>
                          </w:rPr>
                          <w:t>/lanzman</w:t>
                        </w:r>
                      </w:p>
                    </w:txbxContent>
                  </v:textbox>
                </v:shape>
                <v:shape id="Picture 14" o:spid="_x0000_s1032" type="#_x0000_t75" href="https://github.com/lanzman" style="position:absolute;width:10001;height:3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0owjBAAAA2wAAAA8AAABkcnMvZG93bnJldi54bWxET99rwjAQfhf2P4Qb7EU0VXSUalrGhrCn&#10;Md18P5uzrUsupYma/feLIOztPr6ft66iNeJCg+8cK5hNMxDEtdMdNwq+vzaTHIQPyBqNY1LwSx6q&#10;8mG0xkK7K2/psguNSCHsC1TQhtAXUvq6JYt+6nrixB3dYDEkODRSD3hN4dbIeZY9S4sdp4YWe3pt&#10;qf7Zna2CfJmHwylS7BY4lm8fZzPbfxqlnh7jywpEoBj+xXf3u07zF3D7JR0gy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u0owjBAAAA2wAAAA8AAAAAAAAAAAAAAAAAnwIA&#10;AGRycy9kb3ducmV2LnhtbFBLBQYAAAAABAAEAPcAAACNAwAAAAA=&#10;" o:button="t">
                  <v:fill o:detectmouseclick="t"/>
                  <v:imagedata r:id="rId20" o:title=""/>
                  <v:path arrowok="t"/>
                </v:shape>
              </v:group>
            </w:pict>
          </mc:Fallback>
        </mc:AlternateContent>
      </w:r>
      <w:proofErr w:type="spellStart"/>
      <w:r w:rsidR="0099459C">
        <w:rPr>
          <w:rFonts w:asciiTheme="majorHAnsi" w:hAnsiTheme="majorHAnsi"/>
        </w:rPr>
        <w:t>HighPoint</w:t>
      </w:r>
      <w:proofErr w:type="spellEnd"/>
      <w:r w:rsidR="0099459C">
        <w:rPr>
          <w:rFonts w:asciiTheme="majorHAnsi" w:hAnsiTheme="majorHAnsi"/>
        </w:rPr>
        <w:t xml:space="preserve"> Solutions</w:t>
      </w:r>
      <w:r w:rsidR="0099459C">
        <w:rPr>
          <w:rFonts w:asciiTheme="majorHAnsi" w:hAnsiTheme="majorHAnsi"/>
        </w:rPr>
        <w:tab/>
      </w:r>
      <w:r w:rsidR="0099459C">
        <w:rPr>
          <w:rFonts w:asciiTheme="majorHAnsi" w:hAnsiTheme="majorHAnsi"/>
        </w:rPr>
        <w:tab/>
      </w:r>
      <w:r w:rsidR="0099459C">
        <w:rPr>
          <w:rFonts w:asciiTheme="majorHAnsi" w:hAnsiTheme="majorHAnsi"/>
        </w:rPr>
        <w:tab/>
      </w:r>
      <w:r w:rsidR="0099459C">
        <w:rPr>
          <w:rFonts w:asciiTheme="majorHAnsi" w:hAnsiTheme="majorHAnsi"/>
        </w:rPr>
        <w:tab/>
      </w:r>
      <w:r w:rsidR="0099459C">
        <w:rPr>
          <w:rFonts w:asciiTheme="majorHAnsi" w:hAnsiTheme="majorHAnsi"/>
        </w:rPr>
        <w:tab/>
        <w:t xml:space="preserve">  East </w:t>
      </w:r>
      <w:proofErr w:type="spellStart"/>
      <w:r w:rsidR="0099459C">
        <w:rPr>
          <w:rFonts w:asciiTheme="majorHAnsi" w:hAnsiTheme="majorHAnsi"/>
        </w:rPr>
        <w:t>Norriton</w:t>
      </w:r>
      <w:proofErr w:type="spellEnd"/>
      <w:r w:rsidR="0099459C">
        <w:rPr>
          <w:rFonts w:asciiTheme="majorHAnsi" w:hAnsiTheme="majorHAnsi"/>
        </w:rPr>
        <w:t>, PA</w:t>
      </w:r>
    </w:p>
    <w:p w:rsidR="0099459C" w:rsidRPr="003D31E2" w:rsidRDefault="0099459C" w:rsidP="0099459C">
      <w:pPr>
        <w:spacing w:after="0"/>
        <w:ind w:right="-547"/>
        <w:rPr>
          <w:rFonts w:asciiTheme="majorHAnsi" w:hAnsiTheme="majorHAnsi"/>
        </w:rPr>
      </w:pPr>
      <w:r>
        <w:rPr>
          <w:rFonts w:asciiTheme="majorHAnsi" w:hAnsiTheme="majorHAnsi"/>
        </w:rPr>
        <w:t>IT Consultant</w:t>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rPr>
        <w:tab/>
        <w:t xml:space="preserve">     July 2012 2013-February 2013</w:t>
      </w:r>
    </w:p>
    <w:p w:rsidR="00154354" w:rsidRDefault="006164B7" w:rsidP="002120B4">
      <w:pPr>
        <w:pStyle w:val="ListParagraph"/>
        <w:numPr>
          <w:ilvl w:val="0"/>
          <w:numId w:val="5"/>
        </w:numPr>
        <w:ind w:right="-547"/>
        <w:rPr>
          <w:sz w:val="20"/>
          <w:szCs w:val="20"/>
        </w:rPr>
      </w:pPr>
      <w:r w:rsidRPr="004D0EBA">
        <w:rPr>
          <w:sz w:val="20"/>
          <w:szCs w:val="20"/>
        </w:rPr>
        <w:t xml:space="preserve">Provided support and development for the </w:t>
      </w:r>
      <w:proofErr w:type="spellStart"/>
      <w:r w:rsidRPr="004D0EBA">
        <w:rPr>
          <w:sz w:val="20"/>
          <w:szCs w:val="20"/>
        </w:rPr>
        <w:t>Trackwise</w:t>
      </w:r>
      <w:proofErr w:type="spellEnd"/>
      <w:r w:rsidRPr="004D0EBA">
        <w:rPr>
          <w:sz w:val="20"/>
          <w:szCs w:val="20"/>
        </w:rPr>
        <w:t xml:space="preserve"> and</w:t>
      </w:r>
      <w:r>
        <w:rPr>
          <w:sz w:val="20"/>
          <w:szCs w:val="20"/>
        </w:rPr>
        <w:t xml:space="preserve"> Master Control software suites at various </w:t>
      </w:r>
      <w:r w:rsidR="00500D37">
        <w:rPr>
          <w:sz w:val="20"/>
          <w:szCs w:val="20"/>
        </w:rPr>
        <w:t>healthcare and pharmaceutical client sites</w:t>
      </w:r>
      <w:r>
        <w:rPr>
          <w:sz w:val="20"/>
          <w:szCs w:val="20"/>
        </w:rPr>
        <w:t>.</w:t>
      </w:r>
    </w:p>
    <w:p w:rsidR="003C5ED6" w:rsidRPr="003C5ED6" w:rsidRDefault="009806D9" w:rsidP="003C5ED6">
      <w:pPr>
        <w:pStyle w:val="ListParagraph"/>
        <w:numPr>
          <w:ilvl w:val="0"/>
          <w:numId w:val="5"/>
        </w:numPr>
        <w:rPr>
          <w:sz w:val="20"/>
          <w:szCs w:val="20"/>
        </w:rPr>
      </w:pPr>
      <w:r w:rsidRPr="008D6E0C">
        <w:rPr>
          <w:noProof/>
          <w:sz w:val="20"/>
          <w:szCs w:val="20"/>
        </w:rPr>
        <mc:AlternateContent>
          <mc:Choice Requires="wpg">
            <w:drawing>
              <wp:anchor distT="0" distB="0" distL="114300" distR="114300" simplePos="0" relativeHeight="251682816" behindDoc="0" locked="0" layoutInCell="1" allowOverlap="1" wp14:anchorId="6C8FB621" wp14:editId="604B04A6">
                <wp:simplePos x="0" y="0"/>
                <wp:positionH relativeFrom="column">
                  <wp:posOffset>-2390775</wp:posOffset>
                </wp:positionH>
                <wp:positionV relativeFrom="paragraph">
                  <wp:posOffset>661035</wp:posOffset>
                </wp:positionV>
                <wp:extent cx="1682750" cy="324485"/>
                <wp:effectExtent l="0" t="0" r="0" b="0"/>
                <wp:wrapNone/>
                <wp:docPr id="18" name="Group 18">
                  <a:hlinkClick xmlns:a="http://schemas.openxmlformats.org/drawingml/2006/main" r:id="rId21"/>
                </wp:docPr>
                <wp:cNvGraphicFramePr/>
                <a:graphic xmlns:a="http://schemas.openxmlformats.org/drawingml/2006/main">
                  <a:graphicData uri="http://schemas.microsoft.com/office/word/2010/wordprocessingGroup">
                    <wpg:wgp>
                      <wpg:cNvGrpSpPr/>
                      <wpg:grpSpPr>
                        <a:xfrm>
                          <a:off x="0" y="0"/>
                          <a:ext cx="1682750" cy="324485"/>
                          <a:chOff x="0" y="0"/>
                          <a:chExt cx="1682750" cy="324485"/>
                        </a:xfrm>
                      </wpg:grpSpPr>
                      <wps:wsp>
                        <wps:cNvPr id="19" name="Text Box 19"/>
                        <wps:cNvSpPr txBox="1"/>
                        <wps:spPr>
                          <a:xfrm>
                            <a:off x="596900" y="635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w:t>
                              </w:r>
                              <w:proofErr w:type="spellStart"/>
                              <w:r w:rsidRPr="0018255F">
                                <w:rPr>
                                  <w:color w:val="0070C0"/>
                                </w:rPr>
                                <w:t>lanzman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a:hlinkClick r:id="rId21"/>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4375" cy="324485"/>
                          </a:xfrm>
                          <a:prstGeom prst="rect">
                            <a:avLst/>
                          </a:prstGeom>
                        </pic:spPr>
                      </pic:pic>
                    </wpg:wgp>
                  </a:graphicData>
                </a:graphic>
              </wp:anchor>
            </w:drawing>
          </mc:Choice>
          <mc:Fallback>
            <w:pict>
              <v:group w14:anchorId="6C8FB621" id="Group 18" o:spid="_x0000_s1033" href="https://www.kaggle.com/lanzman" style="position:absolute;left:0;text-align:left;margin-left:-188.25pt;margin-top:52.05pt;width:132.5pt;height:25.55pt;z-index:251682816" coordsize="16827,3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" o:button="t">
                <v:shape id="Text Box 19" o:spid="_x0000_s1034" type="#_x0000_t202" style="position:absolute;left:5969;top:63;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8D6E0C" w:rsidRPr="0018255F" w:rsidRDefault="008D6E0C" w:rsidP="008D6E0C">
                        <w:pPr>
                          <w:rPr>
                            <w:color w:val="0070C0"/>
                          </w:rPr>
                        </w:pPr>
                        <w:r w:rsidRPr="0018255F">
                          <w:rPr>
                            <w:color w:val="0070C0"/>
                          </w:rPr>
                          <w:t>/lanzman</w:t>
                        </w:r>
                      </w:p>
                    </w:txbxContent>
                  </v:textbox>
                </v:shape>
                <v:shape id="Picture 20" o:spid="_x0000_s1035" type="#_x0000_t75" href="https://www.kaggle.com/lanzman" style="position:absolute;width:7143;height:3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brEO+AAAA2wAAAA8AAABkcnMvZG93bnJldi54bWxET01rwkAQvRf8D8sIvQTdNBSV6CoSKHht&#10;rPcxOybB7GzMrpr++86h4PHxvje70XXqQUNoPRv4mKegiCtvW64N/By/ZitQISJb7DyTgV8KsNtO&#10;3jaYW//kb3qUsVYSwiFHA02Mfa51qBpyGOa+Jxbu4geHUeBQazvgU8Jdp7M0XWiHLUtDgz0VDVXX&#10;8u4MZL271sX+dL4vD5+ctHjDZbIw5n067tegIo3xJf53H6z4ZL18kR+gt3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brEO+AAAA2wAAAA8AAAAAAAAAAAAAAAAAnwIAAGRy&#10;cy9kb3ducmV2LnhtbFBLBQYAAAAABAAEAPcAAACKAwAAAAA=&#10;" o:button="t">
                  <v:fill o:detectmouseclick="t"/>
                  <v:imagedata r:id="rId23" o:title=""/>
                  <v:path arrowok="t"/>
                </v:shape>
              </v:group>
            </w:pict>
          </mc:Fallback>
        </mc:AlternateContent>
      </w:r>
      <w:r w:rsidRPr="008D6E0C">
        <w:rPr>
          <w:noProof/>
          <w:sz w:val="20"/>
          <w:szCs w:val="20"/>
        </w:rPr>
        <mc:AlternateContent>
          <mc:Choice Requires="wpg">
            <w:drawing>
              <wp:anchor distT="0" distB="0" distL="114300" distR="114300" simplePos="0" relativeHeight="251681792" behindDoc="0" locked="0" layoutInCell="1" allowOverlap="1" wp14:anchorId="08D49CFA" wp14:editId="5F96E5A8">
                <wp:simplePos x="0" y="0"/>
                <wp:positionH relativeFrom="column">
                  <wp:posOffset>-2733675</wp:posOffset>
                </wp:positionH>
                <wp:positionV relativeFrom="paragraph">
                  <wp:posOffset>346710</wp:posOffset>
                </wp:positionV>
                <wp:extent cx="2247900" cy="311150"/>
                <wp:effectExtent l="0" t="0" r="0" b="0"/>
                <wp:wrapNone/>
                <wp:docPr id="15" name="Group 15">
                  <a:hlinkClick xmlns:a="http://schemas.openxmlformats.org/drawingml/2006/main" r:id="rId24"/>
                </wp:docPr>
                <wp:cNvGraphicFramePr/>
                <a:graphic xmlns:a="http://schemas.openxmlformats.org/drawingml/2006/main">
                  <a:graphicData uri="http://schemas.microsoft.com/office/word/2010/wordprocessingGroup">
                    <wpg:wgp>
                      <wpg:cNvGrpSpPr/>
                      <wpg:grpSpPr>
                        <a:xfrm>
                          <a:off x="0" y="0"/>
                          <a:ext cx="2247900" cy="311150"/>
                          <a:chOff x="0" y="0"/>
                          <a:chExt cx="2247900" cy="311150"/>
                        </a:xfrm>
                      </wpg:grpSpPr>
                      <wps:wsp>
                        <wps:cNvPr id="16" name="Text Box 16"/>
                        <wps:cNvSpPr txBox="1"/>
                        <wps:spPr>
                          <a:xfrm>
                            <a:off x="1162050" y="0"/>
                            <a:ext cx="1085850" cy="311150"/>
                          </a:xfrm>
                          <a:prstGeom prst="rect">
                            <a:avLst/>
                          </a:prstGeom>
                          <a:noFill/>
                          <a:ln w="6350">
                            <a:noFill/>
                          </a:ln>
                        </wps:spPr>
                        <wps:txbx>
                          <w:txbxContent>
                            <w:p w:rsidR="008D6E0C" w:rsidRPr="0018255F" w:rsidRDefault="008D6E0C" w:rsidP="008D6E0C">
                              <w:pPr>
                                <w:rPr>
                                  <w:color w:val="0070C0"/>
                                </w:rPr>
                              </w:pPr>
                              <w:r w:rsidRPr="0018255F">
                                <w:rPr>
                                  <w:color w:val="0070C0"/>
                                </w:rPr>
                                <w:t>/mike-</w:t>
                              </w:r>
                              <w:proofErr w:type="spellStart"/>
                              <w:r w:rsidRPr="0018255F">
                                <w:rPr>
                                  <w:color w:val="0070C0"/>
                                </w:rPr>
                                <w:t>lanza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Picture 17">
                            <a:hlinkClick r:id="rId24"/>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6350"/>
                            <a:ext cx="1235710" cy="294640"/>
                          </a:xfrm>
                          <a:prstGeom prst="rect">
                            <a:avLst/>
                          </a:prstGeom>
                        </pic:spPr>
                      </pic:pic>
                    </wpg:wgp>
                  </a:graphicData>
                </a:graphic>
              </wp:anchor>
            </w:drawing>
          </mc:Choice>
          <mc:Fallback>
            <w:pict>
              <v:group w14:anchorId="08D49CFA" id="Group 15" o:spid="_x0000_s1036" href="https://stackexchange.com/users/11463562/mike-lanza" style="position:absolute;left:0;text-align:left;margin-left:-215.25pt;margin-top:27.3pt;width:177pt;height:24.5pt;z-index:251681792" coordsize="22479,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" o:button="t">
                <v:shape id="Text Box 16" o:spid="_x0000_s1037" type="#_x0000_t202" style="position:absolute;left:11620;width:1085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D6E0C" w:rsidRPr="0018255F" w:rsidRDefault="008D6E0C" w:rsidP="008D6E0C">
                        <w:pPr>
                          <w:rPr>
                            <w:color w:val="0070C0"/>
                          </w:rPr>
                        </w:pPr>
                        <w:r w:rsidRPr="0018255F">
                          <w:rPr>
                            <w:color w:val="0070C0"/>
                          </w:rPr>
                          <w:t>/mike-lanza</w:t>
                        </w:r>
                      </w:p>
                    </w:txbxContent>
                  </v:textbox>
                </v:shape>
                <v:shape id="Picture 17" o:spid="_x0000_s1038" type="#_x0000_t75" href="https://stackexchange.com/users/11463562/mike-lanza" style="position:absolute;top:63;width:12357;height: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MYSTCAAAA2wAAAA8AAABkcnMvZG93bnJldi54bWxETztrwzAQ3gv5D+IC3Ro5GVzXiWxCICVk&#10;KXks3Q7pYptYJyOpidtfXxUK2e7je96qHm0vbuRD51jBfJaBINbOdNwoOJ+2LwWIEJEN9o5JwTcF&#10;qKvJ0wpL4+58oNsxNiKFcChRQRvjUEoZdEsWw8wNxIm7OG8xJugbaTzeU7jt5SLLcmmx49TQ4kCb&#10;lvT1+GUV/Hzu+30u37tTk2sd6a348LtCqefpuF6CiDTGh/jfvTNp/iv8/ZIOkN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TGEkwgAAANsAAAAPAAAAAAAAAAAAAAAAAJ8C&#10;AABkcnMvZG93bnJldi54bWxQSwUGAAAAAAQABAD3AAAAjgMAAAAA&#10;" o:button="t">
                  <v:fill o:detectmouseclick="t"/>
                  <v:imagedata r:id="rId26" o:title=""/>
                  <v:path arrowok="t"/>
                </v:shape>
              </v:group>
            </w:pict>
          </mc:Fallback>
        </mc:AlternateContent>
      </w:r>
      <w:r w:rsidR="003C5ED6">
        <w:rPr>
          <w:noProof/>
        </w:rPr>
        <mc:AlternateContent>
          <mc:Choice Requires="wps">
            <w:drawing>
              <wp:anchor distT="0" distB="0" distL="114300" distR="114300" simplePos="0" relativeHeight="251672576" behindDoc="1" locked="0" layoutInCell="1" allowOverlap="1" wp14:anchorId="6E255256" wp14:editId="28D49252">
                <wp:simplePos x="0" y="0"/>
                <wp:positionH relativeFrom="page">
                  <wp:posOffset>-314325</wp:posOffset>
                </wp:positionH>
                <wp:positionV relativeFrom="paragraph">
                  <wp:posOffset>400685</wp:posOffset>
                </wp:positionV>
                <wp:extent cx="8386445" cy="664845"/>
                <wp:effectExtent l="0" t="0" r="14605" b="20955"/>
                <wp:wrapNone/>
                <wp:docPr id="4" name="Rectangle 4"/>
                <wp:cNvGraphicFramePr/>
                <a:graphic xmlns:a="http://schemas.openxmlformats.org/drawingml/2006/main">
                  <a:graphicData uri="http://schemas.microsoft.com/office/word/2010/wordprocessingShape">
                    <wps:wsp>
                      <wps:cNvSpPr/>
                      <wps:spPr>
                        <a:xfrm>
                          <a:off x="0" y="0"/>
                          <a:ext cx="8386445" cy="664845"/>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4CF3C" id="Rectangle 4" o:spid="_x0000_s1026" style="position:absolute;margin-left:-24.75pt;margin-top:31.55pt;width:660.35pt;height:52.3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" fillcolor="#865640 [3206]" strokecolor="white [3201]" strokeweight="2pt">
                <w10:wrap anchorx="page"/>
              </v:rect>
            </w:pict>
          </mc:Fallback>
        </mc:AlternateContent>
      </w:r>
      <w:r w:rsidR="003C5ED6" w:rsidRPr="004D0EBA">
        <w:rPr>
          <w:sz w:val="20"/>
          <w:szCs w:val="20"/>
        </w:rPr>
        <w:t xml:space="preserve">Developed </w:t>
      </w:r>
      <w:r w:rsidR="003C5ED6">
        <w:rPr>
          <w:sz w:val="20"/>
          <w:szCs w:val="20"/>
        </w:rPr>
        <w:t xml:space="preserve">detailed documentation including </w:t>
      </w:r>
      <w:r w:rsidR="003C5ED6" w:rsidRPr="004D0EBA">
        <w:rPr>
          <w:sz w:val="20"/>
          <w:szCs w:val="20"/>
        </w:rPr>
        <w:t>process flow charts</w:t>
      </w:r>
      <w:r w:rsidR="003C5ED6">
        <w:rPr>
          <w:sz w:val="20"/>
          <w:szCs w:val="20"/>
        </w:rPr>
        <w:t xml:space="preserve"> and test scripts to </w:t>
      </w:r>
      <w:r w:rsidR="003C5ED6" w:rsidRPr="004D0EBA">
        <w:rPr>
          <w:sz w:val="20"/>
          <w:szCs w:val="20"/>
        </w:rPr>
        <w:t>illu</w:t>
      </w:r>
      <w:r w:rsidR="003C5ED6">
        <w:rPr>
          <w:sz w:val="20"/>
          <w:szCs w:val="20"/>
        </w:rPr>
        <w:t>strate document life cycles and validate software.</w:t>
      </w:r>
      <w:r w:rsidR="003C5ED6" w:rsidRPr="004D0EBA">
        <w:rPr>
          <w:sz w:val="20"/>
          <w:szCs w:val="20"/>
        </w:rPr>
        <w:t xml:space="preserve"> </w:t>
      </w:r>
    </w:p>
    <w:sectPr w:rsidR="003C5ED6" w:rsidRPr="003C5ED6" w:rsidSect="00154354">
      <w:headerReference w:type="default" r:id="rId27"/>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122" w:rsidRDefault="00243122" w:rsidP="0038101A">
      <w:pPr>
        <w:spacing w:after="0" w:line="240" w:lineRule="auto"/>
      </w:pPr>
      <w:r>
        <w:separator/>
      </w:r>
    </w:p>
  </w:endnote>
  <w:endnote w:type="continuationSeparator" w:id="0">
    <w:p w:rsidR="00243122" w:rsidRDefault="00243122" w:rsidP="0038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122" w:rsidRDefault="00243122" w:rsidP="0038101A">
      <w:pPr>
        <w:spacing w:after="0" w:line="240" w:lineRule="auto"/>
      </w:pPr>
      <w:r>
        <w:separator/>
      </w:r>
    </w:p>
  </w:footnote>
  <w:footnote w:type="continuationSeparator" w:id="0">
    <w:p w:rsidR="00243122" w:rsidRDefault="00243122" w:rsidP="00381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028465"/>
      <w:docPartObj>
        <w:docPartGallery w:val="Page Numbers (Top of Page)"/>
        <w:docPartUnique/>
      </w:docPartObj>
    </w:sdtPr>
    <w:sdtEndPr>
      <w:rPr>
        <w:noProof/>
      </w:rPr>
    </w:sdtEndPr>
    <w:sdtContent>
      <w:p w:rsidR="0038101A" w:rsidRDefault="0038101A" w:rsidP="0038101A">
        <w:pPr>
          <w:pStyle w:val="Header"/>
        </w:pPr>
        <w:r>
          <w:fldChar w:fldCharType="begin"/>
        </w:r>
        <w:r>
          <w:instrText xml:space="preserve"> PAGE   \* MERGEFORMAT </w:instrText>
        </w:r>
        <w:r>
          <w:fldChar w:fldCharType="separate"/>
        </w:r>
        <w:r w:rsidR="00C677BC">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59858452" wp14:editId="72322B42">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724109"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38101A" w:rsidTr="002C0739">
                                <w:trPr>
                                  <w:tblHeader/>
                                </w:trPr>
                                <w:tc>
                                  <w:tcPr>
                                    <w:tcW w:w="1959" w:type="dxa"/>
                                  </w:tcPr>
                                  <w:sdt>
                                    <w:sdtPr>
                                      <w:alias w:val="Your Name"/>
                                      <w:tag w:val="Your Name"/>
                                      <w:id w:val="1777370408"/>
                                      <w:placeholder>
                                        <w:docPart w:val="F725031ADE8B445083A64D0F20F7FD4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38101A" w:rsidRPr="00187B92" w:rsidRDefault="00220419" w:rsidP="00187B92">
                                        <w:pPr>
                                          <w:pStyle w:val="Title"/>
                                        </w:pPr>
                                        <w:r>
                                          <w:t>Michael P. Lanza</w:t>
                                        </w:r>
                                      </w:p>
                                    </w:sdtContent>
                                  </w:sdt>
                                  <w:p w:rsidR="0038101A" w:rsidRPr="00970D57" w:rsidRDefault="00243122" w:rsidP="00970D57">
                                    <w:pPr>
                                      <w:pStyle w:val="Subtitle"/>
                                    </w:pPr>
                                    <w:sdt>
                                      <w:sdtPr>
                                        <w:alias w:val="Position Title"/>
                                        <w:tag w:val=""/>
                                        <w:id w:val="839120990"/>
                                        <w:placeholder>
                                          <w:docPart w:val="1C2ACFFEC53E42B7817ADE50E6EE7A2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38101A">
                                          <w:t>Position Title</w:t>
                                        </w:r>
                                      </w:sdtContent>
                                    </w:sdt>
                                  </w:p>
                                </w:tc>
                              </w:tr>
                            </w:tbl>
                            <w:p w:rsidR="0038101A" w:rsidRDefault="0038101A" w:rsidP="0038101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58452" id="_x0000_t202" coordsize="21600,21600" o:spt="202" path="m,l,21600r21600,l21600,xe">
                  <v:stroke joinstyle="miter"/>
                  <v:path gradientshapeok="t" o:connecttype="rect"/>
                </v:shapetype>
                <v:shape id="_x0000_s1039"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724109"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38101A" w:rsidTr="002C0739">
                          <w:trPr>
                            <w:tblHeader/>
                          </w:trPr>
                          <w:tc>
                            <w:tcPr>
                              <w:tcW w:w="1959" w:type="dxa"/>
                            </w:tcPr>
                            <w:sdt>
                              <w:sdtPr>
                                <w:alias w:val="Your Name"/>
                                <w:tag w:val="Your Name"/>
                                <w:id w:val="1777370408"/>
                                <w:placeholder>
                                  <w:docPart w:val="F725031ADE8B445083A64D0F20F7FD4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38101A" w:rsidRPr="00187B92" w:rsidRDefault="00220419" w:rsidP="00187B92">
                                  <w:pPr>
                                    <w:pStyle w:val="Title"/>
                                  </w:pPr>
                                  <w:r>
                                    <w:t>Michael P. Lanza</w:t>
                                  </w:r>
                                </w:p>
                              </w:sdtContent>
                            </w:sdt>
                            <w:p w:rsidR="0038101A" w:rsidRPr="00970D57" w:rsidRDefault="00243122" w:rsidP="00970D57">
                              <w:pPr>
                                <w:pStyle w:val="Subtitle"/>
                              </w:pPr>
                              <w:sdt>
                                <w:sdtPr>
                                  <w:alias w:val="Position Title"/>
                                  <w:tag w:val=""/>
                                  <w:id w:val="839120990"/>
                                  <w:placeholder>
                                    <w:docPart w:val="1C2ACFFEC53E42B7817ADE50E6EE7A2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38101A">
                                    <w:t>Position Title</w:t>
                                  </w:r>
                                </w:sdtContent>
                              </w:sdt>
                            </w:p>
                          </w:tc>
                        </w:tr>
                      </w:tbl>
                      <w:p w:rsidR="0038101A" w:rsidRDefault="0038101A" w:rsidP="0038101A"/>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72F6"/>
    <w:multiLevelType w:val="hybridMultilevel"/>
    <w:tmpl w:val="54640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8179A"/>
    <w:multiLevelType w:val="hybridMultilevel"/>
    <w:tmpl w:val="4F76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F56BD"/>
    <w:multiLevelType w:val="hybridMultilevel"/>
    <w:tmpl w:val="C63C8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E06DE2"/>
    <w:multiLevelType w:val="hybridMultilevel"/>
    <w:tmpl w:val="8A44C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595D17"/>
    <w:multiLevelType w:val="hybridMultilevel"/>
    <w:tmpl w:val="2CAC1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E25B13"/>
    <w:multiLevelType w:val="hybridMultilevel"/>
    <w:tmpl w:val="41A0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A155D6"/>
    <w:multiLevelType w:val="hybridMultilevel"/>
    <w:tmpl w:val="7354B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1A"/>
    <w:rsid w:val="000346B4"/>
    <w:rsid w:val="000727F7"/>
    <w:rsid w:val="000777DC"/>
    <w:rsid w:val="000B1269"/>
    <w:rsid w:val="000F307B"/>
    <w:rsid w:val="00103D7D"/>
    <w:rsid w:val="00123240"/>
    <w:rsid w:val="00154354"/>
    <w:rsid w:val="001C3994"/>
    <w:rsid w:val="002120B4"/>
    <w:rsid w:val="0021770B"/>
    <w:rsid w:val="00220419"/>
    <w:rsid w:val="00243122"/>
    <w:rsid w:val="002640C6"/>
    <w:rsid w:val="00272288"/>
    <w:rsid w:val="00293B83"/>
    <w:rsid w:val="002C692E"/>
    <w:rsid w:val="003458BF"/>
    <w:rsid w:val="003472CF"/>
    <w:rsid w:val="0038101A"/>
    <w:rsid w:val="003B4F34"/>
    <w:rsid w:val="003C5ED6"/>
    <w:rsid w:val="003D31E2"/>
    <w:rsid w:val="0044282B"/>
    <w:rsid w:val="00462766"/>
    <w:rsid w:val="00467CB3"/>
    <w:rsid w:val="00486906"/>
    <w:rsid w:val="00500D37"/>
    <w:rsid w:val="0050105D"/>
    <w:rsid w:val="005B7777"/>
    <w:rsid w:val="005C0509"/>
    <w:rsid w:val="0060315D"/>
    <w:rsid w:val="00605162"/>
    <w:rsid w:val="006164B7"/>
    <w:rsid w:val="00625557"/>
    <w:rsid w:val="006379FC"/>
    <w:rsid w:val="006A3CE7"/>
    <w:rsid w:val="006C10CE"/>
    <w:rsid w:val="006D6983"/>
    <w:rsid w:val="006E2D04"/>
    <w:rsid w:val="006E5E75"/>
    <w:rsid w:val="006F5E0F"/>
    <w:rsid w:val="00755812"/>
    <w:rsid w:val="00776B51"/>
    <w:rsid w:val="0078758E"/>
    <w:rsid w:val="007900CF"/>
    <w:rsid w:val="0079624D"/>
    <w:rsid w:val="007C681A"/>
    <w:rsid w:val="007D715C"/>
    <w:rsid w:val="007E555E"/>
    <w:rsid w:val="008276B4"/>
    <w:rsid w:val="008470F1"/>
    <w:rsid w:val="00874BD5"/>
    <w:rsid w:val="008961D9"/>
    <w:rsid w:val="008D6E0C"/>
    <w:rsid w:val="008E5580"/>
    <w:rsid w:val="009350D4"/>
    <w:rsid w:val="009608BB"/>
    <w:rsid w:val="00974B71"/>
    <w:rsid w:val="00975FE8"/>
    <w:rsid w:val="009806D9"/>
    <w:rsid w:val="00983195"/>
    <w:rsid w:val="00987BA5"/>
    <w:rsid w:val="0099459C"/>
    <w:rsid w:val="00A01945"/>
    <w:rsid w:val="00A1090D"/>
    <w:rsid w:val="00A2267B"/>
    <w:rsid w:val="00A22A20"/>
    <w:rsid w:val="00A67AA2"/>
    <w:rsid w:val="00B25B85"/>
    <w:rsid w:val="00B34AA5"/>
    <w:rsid w:val="00BA7583"/>
    <w:rsid w:val="00C01016"/>
    <w:rsid w:val="00C15BCC"/>
    <w:rsid w:val="00C43B6D"/>
    <w:rsid w:val="00C677BC"/>
    <w:rsid w:val="00CC2845"/>
    <w:rsid w:val="00CE1F4A"/>
    <w:rsid w:val="00D0345E"/>
    <w:rsid w:val="00D226B5"/>
    <w:rsid w:val="00D53712"/>
    <w:rsid w:val="00D54557"/>
    <w:rsid w:val="00DB1E68"/>
    <w:rsid w:val="00DF41A4"/>
    <w:rsid w:val="00E6366A"/>
    <w:rsid w:val="00E817C7"/>
    <w:rsid w:val="00EF6DEA"/>
    <w:rsid w:val="00F04557"/>
    <w:rsid w:val="00F23D52"/>
    <w:rsid w:val="00F24A3A"/>
    <w:rsid w:val="00F30F2B"/>
    <w:rsid w:val="00F77534"/>
    <w:rsid w:val="00FA752E"/>
    <w:rsid w:val="00FB78EC"/>
    <w:rsid w:val="00FE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AD3474-D421-4286-BDBF-13181AED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509"/>
  </w:style>
  <w:style w:type="paragraph" w:styleId="Heading1">
    <w:name w:val="heading 1"/>
    <w:basedOn w:val="Normal"/>
    <w:next w:val="Normal"/>
    <w:link w:val="Heading1Char"/>
    <w:uiPriority w:val="3"/>
    <w:qFormat/>
    <w:rsid w:val="0038101A"/>
    <w:pPr>
      <w:keepNext/>
      <w:keepLines/>
      <w:pBdr>
        <w:top w:val="single" w:sz="4" w:space="6" w:color="724109" w:themeColor="accent1" w:themeShade="80"/>
      </w:pBdr>
      <w:spacing w:before="120" w:after="0" w:line="240" w:lineRule="auto"/>
      <w:contextualSpacing/>
      <w:outlineLvl w:val="0"/>
    </w:pPr>
    <w:rPr>
      <w:rFonts w:asciiTheme="majorHAnsi" w:eastAsiaTheme="majorEastAsia" w:hAnsiTheme="majorHAnsi" w:cstheme="majorBidi"/>
      <w:caps/>
      <w:color w:val="724109" w:themeColor="accent1" w:themeShade="80"/>
      <w:sz w:val="28"/>
      <w:szCs w:val="32"/>
      <w:lang w:eastAsia="ja-JP"/>
    </w:rPr>
  </w:style>
  <w:style w:type="paragraph" w:styleId="Heading2">
    <w:name w:val="heading 2"/>
    <w:basedOn w:val="Normal"/>
    <w:link w:val="Heading2Char"/>
    <w:uiPriority w:val="3"/>
    <w:unhideWhenUsed/>
    <w:qFormat/>
    <w:rsid w:val="0038101A"/>
    <w:pPr>
      <w:keepNext/>
      <w:keepLines/>
      <w:spacing w:before="480" w:after="0" w:line="240" w:lineRule="auto"/>
      <w:contextualSpacing/>
      <w:outlineLvl w:val="1"/>
    </w:pPr>
    <w:rPr>
      <w:rFonts w:asciiTheme="majorHAnsi" w:eastAsiaTheme="majorEastAsia" w:hAnsiTheme="majorHAnsi" w:cstheme="majorBidi"/>
      <w:caps/>
      <w:color w:val="724109" w:themeColor="accent1" w:themeShade="80"/>
      <w:sz w:val="28"/>
      <w:szCs w:val="26"/>
      <w:lang w:eastAsia="ja-JP"/>
    </w:rPr>
  </w:style>
  <w:style w:type="paragraph" w:styleId="Heading3">
    <w:name w:val="heading 3"/>
    <w:basedOn w:val="Normal"/>
    <w:next w:val="Normal"/>
    <w:link w:val="Heading3Char"/>
    <w:uiPriority w:val="3"/>
    <w:unhideWhenUsed/>
    <w:qFormat/>
    <w:rsid w:val="00974B71"/>
    <w:pPr>
      <w:keepNext/>
      <w:keepLines/>
      <w:spacing w:after="0" w:line="240" w:lineRule="auto"/>
      <w:outlineLvl w:val="2"/>
    </w:pPr>
    <w:rPr>
      <w:rFonts w:asciiTheme="majorHAnsi" w:eastAsiaTheme="majorEastAsia" w:hAnsiTheme="majorHAnsi" w:cstheme="majorBidi"/>
      <w:b/>
      <w:caps/>
    </w:rPr>
  </w:style>
  <w:style w:type="paragraph" w:styleId="Heading6">
    <w:name w:val="heading 6"/>
    <w:basedOn w:val="Normal"/>
    <w:next w:val="Normal"/>
    <w:link w:val="Heading6Char"/>
    <w:uiPriority w:val="3"/>
    <w:semiHidden/>
    <w:unhideWhenUsed/>
    <w:qFormat/>
    <w:rsid w:val="00974B71"/>
    <w:pPr>
      <w:keepNext/>
      <w:keepLines/>
      <w:spacing w:before="40" w:after="0"/>
      <w:outlineLvl w:val="5"/>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74B71"/>
    <w:rPr>
      <w:rFonts w:asciiTheme="majorHAnsi" w:eastAsiaTheme="majorEastAsia" w:hAnsiTheme="majorHAnsi" w:cstheme="majorBidi"/>
      <w:caps/>
      <w:color w:val="724109" w:themeColor="accent1" w:themeShade="80"/>
      <w:sz w:val="28"/>
      <w:szCs w:val="32"/>
      <w:lang w:eastAsia="ja-JP"/>
    </w:rPr>
  </w:style>
  <w:style w:type="character" w:customStyle="1" w:styleId="Heading2Char">
    <w:name w:val="Heading 2 Char"/>
    <w:basedOn w:val="DefaultParagraphFont"/>
    <w:link w:val="Heading2"/>
    <w:uiPriority w:val="3"/>
    <w:rsid w:val="00974B71"/>
    <w:rPr>
      <w:rFonts w:asciiTheme="majorHAnsi" w:eastAsiaTheme="majorEastAsia" w:hAnsiTheme="majorHAnsi" w:cstheme="majorBidi"/>
      <w:caps/>
      <w:color w:val="724109" w:themeColor="accent1" w:themeShade="80"/>
      <w:sz w:val="28"/>
      <w:szCs w:val="26"/>
      <w:lang w:eastAsia="ja-JP"/>
    </w:rPr>
  </w:style>
  <w:style w:type="paragraph" w:customStyle="1" w:styleId="ContactInfo">
    <w:name w:val="Contact Info"/>
    <w:basedOn w:val="Normal"/>
    <w:uiPriority w:val="4"/>
    <w:qFormat/>
    <w:rsid w:val="0038101A"/>
    <w:pPr>
      <w:spacing w:after="120"/>
    </w:pPr>
    <w:rPr>
      <w:rFonts w:eastAsiaTheme="minorEastAsia"/>
      <w:lang w:eastAsia="ja-JP"/>
    </w:rPr>
  </w:style>
  <w:style w:type="character" w:styleId="Strong">
    <w:name w:val="Strong"/>
    <w:basedOn w:val="DefaultParagraphFont"/>
    <w:uiPriority w:val="4"/>
    <w:qFormat/>
    <w:rsid w:val="0038101A"/>
    <w:rPr>
      <w:b/>
      <w:bCs/>
    </w:rPr>
  </w:style>
  <w:style w:type="paragraph" w:styleId="Title">
    <w:name w:val="Title"/>
    <w:basedOn w:val="Normal"/>
    <w:link w:val="TitleChar"/>
    <w:uiPriority w:val="1"/>
    <w:qFormat/>
    <w:rsid w:val="0038101A"/>
    <w:pPr>
      <w:spacing w:before="60" w:after="0" w:line="240" w:lineRule="auto"/>
      <w:contextualSpacing/>
    </w:pPr>
    <w:rPr>
      <w:rFonts w:asciiTheme="majorHAnsi" w:eastAsiaTheme="majorEastAsia" w:hAnsiTheme="majorHAnsi" w:cstheme="majorBidi"/>
      <w:caps/>
      <w:color w:val="724109" w:themeColor="accent1" w:themeShade="80"/>
      <w:kern w:val="28"/>
      <w:sz w:val="32"/>
      <w:szCs w:val="56"/>
      <w:lang w:eastAsia="ja-JP"/>
    </w:rPr>
  </w:style>
  <w:style w:type="character" w:customStyle="1" w:styleId="TitleChar">
    <w:name w:val="Title Char"/>
    <w:basedOn w:val="DefaultParagraphFont"/>
    <w:link w:val="Title"/>
    <w:uiPriority w:val="1"/>
    <w:rsid w:val="0038101A"/>
    <w:rPr>
      <w:rFonts w:asciiTheme="majorHAnsi" w:eastAsiaTheme="majorEastAsia" w:hAnsiTheme="majorHAnsi" w:cstheme="majorBidi"/>
      <w:caps/>
      <w:color w:val="724109" w:themeColor="accent1" w:themeShade="80"/>
      <w:kern w:val="28"/>
      <w:sz w:val="32"/>
      <w:szCs w:val="56"/>
      <w:lang w:eastAsia="ja-JP"/>
    </w:rPr>
  </w:style>
  <w:style w:type="paragraph" w:customStyle="1" w:styleId="Photo">
    <w:name w:val="Photo"/>
    <w:basedOn w:val="Normal"/>
    <w:qFormat/>
    <w:rsid w:val="0038101A"/>
    <w:pPr>
      <w:pBdr>
        <w:top w:val="single" w:sz="18" w:space="2" w:color="724109" w:themeColor="accent1" w:themeShade="80"/>
        <w:bottom w:val="single" w:sz="18" w:space="2" w:color="724109"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38101A"/>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38101A"/>
    <w:rPr>
      <w:rFonts w:asciiTheme="majorHAnsi" w:eastAsiaTheme="minorEastAsia" w:hAnsiTheme="majorHAnsi"/>
      <w:caps/>
      <w:color w:val="5A5A5A" w:themeColor="text1" w:themeTint="A5"/>
      <w:sz w:val="24"/>
      <w:szCs w:val="24"/>
      <w:lang w:eastAsia="ja-JP"/>
    </w:rPr>
  </w:style>
  <w:style w:type="character" w:styleId="PlaceholderText">
    <w:name w:val="Placeholder Text"/>
    <w:basedOn w:val="DefaultParagraphFont"/>
    <w:uiPriority w:val="99"/>
    <w:semiHidden/>
    <w:rsid w:val="0038101A"/>
    <w:rPr>
      <w:color w:val="808080"/>
    </w:rPr>
  </w:style>
  <w:style w:type="paragraph" w:styleId="Header">
    <w:name w:val="header"/>
    <w:basedOn w:val="Normal"/>
    <w:link w:val="HeaderChar"/>
    <w:uiPriority w:val="99"/>
    <w:unhideWhenUsed/>
    <w:rsid w:val="0038101A"/>
    <w:pPr>
      <w:spacing w:after="0" w:line="240" w:lineRule="auto"/>
      <w:ind w:left="-3787"/>
    </w:pPr>
    <w:rPr>
      <w:rFonts w:asciiTheme="majorHAnsi" w:eastAsiaTheme="minorEastAsia" w:hAnsiTheme="majorHAnsi"/>
      <w:color w:val="724109" w:themeColor="accent1" w:themeShade="80"/>
      <w:sz w:val="28"/>
      <w:lang w:eastAsia="ja-JP"/>
    </w:rPr>
  </w:style>
  <w:style w:type="character" w:customStyle="1" w:styleId="HeaderChar">
    <w:name w:val="Header Char"/>
    <w:basedOn w:val="DefaultParagraphFont"/>
    <w:link w:val="Header"/>
    <w:uiPriority w:val="99"/>
    <w:rsid w:val="0038101A"/>
    <w:rPr>
      <w:rFonts w:asciiTheme="majorHAnsi" w:eastAsiaTheme="minorEastAsia" w:hAnsiTheme="majorHAnsi"/>
      <w:color w:val="724109" w:themeColor="accent1" w:themeShade="80"/>
      <w:sz w:val="28"/>
      <w:szCs w:val="24"/>
      <w:lang w:eastAsia="ja-JP"/>
    </w:rPr>
  </w:style>
  <w:style w:type="paragraph" w:styleId="Footer">
    <w:name w:val="footer"/>
    <w:basedOn w:val="Normal"/>
    <w:link w:val="FooterChar"/>
    <w:uiPriority w:val="99"/>
    <w:unhideWhenUsed/>
    <w:rsid w:val="0038101A"/>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38101A"/>
    <w:rPr>
      <w:rFonts w:eastAsiaTheme="minorEastAsia"/>
      <w:sz w:val="24"/>
      <w:szCs w:val="24"/>
      <w:lang w:eastAsia="ja-JP"/>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next w:val="Signature"/>
    <w:link w:val="ClosingChar"/>
    <w:uiPriority w:val="6"/>
    <w:qFormat/>
    <w:rsid w:val="0038101A"/>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6"/>
    <w:rsid w:val="00974B71"/>
    <w:rPr>
      <w:rFonts w:eastAsiaTheme="minorEastAsia"/>
      <w:bCs/>
      <w:sz w:val="24"/>
      <w:szCs w:val="18"/>
    </w:rPr>
  </w:style>
  <w:style w:type="paragraph" w:styleId="Signature">
    <w:name w:val="Signature"/>
    <w:basedOn w:val="Normal"/>
    <w:next w:val="Normal"/>
    <w:link w:val="SignatureChar"/>
    <w:uiPriority w:val="7"/>
    <w:qFormat/>
    <w:rsid w:val="0038101A"/>
    <w:pPr>
      <w:spacing w:before="720" w:line="240" w:lineRule="auto"/>
      <w:contextualSpacing/>
    </w:pPr>
    <w:rPr>
      <w:rFonts w:eastAsiaTheme="minorEastAsia"/>
      <w:bCs/>
      <w:color w:val="262626" w:themeColor="text1" w:themeTint="D9"/>
      <w:szCs w:val="18"/>
    </w:rPr>
  </w:style>
  <w:style w:type="character" w:customStyle="1" w:styleId="SignatureChar">
    <w:name w:val="Signature Char"/>
    <w:basedOn w:val="DefaultParagraphFont"/>
    <w:link w:val="Signature"/>
    <w:uiPriority w:val="7"/>
    <w:rsid w:val="00974B71"/>
    <w:rPr>
      <w:rFonts w:eastAsiaTheme="minorEastAsia"/>
      <w:bCs/>
      <w:color w:val="262626" w:themeColor="text1" w:themeTint="D9"/>
      <w:sz w:val="24"/>
      <w:szCs w:val="18"/>
    </w:rPr>
  </w:style>
  <w:style w:type="paragraph" w:styleId="Salutation">
    <w:name w:val="Salutation"/>
    <w:basedOn w:val="Normal"/>
    <w:next w:val="Normal"/>
    <w:link w:val="SalutationChar"/>
    <w:uiPriority w:val="5"/>
    <w:qFormat/>
    <w:rsid w:val="0038101A"/>
    <w:pPr>
      <w:spacing w:before="800" w:after="180" w:line="240" w:lineRule="auto"/>
    </w:pPr>
    <w:rPr>
      <w:rFonts w:eastAsiaTheme="minorEastAsia"/>
      <w:bCs/>
      <w:color w:val="262626" w:themeColor="text1" w:themeTint="D9"/>
      <w:szCs w:val="18"/>
    </w:rPr>
  </w:style>
  <w:style w:type="character" w:customStyle="1" w:styleId="SalutationChar">
    <w:name w:val="Salutation Char"/>
    <w:basedOn w:val="DefaultParagraphFont"/>
    <w:link w:val="Salutation"/>
    <w:uiPriority w:val="5"/>
    <w:rsid w:val="00974B71"/>
    <w:rPr>
      <w:rFonts w:eastAsiaTheme="minorEastAsia"/>
      <w:bCs/>
      <w:color w:val="262626" w:themeColor="text1" w:themeTint="D9"/>
      <w:sz w:val="24"/>
      <w:szCs w:val="18"/>
    </w:rPr>
  </w:style>
  <w:style w:type="character" w:customStyle="1" w:styleId="Heading3Char">
    <w:name w:val="Heading 3 Char"/>
    <w:basedOn w:val="DefaultParagraphFont"/>
    <w:link w:val="Heading3"/>
    <w:uiPriority w:val="3"/>
    <w:rsid w:val="00974B71"/>
    <w:rPr>
      <w:rFonts w:asciiTheme="majorHAnsi" w:eastAsiaTheme="majorEastAsia" w:hAnsiTheme="majorHAnsi" w:cstheme="majorBidi"/>
      <w:b/>
      <w:caps/>
      <w:sz w:val="24"/>
      <w:szCs w:val="24"/>
    </w:rPr>
  </w:style>
  <w:style w:type="character" w:customStyle="1" w:styleId="Heading6Char">
    <w:name w:val="Heading 6 Char"/>
    <w:basedOn w:val="DefaultParagraphFont"/>
    <w:link w:val="Heading6"/>
    <w:uiPriority w:val="3"/>
    <w:semiHidden/>
    <w:rsid w:val="00974B71"/>
    <w:rPr>
      <w:rFonts w:asciiTheme="majorHAnsi" w:eastAsiaTheme="majorEastAsia" w:hAnsiTheme="majorHAnsi" w:cstheme="majorBidi"/>
      <w:color w:val="714109" w:themeColor="accent1" w:themeShade="7F"/>
      <w:sz w:val="24"/>
      <w:szCs w:val="24"/>
    </w:rPr>
  </w:style>
  <w:style w:type="paragraph" w:styleId="Date">
    <w:name w:val="Date"/>
    <w:basedOn w:val="Normal"/>
    <w:next w:val="Normal"/>
    <w:link w:val="DateChar"/>
    <w:uiPriority w:val="5"/>
    <w:qFormat/>
    <w:rsid w:val="00974B71"/>
    <w:pPr>
      <w:spacing w:before="720" w:line="240" w:lineRule="auto"/>
      <w:contextualSpacing/>
    </w:pPr>
    <w:rPr>
      <w:rFonts w:asciiTheme="majorHAnsi" w:eastAsiaTheme="minorEastAsia" w:hAnsiTheme="majorHAnsi"/>
      <w:bCs/>
      <w:color w:val="262626" w:themeColor="text1" w:themeTint="D9"/>
      <w:szCs w:val="18"/>
    </w:rPr>
  </w:style>
  <w:style w:type="character" w:customStyle="1" w:styleId="DateChar">
    <w:name w:val="Date Char"/>
    <w:basedOn w:val="DefaultParagraphFont"/>
    <w:link w:val="Date"/>
    <w:uiPriority w:val="5"/>
    <w:rsid w:val="005C0509"/>
    <w:rPr>
      <w:rFonts w:asciiTheme="majorHAnsi" w:eastAsiaTheme="minorEastAsia" w:hAnsiTheme="majorHAnsi"/>
      <w:bCs/>
      <w:color w:val="262626" w:themeColor="text1" w:themeTint="D9"/>
      <w:szCs w:val="18"/>
    </w:rPr>
  </w:style>
  <w:style w:type="character" w:styleId="Hyperlink">
    <w:name w:val="Hyperlink"/>
    <w:basedOn w:val="DefaultParagraphFont"/>
    <w:uiPriority w:val="99"/>
    <w:unhideWhenUsed/>
    <w:rsid w:val="007C681A"/>
    <w:rPr>
      <w:color w:val="2998E3" w:themeColor="hyperlink"/>
      <w:u w:val="single"/>
    </w:rPr>
  </w:style>
  <w:style w:type="character" w:styleId="FollowedHyperlink">
    <w:name w:val="FollowedHyperlink"/>
    <w:basedOn w:val="DefaultParagraphFont"/>
    <w:uiPriority w:val="99"/>
    <w:semiHidden/>
    <w:unhideWhenUsed/>
    <w:rsid w:val="00A2267B"/>
    <w:rPr>
      <w:color w:val="8C8C8C" w:themeColor="followedHyperlink"/>
      <w:u w:val="single"/>
    </w:rPr>
  </w:style>
  <w:style w:type="paragraph" w:customStyle="1" w:styleId="A5C0C36CC9C141A9A69D49CF96F6F2BD">
    <w:name w:val="A5C0C36CC9C141A9A69D49CF96F6F2BD"/>
    <w:rsid w:val="00E6366A"/>
    <w:pPr>
      <w:spacing w:after="160"/>
    </w:pPr>
    <w:rPr>
      <w:rFonts w:eastAsiaTheme="minorEastAsia"/>
      <w:sz w:val="22"/>
      <w:szCs w:val="22"/>
    </w:rPr>
  </w:style>
  <w:style w:type="paragraph" w:styleId="ListParagraph">
    <w:name w:val="List Paragraph"/>
    <w:basedOn w:val="Normal"/>
    <w:uiPriority w:val="34"/>
    <w:qFormat/>
    <w:rsid w:val="006164B7"/>
    <w:pPr>
      <w:spacing w:after="0" w:line="240" w:lineRule="auto"/>
      <w:ind w:left="720"/>
      <w:contextualSpacing/>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C01016"/>
    <w:rPr>
      <w:sz w:val="16"/>
      <w:szCs w:val="16"/>
    </w:rPr>
  </w:style>
  <w:style w:type="paragraph" w:styleId="CommentText">
    <w:name w:val="annotation text"/>
    <w:basedOn w:val="Normal"/>
    <w:link w:val="CommentTextChar"/>
    <w:uiPriority w:val="99"/>
    <w:semiHidden/>
    <w:unhideWhenUsed/>
    <w:rsid w:val="00C01016"/>
    <w:pPr>
      <w:spacing w:line="240" w:lineRule="auto"/>
    </w:pPr>
    <w:rPr>
      <w:sz w:val="20"/>
      <w:szCs w:val="20"/>
    </w:rPr>
  </w:style>
  <w:style w:type="character" w:customStyle="1" w:styleId="CommentTextChar">
    <w:name w:val="Comment Text Char"/>
    <w:basedOn w:val="DefaultParagraphFont"/>
    <w:link w:val="CommentText"/>
    <w:uiPriority w:val="99"/>
    <w:semiHidden/>
    <w:rsid w:val="00C01016"/>
    <w:rPr>
      <w:sz w:val="20"/>
      <w:szCs w:val="20"/>
    </w:rPr>
  </w:style>
  <w:style w:type="paragraph" w:styleId="CommentSubject">
    <w:name w:val="annotation subject"/>
    <w:basedOn w:val="CommentText"/>
    <w:next w:val="CommentText"/>
    <w:link w:val="CommentSubjectChar"/>
    <w:uiPriority w:val="99"/>
    <w:semiHidden/>
    <w:unhideWhenUsed/>
    <w:rsid w:val="00C01016"/>
    <w:rPr>
      <w:b/>
      <w:bCs/>
    </w:rPr>
  </w:style>
  <w:style w:type="character" w:customStyle="1" w:styleId="CommentSubjectChar">
    <w:name w:val="Comment Subject Char"/>
    <w:basedOn w:val="CommentTextChar"/>
    <w:link w:val="CommentSubject"/>
    <w:uiPriority w:val="99"/>
    <w:semiHidden/>
    <w:rsid w:val="00C01016"/>
    <w:rPr>
      <w:b/>
      <w:bCs/>
      <w:sz w:val="20"/>
      <w:szCs w:val="20"/>
    </w:rPr>
  </w:style>
  <w:style w:type="paragraph" w:styleId="BalloonText">
    <w:name w:val="Balloon Text"/>
    <w:basedOn w:val="Normal"/>
    <w:link w:val="BalloonTextChar"/>
    <w:uiPriority w:val="99"/>
    <w:semiHidden/>
    <w:unhideWhenUsed/>
    <w:rsid w:val="00C01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github.com/lanzman"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kaggle.com/lanzma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nzamike@gmail.com" TargetMode="External"/><Relationship Id="rId24" Type="http://schemas.openxmlformats.org/officeDocument/2006/relationships/hyperlink" Target="https://stackexchange.com/users/11463562/mike-lanza" TargetMode="External"/><Relationship Id="rId5" Type="http://schemas.openxmlformats.org/officeDocument/2006/relationships/webSettings" Target="webSettings.xml"/><Relationship Id="rId15" Type="http://schemas.openxmlformats.org/officeDocument/2006/relationships/hyperlink" Target="https://www.linkedin.com/in/mike-lanza/"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0.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lanzamike@gmail.com"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za\Desktop\New%20folder\tf1640216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25031ADE8B445083A64D0F20F7FD4F"/>
        <w:category>
          <w:name w:val="General"/>
          <w:gallery w:val="placeholder"/>
        </w:category>
        <w:types>
          <w:type w:val="bbPlcHdr"/>
        </w:types>
        <w:behaviors>
          <w:behavior w:val="content"/>
        </w:behaviors>
        <w:guid w:val="{D25CAB98-D73B-4E86-B69E-713404D63646}"/>
      </w:docPartPr>
      <w:docPartBody>
        <w:p w:rsidR="00E76D8C" w:rsidRDefault="004F774D">
          <w:pPr>
            <w:pStyle w:val="F725031ADE8B445083A64D0F20F7FD4F"/>
          </w:pPr>
          <w:r>
            <w:t>Street Address</w:t>
          </w:r>
          <w:r>
            <w:br/>
            <w:t>City, ST ZIP Code</w:t>
          </w:r>
        </w:p>
      </w:docPartBody>
    </w:docPart>
    <w:docPart>
      <w:docPartPr>
        <w:name w:val="1C2ACFFEC53E42B7817ADE50E6EE7A21"/>
        <w:category>
          <w:name w:val="General"/>
          <w:gallery w:val="placeholder"/>
        </w:category>
        <w:types>
          <w:type w:val="bbPlcHdr"/>
        </w:types>
        <w:behaviors>
          <w:behavior w:val="content"/>
        </w:behaviors>
        <w:guid w:val="{00EC681A-7168-4258-8E16-292512D48EFE}"/>
      </w:docPartPr>
      <w:docPartBody>
        <w:p w:rsidR="00E76D8C" w:rsidRDefault="00E76D8C">
          <w:pPr>
            <w:pStyle w:val="1C2ACFFEC53E42B7817ADE50E6EE7A21"/>
          </w:pPr>
          <w:r>
            <w:t>Position Title</w:t>
          </w:r>
        </w:p>
      </w:docPartBody>
    </w:docPart>
    <w:docPart>
      <w:docPartPr>
        <w:name w:val="744DBFF1E8B44AC08260AB1DF5947C85"/>
        <w:category>
          <w:name w:val="General"/>
          <w:gallery w:val="placeholder"/>
        </w:category>
        <w:types>
          <w:type w:val="bbPlcHdr"/>
        </w:types>
        <w:behaviors>
          <w:behavior w:val="content"/>
        </w:behaviors>
        <w:guid w:val="{A12B76CA-F9C7-41BF-83AB-29E7B02A5DCA}"/>
      </w:docPartPr>
      <w:docPartBody>
        <w:p w:rsidR="00A11218" w:rsidRDefault="00537BEC" w:rsidP="00537BEC">
          <w:pPr>
            <w:pStyle w:val="744DBFF1E8B44AC08260AB1DF5947C8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E8"/>
    <w:rsid w:val="00017D87"/>
    <w:rsid w:val="00341614"/>
    <w:rsid w:val="00446520"/>
    <w:rsid w:val="004954E8"/>
    <w:rsid w:val="004F774D"/>
    <w:rsid w:val="00537BEC"/>
    <w:rsid w:val="006D7A49"/>
    <w:rsid w:val="007C5A6B"/>
    <w:rsid w:val="00921963"/>
    <w:rsid w:val="009462EA"/>
    <w:rsid w:val="009B4E4D"/>
    <w:rsid w:val="00A11218"/>
    <w:rsid w:val="00A31E04"/>
    <w:rsid w:val="00AE4F08"/>
    <w:rsid w:val="00B478A1"/>
    <w:rsid w:val="00B7290C"/>
    <w:rsid w:val="00D04AA0"/>
    <w:rsid w:val="00D47FD8"/>
    <w:rsid w:val="00E36B71"/>
    <w:rsid w:val="00E4126E"/>
    <w:rsid w:val="00E76D8C"/>
    <w:rsid w:val="00F7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D35BD402242E2B010F49ED7C86B86">
    <w:name w:val="C19D35BD402242E2B010F49ED7C86B86"/>
  </w:style>
  <w:style w:type="paragraph" w:customStyle="1" w:styleId="ContactInfo">
    <w:name w:val="Contact Info"/>
    <w:basedOn w:val="Normal"/>
    <w:uiPriority w:val="4"/>
    <w:qFormat/>
    <w:pPr>
      <w:spacing w:after="120"/>
    </w:pPr>
    <w:rPr>
      <w:sz w:val="24"/>
      <w:szCs w:val="24"/>
      <w:lang w:eastAsia="ja-JP"/>
    </w:rPr>
  </w:style>
  <w:style w:type="paragraph" w:customStyle="1" w:styleId="A5C0C36CC9C141A9A69D49CF96F6F2BD">
    <w:name w:val="A5C0C36CC9C141A9A69D49CF96F6F2BD"/>
  </w:style>
  <w:style w:type="paragraph" w:customStyle="1" w:styleId="9DD36E5D887B4CAFABE772022A247759">
    <w:name w:val="9DD36E5D887B4CAFABE772022A247759"/>
  </w:style>
  <w:style w:type="paragraph" w:customStyle="1" w:styleId="89A952411E2B4B0DB7AEEA39F242E115">
    <w:name w:val="89A952411E2B4B0DB7AEEA39F242E115"/>
  </w:style>
  <w:style w:type="character" w:styleId="PlaceholderText">
    <w:name w:val="Placeholder Text"/>
    <w:basedOn w:val="DefaultParagraphFont"/>
    <w:uiPriority w:val="99"/>
    <w:semiHidden/>
    <w:rsid w:val="00537BEC"/>
    <w:rPr>
      <w:color w:val="808080"/>
    </w:rPr>
  </w:style>
  <w:style w:type="paragraph" w:customStyle="1" w:styleId="4C09130AF3394A90831A8472467B37E5">
    <w:name w:val="4C09130AF3394A90831A8472467B37E5"/>
  </w:style>
  <w:style w:type="paragraph" w:customStyle="1" w:styleId="638C68BB19AD48539277FB52681FF37C">
    <w:name w:val="638C68BB19AD48539277FB52681FF37C"/>
  </w:style>
  <w:style w:type="paragraph" w:customStyle="1" w:styleId="A615EF42D3DB47E8914F471B0E6DAE7A">
    <w:name w:val="A615EF42D3DB47E8914F471B0E6DAE7A"/>
  </w:style>
  <w:style w:type="paragraph" w:customStyle="1" w:styleId="F030184B466941A8B2129DE873444685">
    <w:name w:val="F030184B466941A8B2129DE873444685"/>
  </w:style>
  <w:style w:type="paragraph" w:customStyle="1" w:styleId="C4B3DECD5A6946469A8D69CC546874B3">
    <w:name w:val="C4B3DECD5A6946469A8D69CC546874B3"/>
  </w:style>
  <w:style w:type="paragraph" w:customStyle="1" w:styleId="0830274E51F44B279064180FC88D8AA2">
    <w:name w:val="0830274E51F44B279064180FC88D8AA2"/>
  </w:style>
  <w:style w:type="paragraph" w:customStyle="1" w:styleId="4CE35E6914764315A7E937DDF57EBC22">
    <w:name w:val="4CE35E6914764315A7E937DDF57EBC22"/>
  </w:style>
  <w:style w:type="paragraph" w:customStyle="1" w:styleId="9A85B8D03F434141B3996A6BBE7D3806">
    <w:name w:val="9A85B8D03F434141B3996A6BBE7D3806"/>
  </w:style>
  <w:style w:type="paragraph" w:customStyle="1" w:styleId="6A7A89F87B3440BC8FF3D9A0320936ED">
    <w:name w:val="6A7A89F87B3440BC8FF3D9A0320936ED"/>
  </w:style>
  <w:style w:type="paragraph" w:customStyle="1" w:styleId="054A3CA40EF743C6843465CF9E554A55">
    <w:name w:val="054A3CA40EF743C6843465CF9E554A55"/>
  </w:style>
  <w:style w:type="paragraph" w:customStyle="1" w:styleId="67F83397A9D7484CBD0C475F9A53D6AF">
    <w:name w:val="67F83397A9D7484CBD0C475F9A53D6AF"/>
  </w:style>
  <w:style w:type="paragraph" w:customStyle="1" w:styleId="12FCC97843F94C668914F236F1DE2CA3">
    <w:name w:val="12FCC97843F94C668914F236F1DE2CA3"/>
  </w:style>
  <w:style w:type="paragraph" w:customStyle="1" w:styleId="F725031ADE8B445083A64D0F20F7FD4F">
    <w:name w:val="F725031ADE8B445083A64D0F20F7FD4F"/>
  </w:style>
  <w:style w:type="paragraph" w:customStyle="1" w:styleId="1C2ACFFEC53E42B7817ADE50E6EE7A21">
    <w:name w:val="1C2ACFFEC53E42B7817ADE50E6EE7A21"/>
  </w:style>
  <w:style w:type="paragraph" w:customStyle="1" w:styleId="889FFB8B1D264F99B27073CD5C0898BD">
    <w:name w:val="889FFB8B1D264F99B27073CD5C0898BD"/>
    <w:rsid w:val="00E76D8C"/>
  </w:style>
  <w:style w:type="paragraph" w:customStyle="1" w:styleId="519CAEC7AFDA400598ACC89837E40D89">
    <w:name w:val="519CAEC7AFDA400598ACC89837E40D89"/>
    <w:rsid w:val="00E76D8C"/>
  </w:style>
  <w:style w:type="paragraph" w:customStyle="1" w:styleId="17810B17439F4E7CBA9DA901CE03D55C">
    <w:name w:val="17810B17439F4E7CBA9DA901CE03D55C"/>
    <w:rsid w:val="00E76D8C"/>
  </w:style>
  <w:style w:type="paragraph" w:customStyle="1" w:styleId="A8CEDFFA6BF24BC0BC22C0430FAFDDB8">
    <w:name w:val="A8CEDFFA6BF24BC0BC22C0430FAFDDB8"/>
    <w:rsid w:val="00E76D8C"/>
  </w:style>
  <w:style w:type="paragraph" w:customStyle="1" w:styleId="9B89367A945946349AE7D519FA19522F">
    <w:name w:val="9B89367A945946349AE7D519FA19522F"/>
    <w:rsid w:val="00E76D8C"/>
  </w:style>
  <w:style w:type="paragraph" w:customStyle="1" w:styleId="2DDEAEF9BD934AA590BCF9A9BAB2D216">
    <w:name w:val="2DDEAEF9BD934AA590BCF9A9BAB2D216"/>
    <w:rsid w:val="00E76D8C"/>
  </w:style>
  <w:style w:type="paragraph" w:customStyle="1" w:styleId="10F0816AFF2F4C34850DCB5374961125">
    <w:name w:val="10F0816AFF2F4C34850DCB5374961125"/>
    <w:rsid w:val="00E76D8C"/>
  </w:style>
  <w:style w:type="paragraph" w:customStyle="1" w:styleId="8C11F52642484BB49B8E26EA5459464F">
    <w:name w:val="8C11F52642484BB49B8E26EA5459464F"/>
    <w:rsid w:val="00E76D8C"/>
  </w:style>
  <w:style w:type="paragraph" w:customStyle="1" w:styleId="6081C4AD95E14EB7B1E02A29EE17AFD5">
    <w:name w:val="6081C4AD95E14EB7B1E02A29EE17AFD5"/>
    <w:rsid w:val="00E76D8C"/>
  </w:style>
  <w:style w:type="paragraph" w:customStyle="1" w:styleId="88189B58C42549BEA260DF733E9A2665">
    <w:name w:val="88189B58C42549BEA260DF733E9A2665"/>
    <w:rsid w:val="00E76D8C"/>
  </w:style>
  <w:style w:type="paragraph" w:customStyle="1" w:styleId="C9293E87E37845918366BEBA020078E7">
    <w:name w:val="C9293E87E37845918366BEBA020078E7"/>
    <w:rsid w:val="00E76D8C"/>
  </w:style>
  <w:style w:type="paragraph" w:customStyle="1" w:styleId="F65990F047CC4F2681BD13D359F93602">
    <w:name w:val="F65990F047CC4F2681BD13D359F93602"/>
    <w:rsid w:val="00E76D8C"/>
  </w:style>
  <w:style w:type="paragraph" w:customStyle="1" w:styleId="7ABE3BFD70DB46DFA28B0E9F58C6A445">
    <w:name w:val="7ABE3BFD70DB46DFA28B0E9F58C6A445"/>
    <w:rsid w:val="00E76D8C"/>
  </w:style>
  <w:style w:type="paragraph" w:customStyle="1" w:styleId="9BD50924754642DABBB117C8B3CBFE31">
    <w:name w:val="9BD50924754642DABBB117C8B3CBFE31"/>
    <w:rsid w:val="00E76D8C"/>
  </w:style>
  <w:style w:type="paragraph" w:customStyle="1" w:styleId="88BAFE4456EF4FDA94F2E8C9030710FA">
    <w:name w:val="88BAFE4456EF4FDA94F2E8C9030710FA"/>
    <w:rsid w:val="00E76D8C"/>
  </w:style>
  <w:style w:type="paragraph" w:customStyle="1" w:styleId="EC6FCDB9128842E28D1086146A9AA867">
    <w:name w:val="EC6FCDB9128842E28D1086146A9AA867"/>
    <w:rsid w:val="00E76D8C"/>
  </w:style>
  <w:style w:type="paragraph" w:customStyle="1" w:styleId="405EF727CE80483EA535416CA87A44CC">
    <w:name w:val="405EF727CE80483EA535416CA87A44CC"/>
    <w:rsid w:val="00E76D8C"/>
  </w:style>
  <w:style w:type="paragraph" w:customStyle="1" w:styleId="3307124671FD49DDA484965E3F96921A">
    <w:name w:val="3307124671FD49DDA484965E3F96921A"/>
    <w:rsid w:val="00E76D8C"/>
  </w:style>
  <w:style w:type="paragraph" w:customStyle="1" w:styleId="392DFABDE88A4852AB2D0DD52B183A7E">
    <w:name w:val="392DFABDE88A4852AB2D0DD52B183A7E"/>
    <w:rsid w:val="00E76D8C"/>
  </w:style>
  <w:style w:type="paragraph" w:customStyle="1" w:styleId="C298B67B2A4C494B88271C5BCC750127">
    <w:name w:val="C298B67B2A4C494B88271C5BCC750127"/>
    <w:rsid w:val="00E76D8C"/>
  </w:style>
  <w:style w:type="paragraph" w:customStyle="1" w:styleId="BB43410301C14546978EE46FB439DB8C">
    <w:name w:val="BB43410301C14546978EE46FB439DB8C"/>
    <w:rsid w:val="00E76D8C"/>
  </w:style>
  <w:style w:type="paragraph" w:customStyle="1" w:styleId="8F992725D3F949F3A23A6022130CEFF3">
    <w:name w:val="8F992725D3F949F3A23A6022130CEFF3"/>
    <w:rsid w:val="00E76D8C"/>
  </w:style>
  <w:style w:type="paragraph" w:customStyle="1" w:styleId="27B034D117F24C6DB379D2851A3DBD3E">
    <w:name w:val="27B034D117F24C6DB379D2851A3DBD3E"/>
    <w:rsid w:val="00E76D8C"/>
  </w:style>
  <w:style w:type="paragraph" w:customStyle="1" w:styleId="8077F8855A9F45E2B1E22B32AFF394EE">
    <w:name w:val="8077F8855A9F45E2B1E22B32AFF394EE"/>
    <w:rsid w:val="00E76D8C"/>
  </w:style>
  <w:style w:type="paragraph" w:customStyle="1" w:styleId="3BC72A7CD9BB4F72AA9CFEC2613B8454">
    <w:name w:val="3BC72A7CD9BB4F72AA9CFEC2613B8454"/>
    <w:rsid w:val="00E76D8C"/>
  </w:style>
  <w:style w:type="paragraph" w:customStyle="1" w:styleId="CA86E1ACF1914704A55ABFF9DE4E9685">
    <w:name w:val="CA86E1ACF1914704A55ABFF9DE4E9685"/>
    <w:rsid w:val="00E76D8C"/>
  </w:style>
  <w:style w:type="paragraph" w:customStyle="1" w:styleId="D2479DD5EF3E4AB487F525C966CE89C0">
    <w:name w:val="D2479DD5EF3E4AB487F525C966CE89C0"/>
    <w:rsid w:val="00E76D8C"/>
  </w:style>
  <w:style w:type="paragraph" w:customStyle="1" w:styleId="16EC80F6149C43338733B819B0DA33C3">
    <w:name w:val="16EC80F6149C43338733B819B0DA33C3"/>
    <w:rsid w:val="00E76D8C"/>
  </w:style>
  <w:style w:type="paragraph" w:customStyle="1" w:styleId="63E8E86840F04F91883123FA4025A255">
    <w:name w:val="63E8E86840F04F91883123FA4025A255"/>
    <w:rsid w:val="00E76D8C"/>
    <w:pPr>
      <w:spacing w:after="280"/>
    </w:pPr>
    <w:rPr>
      <w:rFonts w:eastAsiaTheme="minorHAnsi"/>
      <w:sz w:val="24"/>
      <w:szCs w:val="24"/>
    </w:rPr>
  </w:style>
  <w:style w:type="paragraph" w:customStyle="1" w:styleId="A44179DBAD3F4E3DAA61D17335FC5AB3">
    <w:name w:val="A44179DBAD3F4E3DAA61D17335FC5AB3"/>
    <w:rsid w:val="00E76D8C"/>
  </w:style>
  <w:style w:type="paragraph" w:customStyle="1" w:styleId="54F137633BCF4A1AA9C6697CA31934B7">
    <w:name w:val="54F137633BCF4A1AA9C6697CA31934B7"/>
    <w:rsid w:val="00E76D8C"/>
  </w:style>
  <w:style w:type="paragraph" w:customStyle="1" w:styleId="5600251001004588A3F24B926A52F673">
    <w:name w:val="5600251001004588A3F24B926A52F673"/>
    <w:rsid w:val="00E76D8C"/>
  </w:style>
  <w:style w:type="paragraph" w:customStyle="1" w:styleId="EFF0CA162695428CB439845287936164">
    <w:name w:val="EFF0CA162695428CB439845287936164"/>
    <w:rsid w:val="00E76D8C"/>
  </w:style>
  <w:style w:type="paragraph" w:customStyle="1" w:styleId="18E9A8313A954933AF0E09DB07AC05F7">
    <w:name w:val="18E9A8313A954933AF0E09DB07AC05F7"/>
    <w:rsid w:val="00E76D8C"/>
  </w:style>
  <w:style w:type="paragraph" w:customStyle="1" w:styleId="87BC19054DC84A96A23450F4FA8960B4">
    <w:name w:val="87BC19054DC84A96A23450F4FA8960B4"/>
    <w:rsid w:val="00E76D8C"/>
  </w:style>
  <w:style w:type="paragraph" w:customStyle="1" w:styleId="A4942EE3840944C59C0C1DD75CE733E8">
    <w:name w:val="A4942EE3840944C59C0C1DD75CE733E8"/>
    <w:rsid w:val="00E76D8C"/>
  </w:style>
  <w:style w:type="paragraph" w:customStyle="1" w:styleId="719A1596CB5D4EFE8A6374353639309F">
    <w:name w:val="719A1596CB5D4EFE8A6374353639309F"/>
    <w:rsid w:val="00E76D8C"/>
  </w:style>
  <w:style w:type="paragraph" w:customStyle="1" w:styleId="1922E0848C2A4833BE2C486629596FCA">
    <w:name w:val="1922E0848C2A4833BE2C486629596FCA"/>
    <w:rsid w:val="00E76D8C"/>
  </w:style>
  <w:style w:type="paragraph" w:customStyle="1" w:styleId="5A843F265BD54760A40DABFA9854601B">
    <w:name w:val="5A843F265BD54760A40DABFA9854601B"/>
    <w:rsid w:val="00E76D8C"/>
  </w:style>
  <w:style w:type="paragraph" w:customStyle="1" w:styleId="A37847F2E2B24F93963F0EFC361E7C89">
    <w:name w:val="A37847F2E2B24F93963F0EFC361E7C89"/>
    <w:rsid w:val="00E76D8C"/>
  </w:style>
  <w:style w:type="paragraph" w:customStyle="1" w:styleId="6ECD91CC81A2491EB25189AF9C62CABD">
    <w:name w:val="6ECD91CC81A2491EB25189AF9C62CABD"/>
    <w:rsid w:val="00E76D8C"/>
  </w:style>
  <w:style w:type="paragraph" w:customStyle="1" w:styleId="67C21420B04E4F03869AA1E7DF6851A2">
    <w:name w:val="67C21420B04E4F03869AA1E7DF6851A2"/>
    <w:rsid w:val="00E76D8C"/>
  </w:style>
  <w:style w:type="paragraph" w:customStyle="1" w:styleId="5B6B301E09CF4C76B57003CE33DF0EC4">
    <w:name w:val="5B6B301E09CF4C76B57003CE33DF0EC4"/>
    <w:rsid w:val="00E76D8C"/>
  </w:style>
  <w:style w:type="paragraph" w:customStyle="1" w:styleId="917C093C11BE43FEAF180AE30EB02FB9">
    <w:name w:val="917C093C11BE43FEAF180AE30EB02FB9"/>
    <w:rsid w:val="00E76D8C"/>
  </w:style>
  <w:style w:type="paragraph" w:customStyle="1" w:styleId="F62C70AE7B5544DC8D753D27D8EC3318">
    <w:name w:val="F62C70AE7B5544DC8D753D27D8EC3318"/>
    <w:rsid w:val="00E76D8C"/>
  </w:style>
  <w:style w:type="paragraph" w:customStyle="1" w:styleId="13039C31A6F74C33A7C592D83EE61B9F">
    <w:name w:val="13039C31A6F74C33A7C592D83EE61B9F"/>
    <w:rsid w:val="00E76D8C"/>
  </w:style>
  <w:style w:type="paragraph" w:customStyle="1" w:styleId="33873CAF9E0E4A1C9D654D2676272464">
    <w:name w:val="33873CAF9E0E4A1C9D654D2676272464"/>
    <w:rsid w:val="00E76D8C"/>
  </w:style>
  <w:style w:type="paragraph" w:customStyle="1" w:styleId="15F9250F6754426C9DD4A9C3433ECA01">
    <w:name w:val="15F9250F6754426C9DD4A9C3433ECA01"/>
    <w:rsid w:val="00E76D8C"/>
  </w:style>
  <w:style w:type="paragraph" w:customStyle="1" w:styleId="83AA451EE0524F62BBBF7B9DF469416C">
    <w:name w:val="83AA451EE0524F62BBBF7B9DF469416C"/>
    <w:rsid w:val="00E76D8C"/>
  </w:style>
  <w:style w:type="paragraph" w:customStyle="1" w:styleId="0479CE488F3F447CA545179AFA7F8160">
    <w:name w:val="0479CE488F3F447CA545179AFA7F8160"/>
    <w:rsid w:val="00E76D8C"/>
  </w:style>
  <w:style w:type="paragraph" w:customStyle="1" w:styleId="90F3A48D324D4E1AA83B6AA8952761CE">
    <w:name w:val="90F3A48D324D4E1AA83B6AA8952761CE"/>
    <w:rsid w:val="00E76D8C"/>
  </w:style>
  <w:style w:type="paragraph" w:customStyle="1" w:styleId="EF70FE3B1B0146199EF702D8D46D4FD1">
    <w:name w:val="EF70FE3B1B0146199EF702D8D46D4FD1"/>
    <w:rsid w:val="00E76D8C"/>
  </w:style>
  <w:style w:type="paragraph" w:customStyle="1" w:styleId="C63F265BE4ED4FDAA3A5967FD33F4D50">
    <w:name w:val="C63F265BE4ED4FDAA3A5967FD33F4D50"/>
    <w:rsid w:val="00E76D8C"/>
  </w:style>
  <w:style w:type="paragraph" w:customStyle="1" w:styleId="E7F0E8E7CB0F437682950DD392773518">
    <w:name w:val="E7F0E8E7CB0F437682950DD392773518"/>
    <w:rsid w:val="00E76D8C"/>
  </w:style>
  <w:style w:type="paragraph" w:customStyle="1" w:styleId="04A77F2969DF445AAD4F76686B751AF2">
    <w:name w:val="04A77F2969DF445AAD4F76686B751AF2"/>
    <w:rsid w:val="00E76D8C"/>
  </w:style>
  <w:style w:type="paragraph" w:customStyle="1" w:styleId="92851F59227D443EA0D4B889F37E3632">
    <w:name w:val="92851F59227D443EA0D4B889F37E3632"/>
    <w:rsid w:val="00E76D8C"/>
  </w:style>
  <w:style w:type="paragraph" w:customStyle="1" w:styleId="8FA37114DD4C470198848BF8385EB411">
    <w:name w:val="8FA37114DD4C470198848BF8385EB411"/>
    <w:rsid w:val="00E76D8C"/>
  </w:style>
  <w:style w:type="paragraph" w:customStyle="1" w:styleId="E22344C5B5B64284909FACB7395F4020">
    <w:name w:val="E22344C5B5B64284909FACB7395F4020"/>
    <w:rsid w:val="00E76D8C"/>
  </w:style>
  <w:style w:type="paragraph" w:customStyle="1" w:styleId="147C1EF3F4EA4ECEBDA3734C527EDA6C">
    <w:name w:val="147C1EF3F4EA4ECEBDA3734C527EDA6C"/>
    <w:rsid w:val="00E76D8C"/>
  </w:style>
  <w:style w:type="paragraph" w:customStyle="1" w:styleId="EF6A5ABBFFDD49FBB813E55EB6803B71">
    <w:name w:val="EF6A5ABBFFDD49FBB813E55EB6803B71"/>
    <w:rsid w:val="00E76D8C"/>
  </w:style>
  <w:style w:type="paragraph" w:customStyle="1" w:styleId="14BC746E20B54C1CA4B167AF6C5C4B5A">
    <w:name w:val="14BC746E20B54C1CA4B167AF6C5C4B5A"/>
    <w:rsid w:val="00E76D8C"/>
  </w:style>
  <w:style w:type="paragraph" w:customStyle="1" w:styleId="80AF334FCA9040B4871F1B570A6B605D">
    <w:name w:val="80AF334FCA9040B4871F1B570A6B605D"/>
    <w:rsid w:val="00E76D8C"/>
  </w:style>
  <w:style w:type="paragraph" w:customStyle="1" w:styleId="A3DE00B380C349028E20295578B6358B">
    <w:name w:val="A3DE00B380C349028E20295578B6358B"/>
    <w:rsid w:val="009B4E4D"/>
  </w:style>
  <w:style w:type="paragraph" w:customStyle="1" w:styleId="AA61265A8D6948D084CBDBA695AAB05B">
    <w:name w:val="AA61265A8D6948D084CBDBA695AAB05B"/>
    <w:rsid w:val="009B4E4D"/>
  </w:style>
  <w:style w:type="paragraph" w:customStyle="1" w:styleId="61A4B80B50B34E05A6C980067C2E99EC">
    <w:name w:val="61A4B80B50B34E05A6C980067C2E99EC"/>
    <w:rsid w:val="009B4E4D"/>
  </w:style>
  <w:style w:type="paragraph" w:customStyle="1" w:styleId="8D0793FB4DF244D09611B02760D77B88">
    <w:name w:val="8D0793FB4DF244D09611B02760D77B88"/>
    <w:rsid w:val="009B4E4D"/>
  </w:style>
  <w:style w:type="paragraph" w:customStyle="1" w:styleId="68091A6621A24375BE591C9055ADDE1B">
    <w:name w:val="68091A6621A24375BE591C9055ADDE1B"/>
    <w:rsid w:val="009B4E4D"/>
  </w:style>
  <w:style w:type="paragraph" w:customStyle="1" w:styleId="FCB3358BE957495BAEBF8A8731AA860A">
    <w:name w:val="FCB3358BE957495BAEBF8A8731AA860A"/>
    <w:rsid w:val="00A31E04"/>
  </w:style>
  <w:style w:type="paragraph" w:customStyle="1" w:styleId="0EAFF47EDBB04946A6C1BBA0F480B68D">
    <w:name w:val="0EAFF47EDBB04946A6C1BBA0F480B68D"/>
    <w:rsid w:val="00A31E04"/>
  </w:style>
  <w:style w:type="paragraph" w:customStyle="1" w:styleId="4E30C9451BF648748577D245E60E67CD">
    <w:name w:val="4E30C9451BF648748577D245E60E67CD"/>
    <w:rsid w:val="00A31E04"/>
  </w:style>
  <w:style w:type="paragraph" w:customStyle="1" w:styleId="A221C6FBF47B4C1DB6EEEFCB4FA5451A">
    <w:name w:val="A221C6FBF47B4C1DB6EEEFCB4FA5451A"/>
    <w:rsid w:val="00A31E04"/>
  </w:style>
  <w:style w:type="paragraph" w:customStyle="1" w:styleId="C05148141ECE498B8079036C8CA4FD43">
    <w:name w:val="C05148141ECE498B8079036C8CA4FD43"/>
    <w:rsid w:val="00A31E04"/>
  </w:style>
  <w:style w:type="paragraph" w:customStyle="1" w:styleId="043E775218AC4611B53F74957A307A80">
    <w:name w:val="043E775218AC4611B53F74957A307A80"/>
    <w:rsid w:val="00537BEC"/>
  </w:style>
  <w:style w:type="paragraph" w:customStyle="1" w:styleId="11E816BF72214C24BF2B022D2EC65CC3">
    <w:name w:val="11E816BF72214C24BF2B022D2EC65CC3"/>
    <w:rsid w:val="00537BEC"/>
  </w:style>
  <w:style w:type="paragraph" w:customStyle="1" w:styleId="661E7B91C13A4986BB81204693FD60A3">
    <w:name w:val="661E7B91C13A4986BB81204693FD60A3"/>
    <w:rsid w:val="00537BEC"/>
  </w:style>
  <w:style w:type="paragraph" w:customStyle="1" w:styleId="E52FF23EA3A84EF48589EC81F6EDA1CE">
    <w:name w:val="E52FF23EA3A84EF48589EC81F6EDA1CE"/>
    <w:rsid w:val="00537BEC"/>
  </w:style>
  <w:style w:type="paragraph" w:customStyle="1" w:styleId="46949C2021854020980BC7D514EA6309">
    <w:name w:val="46949C2021854020980BC7D514EA6309"/>
    <w:rsid w:val="00537BEC"/>
  </w:style>
  <w:style w:type="paragraph" w:customStyle="1" w:styleId="0926C06D4ACE4893876FADF3925B954A">
    <w:name w:val="0926C06D4ACE4893876FADF3925B954A"/>
    <w:rsid w:val="00537BEC"/>
  </w:style>
  <w:style w:type="paragraph" w:customStyle="1" w:styleId="15F40DCF75F842F6A6BD9F52E32EEC6D">
    <w:name w:val="15F40DCF75F842F6A6BD9F52E32EEC6D"/>
    <w:rsid w:val="00537BEC"/>
  </w:style>
  <w:style w:type="paragraph" w:customStyle="1" w:styleId="E46B2A9067824FC3ADE5B7BDF3766C33">
    <w:name w:val="E46B2A9067824FC3ADE5B7BDF3766C33"/>
    <w:rsid w:val="00537BEC"/>
  </w:style>
  <w:style w:type="paragraph" w:customStyle="1" w:styleId="5CCE6120561941379CD35DD86398E99E">
    <w:name w:val="5CCE6120561941379CD35DD86398E99E"/>
    <w:rsid w:val="00537BEC"/>
  </w:style>
  <w:style w:type="paragraph" w:customStyle="1" w:styleId="23432739F5384C5285D18E6C6495A82E">
    <w:name w:val="23432739F5384C5285D18E6C6495A82E"/>
    <w:rsid w:val="00537BEC"/>
  </w:style>
  <w:style w:type="paragraph" w:customStyle="1" w:styleId="744DBFF1E8B44AC08260AB1DF5947C85">
    <w:name w:val="744DBFF1E8B44AC08260AB1DF5947C85"/>
    <w:rsid w:val="00537BEC"/>
  </w:style>
  <w:style w:type="paragraph" w:customStyle="1" w:styleId="FD4AB0D28B954EC28085F6D90DBCB6BF">
    <w:name w:val="FD4AB0D28B954EC28085F6D90DBCB6BF"/>
    <w:rsid w:val="00537BEC"/>
  </w:style>
  <w:style w:type="paragraph" w:customStyle="1" w:styleId="CFF10640D08748089E0B905DC5AFC891">
    <w:name w:val="CFF10640D08748089E0B905DC5AFC891"/>
    <w:rsid w:val="00537BEC"/>
  </w:style>
  <w:style w:type="paragraph" w:customStyle="1" w:styleId="F0F62A680E5848208973C300E00A8476">
    <w:name w:val="F0F62A680E5848208973C300E00A8476"/>
    <w:rsid w:val="00537BEC"/>
  </w:style>
  <w:style w:type="paragraph" w:customStyle="1" w:styleId="1DDD4CA5E90F40AEABB4DF6FDCB981A5">
    <w:name w:val="1DDD4CA5E90F40AEABB4DF6FDCB981A5"/>
    <w:rsid w:val="00537BEC"/>
  </w:style>
  <w:style w:type="paragraph" w:customStyle="1" w:styleId="F365FF7099AC4E749B29843B1197D41F">
    <w:name w:val="F365FF7099AC4E749B29843B1197D41F"/>
    <w:rsid w:val="00537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D2485-D131-427A-B8F7-56C8F5F9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tf16402168</Template>
  <TotalTime>9</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 Lanza</dc:creator>
  <cp:keywords/>
  <dc:description/>
  <cp:lastModifiedBy>mlanza</cp:lastModifiedBy>
  <cp:revision>8</cp:revision>
  <cp:lastPrinted>2017-08-29T19:10:00Z</cp:lastPrinted>
  <dcterms:created xsi:type="dcterms:W3CDTF">2017-08-28T13:32:00Z</dcterms:created>
  <dcterms:modified xsi:type="dcterms:W3CDTF">2017-09-12T17:31:00Z</dcterms:modified>
</cp:coreProperties>
</file>